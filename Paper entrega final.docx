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6A126B" w14:textId="4A619D3F" w:rsidR="00BF4F16" w:rsidRPr="00EE57D3" w:rsidRDefault="00EE57D3" w:rsidP="43802147">
      <w:pPr>
        <w:jc w:val="center"/>
        <w:rPr>
          <w:rFonts w:ascii="Helvetica" w:eastAsia="Helvetica" w:hAnsi="Helvetica" w:cs="Helvetica"/>
          <w:sz w:val="36"/>
          <w:szCs w:val="36"/>
          <w:lang w:val="en-US"/>
        </w:rPr>
        <w:sectPr w:rsidR="00BF4F16" w:rsidRPr="00EE57D3">
          <w:pgSz w:w="12240" w:h="15840" w:code="1"/>
          <w:pgMar w:top="994" w:right="1080" w:bottom="994" w:left="1080" w:header="490" w:footer="432" w:gutter="0"/>
          <w:cols w:space="720"/>
          <w:titlePg/>
          <w:docGrid w:linePitch="360"/>
        </w:sectPr>
      </w:pPr>
      <w:r w:rsidRPr="00EE57D3">
        <w:rPr>
          <w:rFonts w:ascii="Helvetica" w:eastAsia="Helvetica" w:hAnsi="Helvetica" w:cs="Helvetica"/>
          <w:sz w:val="36"/>
          <w:szCs w:val="36"/>
          <w:lang w:val="en-US"/>
        </w:rPr>
        <w:t xml:space="preserve">Who dominates the Council of </w:t>
      </w:r>
      <w:r w:rsidR="43802147" w:rsidRPr="00EE57D3">
        <w:rPr>
          <w:rFonts w:ascii="Helvetica" w:eastAsia="Helvetica" w:hAnsi="Helvetica" w:cs="Helvetica"/>
          <w:sz w:val="36"/>
          <w:szCs w:val="36"/>
          <w:lang w:val="en-US"/>
        </w:rPr>
        <w:t xml:space="preserve">Bogotá </w:t>
      </w:r>
      <w:r w:rsidRPr="00EE57D3">
        <w:rPr>
          <w:rFonts w:ascii="Helvetica" w:eastAsia="Helvetica" w:hAnsi="Helvetica" w:cs="Helvetica"/>
          <w:sz w:val="36"/>
          <w:szCs w:val="36"/>
          <w:lang w:val="en-US"/>
        </w:rPr>
        <w:t>and how</w:t>
      </w:r>
      <w:r w:rsidR="43802147" w:rsidRPr="00EE57D3">
        <w:rPr>
          <w:rFonts w:ascii="Helvetica" w:eastAsia="Helvetica" w:hAnsi="Helvetica" w:cs="Helvetica"/>
          <w:sz w:val="36"/>
          <w:szCs w:val="36"/>
          <w:lang w:val="en-US"/>
        </w:rPr>
        <w:t>?</w:t>
      </w:r>
    </w:p>
    <w:p w14:paraId="495174E1" w14:textId="77777777" w:rsidR="00BF4F16" w:rsidRPr="00743EFA" w:rsidRDefault="43802147" w:rsidP="43802147">
      <w:pPr>
        <w:pStyle w:val="AuthorInformation"/>
        <w:rPr>
          <w:sz w:val="20"/>
          <w:szCs w:val="20"/>
          <w:lang w:val="es-CO"/>
        </w:rPr>
      </w:pPr>
      <w:r w:rsidRPr="43802147">
        <w:rPr>
          <w:sz w:val="20"/>
          <w:szCs w:val="20"/>
          <w:lang w:val="es-CO"/>
        </w:rPr>
        <w:t>Vivian Aranda, Daniel Ayala, Leonardo Montero</w:t>
      </w:r>
    </w:p>
    <w:p w14:paraId="54FDA5B1" w14:textId="773DF57A" w:rsidR="00BF4F16" w:rsidRDefault="00BF4F16" w:rsidP="00F4070F">
      <w:pPr>
        <w:rPr>
          <w:lang w:val="es-CO"/>
        </w:rPr>
      </w:pPr>
    </w:p>
    <w:p w14:paraId="1EFF3359" w14:textId="77777777" w:rsidR="002A675C" w:rsidRPr="00743EFA" w:rsidRDefault="002A675C" w:rsidP="00F4070F">
      <w:pPr>
        <w:rPr>
          <w:lang w:val="es-CO"/>
        </w:rPr>
        <w:sectPr w:rsidR="002A675C" w:rsidRPr="00743EFA">
          <w:type w:val="continuous"/>
          <w:pgSz w:w="12240" w:h="15840" w:code="1"/>
          <w:pgMar w:top="994" w:right="1080" w:bottom="994" w:left="1080" w:header="490" w:footer="432" w:gutter="0"/>
          <w:cols w:space="720"/>
          <w:docGrid w:linePitch="360"/>
        </w:sectPr>
      </w:pPr>
    </w:p>
    <w:p w14:paraId="25A5E11E" w14:textId="50E90575" w:rsidR="00B169BF" w:rsidRPr="00B169BF" w:rsidRDefault="02C87413" w:rsidP="00B169BF">
      <w:pPr>
        <w:pStyle w:val="Abstract"/>
        <w:rPr>
          <w:szCs w:val="16"/>
          <w:lang w:val="en-US"/>
        </w:rPr>
      </w:pPr>
      <w:r w:rsidRPr="00347DB3">
        <w:rPr>
          <w:b/>
          <w:bCs/>
          <w:szCs w:val="16"/>
          <w:lang w:val="en-US"/>
        </w:rPr>
        <w:t>Abstract</w:t>
      </w:r>
      <w:r w:rsidRPr="00347DB3">
        <w:rPr>
          <w:color w:val="000000" w:themeColor="text1"/>
          <w:szCs w:val="16"/>
          <w:lang w:val="en-US"/>
        </w:rPr>
        <w:t>—</w:t>
      </w:r>
      <w:r w:rsidRPr="00347DB3">
        <w:rPr>
          <w:szCs w:val="16"/>
          <w:lang w:val="en-US"/>
        </w:rPr>
        <w:t xml:space="preserve"> </w:t>
      </w:r>
      <w:r w:rsidR="00E7765B" w:rsidRPr="00E7765B">
        <w:rPr>
          <w:szCs w:val="16"/>
          <w:lang w:val="en-US"/>
        </w:rPr>
        <w:t>The analysis of the behavior presented by the voters is an issue that has gained strength every day, candidates want to understand the results and find information of interest that can lead them to improve their campaigns and detect the areas in which they could have greater influence in future elections. Likewise, several ways of analyzing these data and various visualizations have been created to facilitate the interpretation of said behavior, however, not all of them helps with the analysis and interpretation of the data of the results obtained in the different elections that have been analyzed , that is why it is important to choose correctly the type of visualization and the best channels to be used to be able to find interesting findings.  In this project we study the elections to Bogota's Council and made some interest visualziations to analize it.</w:t>
      </w:r>
    </w:p>
    <w:p w14:paraId="21CA5BDB" w14:textId="760474A8" w:rsidR="00BF4F16" w:rsidRPr="00347DB3" w:rsidRDefault="00810619" w:rsidP="00B169BF">
      <w:pPr>
        <w:pStyle w:val="Abstract"/>
        <w:rPr>
          <w:szCs w:val="16"/>
          <w:lang w:val="en-US"/>
        </w:rPr>
      </w:pPr>
      <w:r w:rsidRPr="00810619">
        <w:rPr>
          <w:szCs w:val="16"/>
          <w:lang w:val="en-US"/>
        </w:rPr>
        <w:t>For our project we work with data about the electoral behavior of the Bogota citizens, centered in the electoral results to the two last elections for teh Councill, this data was collected by a citizen's collective  of the city of Bogotá called Combo2600 and with information provided by the Registraduría Nacional del Estado Civil</w:t>
      </w:r>
      <w:r w:rsidR="00BC2148">
        <w:rPr>
          <w:szCs w:val="16"/>
          <w:lang w:val="en-US"/>
        </w:rPr>
        <w:t xml:space="preserve"> (R</w:t>
      </w:r>
      <w:r w:rsidR="004C1B32">
        <w:rPr>
          <w:szCs w:val="16"/>
          <w:lang w:val="en-US"/>
        </w:rPr>
        <w:t>NEC)</w:t>
      </w:r>
      <w:r w:rsidRPr="00810619">
        <w:rPr>
          <w:szCs w:val="16"/>
          <w:lang w:val="en-US"/>
        </w:rPr>
        <w:t>. We analized the data and made some grouping in order to have the same granularity level in all periods of time thaw we worked with.  After that, we made some analisys and elaborate some visualyzations that can help to our cliente to answering some concerns such as Who dominates what localities? How have citizens been vote historically? How has the political map of the city changed? Where is the electorate more open to new candidates and where is it totally dominated by a party or candidate?</w:t>
      </w:r>
      <w:r w:rsidR="00B169BF" w:rsidRPr="00B169BF">
        <w:rPr>
          <w:szCs w:val="16"/>
          <w:lang w:val="en-US"/>
        </w:rPr>
        <w:t>.</w:t>
      </w:r>
    </w:p>
    <w:p w14:paraId="6B32B141" w14:textId="10149643" w:rsidR="00BF4F16" w:rsidRPr="00347DB3" w:rsidRDefault="02C87413" w:rsidP="02C87413">
      <w:pPr>
        <w:pStyle w:val="Abstract"/>
        <w:rPr>
          <w:szCs w:val="16"/>
          <w:lang w:val="en-US"/>
        </w:rPr>
        <w:sectPr w:rsidR="00BF4F16" w:rsidRPr="00347DB3">
          <w:type w:val="continuous"/>
          <w:pgSz w:w="12240" w:h="15840" w:code="1"/>
          <w:pgMar w:top="994" w:right="1080" w:bottom="994" w:left="1080" w:header="490" w:footer="432" w:gutter="0"/>
          <w:cols w:space="475"/>
          <w:docGrid w:linePitch="360"/>
        </w:sectPr>
      </w:pPr>
      <w:r w:rsidRPr="00347DB3">
        <w:rPr>
          <w:b/>
          <w:bCs/>
          <w:szCs w:val="16"/>
          <w:lang w:val="en-US"/>
        </w:rPr>
        <w:t>Index Terms</w:t>
      </w:r>
      <w:r w:rsidRPr="00347DB3">
        <w:rPr>
          <w:color w:val="000000" w:themeColor="text1"/>
          <w:szCs w:val="16"/>
          <w:lang w:val="en-US"/>
        </w:rPr>
        <w:t xml:space="preserve">— </w:t>
      </w:r>
      <w:r w:rsidR="00347DB3" w:rsidRPr="00347DB3">
        <w:rPr>
          <w:szCs w:val="16"/>
          <w:lang w:val="en-US"/>
        </w:rPr>
        <w:t xml:space="preserve">Council of </w:t>
      </w:r>
      <w:r w:rsidRPr="00347DB3">
        <w:rPr>
          <w:szCs w:val="16"/>
          <w:lang w:val="en-US"/>
        </w:rPr>
        <w:t>Bogotá, elec</w:t>
      </w:r>
      <w:r w:rsidR="00347DB3" w:rsidRPr="00347DB3">
        <w:rPr>
          <w:szCs w:val="16"/>
          <w:lang w:val="en-US"/>
        </w:rPr>
        <w:t>tions</w:t>
      </w:r>
      <w:r w:rsidRPr="00347DB3">
        <w:rPr>
          <w:szCs w:val="16"/>
          <w:lang w:val="en-US"/>
        </w:rPr>
        <w:t>, pol</w:t>
      </w:r>
      <w:r w:rsidR="00347DB3">
        <w:rPr>
          <w:szCs w:val="16"/>
          <w:lang w:val="en-US"/>
        </w:rPr>
        <w:t>itics</w:t>
      </w:r>
      <w:r w:rsidRPr="00347DB3">
        <w:rPr>
          <w:szCs w:val="16"/>
          <w:lang w:val="en-US"/>
        </w:rPr>
        <w:t>, locali</w:t>
      </w:r>
      <w:r w:rsidR="00405378">
        <w:rPr>
          <w:szCs w:val="16"/>
          <w:lang w:val="en-US"/>
        </w:rPr>
        <w:t>ties</w:t>
      </w:r>
      <w:r w:rsidRPr="00347DB3">
        <w:rPr>
          <w:szCs w:val="16"/>
          <w:lang w:val="en-US"/>
        </w:rPr>
        <w:t>, Combo2600.</w:t>
      </w:r>
    </w:p>
    <w:p w14:paraId="12C6FC82" w14:textId="77777777" w:rsidR="00BF4F16" w:rsidRPr="00347DB3" w:rsidRDefault="002447A4" w:rsidP="00F4070F">
      <w:pPr>
        <w:rPr>
          <w:lang w:val="en-US"/>
        </w:rPr>
      </w:pPr>
      <w:r>
        <w:rPr>
          <w:noProof/>
          <w:lang w:val="en-US"/>
        </w:rPr>
        <mc:AlternateContent>
          <mc:Choice Requires="wpg">
            <w:drawing>
              <wp:anchor distT="0" distB="0" distL="114300" distR="114300" simplePos="0" relativeHeight="251658240" behindDoc="0" locked="0" layoutInCell="1" allowOverlap="1" wp14:anchorId="27DFBF32" wp14:editId="07777777">
                <wp:simplePos x="0" y="0"/>
                <wp:positionH relativeFrom="column">
                  <wp:posOffset>1845945</wp:posOffset>
                </wp:positionH>
                <wp:positionV relativeFrom="paragraph">
                  <wp:posOffset>151130</wp:posOffset>
                </wp:positionV>
                <wp:extent cx="2838450" cy="113665"/>
                <wp:effectExtent l="0" t="0" r="19050" b="0"/>
                <wp:wrapNone/>
                <wp:docPr id="14"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838450" cy="113665"/>
                          <a:chOff x="3987" y="4292"/>
                          <a:chExt cx="4470" cy="179"/>
                        </a:xfrm>
                      </wpg:grpSpPr>
                      <wps:wsp>
                        <wps:cNvPr id="15" name="AutoShape 18"/>
                        <wps:cNvSpPr>
                          <a:spLocks noChangeAspect="1" noChangeArrowheads="1" noTextEdit="1"/>
                        </wps:cNvSpPr>
                        <wps:spPr bwMode="auto">
                          <a:xfrm>
                            <a:off x="3987" y="4292"/>
                            <a:ext cx="4470" cy="179"/>
                          </a:xfrm>
                          <a:prstGeom prst="rect">
                            <a:avLst/>
                          </a:prstGeom>
                          <a:noFill/>
                          <a:extLst>
                            <a:ext uri="{909E8E84-426E-40dd-AFC4-6F175D3DCCD1}">
                              <a14:hiddenFill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 xmlns:pic="http://schemas.openxmlformats.org/drawingml/2006/picture">
                                <a:solidFill>
                                  <a:srgbClr val="FFFFFF"/>
                                </a:solidFill>
                              </a14:hiddenFill>
                            </a:ext>
                          </a:extLst>
                        </wps:spPr>
                        <wps:bodyPr rot="0" vert="horz" wrap="square" lIns="91440" tIns="45720" rIns="91440" bIns="45720" anchor="t" anchorCtr="0" upright="1">
                          <a:noAutofit/>
                        </wps:bodyPr>
                      </wps:wsp>
                      <wps:wsp>
                        <wps:cNvPr id="16" name="Freeform 20"/>
                        <wps:cNvSpPr>
                          <a:spLocks/>
                        </wps:cNvSpPr>
                        <wps:spPr bwMode="auto">
                          <a:xfrm>
                            <a:off x="6132" y="4302"/>
                            <a:ext cx="177" cy="159"/>
                          </a:xfrm>
                          <a:custGeom>
                            <a:avLst/>
                            <a:gdLst>
                              <a:gd name="T0" fmla="*/ 431 w 884"/>
                              <a:gd name="T1" fmla="*/ 798 h 798"/>
                              <a:gd name="T2" fmla="*/ 426 w 884"/>
                              <a:gd name="T3" fmla="*/ 791 h 798"/>
                              <a:gd name="T4" fmla="*/ 415 w 884"/>
                              <a:gd name="T5" fmla="*/ 757 h 798"/>
                              <a:gd name="T6" fmla="*/ 396 w 884"/>
                              <a:gd name="T7" fmla="*/ 710 h 798"/>
                              <a:gd name="T8" fmla="*/ 374 w 884"/>
                              <a:gd name="T9" fmla="*/ 667 h 798"/>
                              <a:gd name="T10" fmla="*/ 350 w 884"/>
                              <a:gd name="T11" fmla="*/ 630 h 798"/>
                              <a:gd name="T12" fmla="*/ 325 w 884"/>
                              <a:gd name="T13" fmla="*/ 595 h 798"/>
                              <a:gd name="T14" fmla="*/ 297 w 884"/>
                              <a:gd name="T15" fmla="*/ 565 h 798"/>
                              <a:gd name="T16" fmla="*/ 267 w 884"/>
                              <a:gd name="T17" fmla="*/ 538 h 798"/>
                              <a:gd name="T18" fmla="*/ 215 w 884"/>
                              <a:gd name="T19" fmla="*/ 499 h 798"/>
                              <a:gd name="T20" fmla="*/ 167 w 884"/>
                              <a:gd name="T21" fmla="*/ 469 h 798"/>
                              <a:gd name="T22" fmla="*/ 115 w 884"/>
                              <a:gd name="T23" fmla="*/ 441 h 798"/>
                              <a:gd name="T24" fmla="*/ 68 w 884"/>
                              <a:gd name="T25" fmla="*/ 421 h 798"/>
                              <a:gd name="T26" fmla="*/ 24 w 884"/>
                              <a:gd name="T27" fmla="*/ 406 h 798"/>
                              <a:gd name="T28" fmla="*/ 9 w 884"/>
                              <a:gd name="T29" fmla="*/ 402 h 798"/>
                              <a:gd name="T30" fmla="*/ 1 w 884"/>
                              <a:gd name="T31" fmla="*/ 396 h 798"/>
                              <a:gd name="T32" fmla="*/ 1 w 884"/>
                              <a:gd name="T33" fmla="*/ 391 h 798"/>
                              <a:gd name="T34" fmla="*/ 8 w 884"/>
                              <a:gd name="T35" fmla="*/ 386 h 798"/>
                              <a:gd name="T36" fmla="*/ 21 w 884"/>
                              <a:gd name="T37" fmla="*/ 381 h 798"/>
                              <a:gd name="T38" fmla="*/ 93 w 884"/>
                              <a:gd name="T39" fmla="*/ 359 h 798"/>
                              <a:gd name="T40" fmla="*/ 157 w 884"/>
                              <a:gd name="T41" fmla="*/ 329 h 798"/>
                              <a:gd name="T42" fmla="*/ 214 w 884"/>
                              <a:gd name="T43" fmla="*/ 294 h 798"/>
                              <a:gd name="T44" fmla="*/ 268 w 884"/>
                              <a:gd name="T45" fmla="*/ 250 h 798"/>
                              <a:gd name="T46" fmla="*/ 303 w 884"/>
                              <a:gd name="T47" fmla="*/ 215 h 798"/>
                              <a:gd name="T48" fmla="*/ 335 w 884"/>
                              <a:gd name="T49" fmla="*/ 177 h 798"/>
                              <a:gd name="T50" fmla="*/ 378 w 884"/>
                              <a:gd name="T51" fmla="*/ 116 h 798"/>
                              <a:gd name="T52" fmla="*/ 406 w 884"/>
                              <a:gd name="T53" fmla="*/ 70 h 798"/>
                              <a:gd name="T54" fmla="*/ 426 w 884"/>
                              <a:gd name="T55" fmla="*/ 23 h 798"/>
                              <a:gd name="T56" fmla="*/ 434 w 884"/>
                              <a:gd name="T57" fmla="*/ 2 h 798"/>
                              <a:gd name="T58" fmla="*/ 440 w 884"/>
                              <a:gd name="T59" fmla="*/ 0 h 798"/>
                              <a:gd name="T60" fmla="*/ 443 w 884"/>
                              <a:gd name="T61" fmla="*/ 1 h 798"/>
                              <a:gd name="T62" fmla="*/ 449 w 884"/>
                              <a:gd name="T63" fmla="*/ 17 h 798"/>
                              <a:gd name="T64" fmla="*/ 469 w 884"/>
                              <a:gd name="T65" fmla="*/ 71 h 798"/>
                              <a:gd name="T66" fmla="*/ 494 w 884"/>
                              <a:gd name="T67" fmla="*/ 119 h 798"/>
                              <a:gd name="T68" fmla="*/ 515 w 884"/>
                              <a:gd name="T69" fmla="*/ 152 h 798"/>
                              <a:gd name="T70" fmla="*/ 540 w 884"/>
                              <a:gd name="T71" fmla="*/ 184 h 798"/>
                              <a:gd name="T72" fmla="*/ 567 w 884"/>
                              <a:gd name="T73" fmla="*/ 214 h 798"/>
                              <a:gd name="T74" fmla="*/ 598 w 884"/>
                              <a:gd name="T75" fmla="*/ 244 h 798"/>
                              <a:gd name="T76" fmla="*/ 632 w 884"/>
                              <a:gd name="T77" fmla="*/ 273 h 798"/>
                              <a:gd name="T78" fmla="*/ 670 w 884"/>
                              <a:gd name="T79" fmla="*/ 300 h 798"/>
                              <a:gd name="T80" fmla="*/ 713 w 884"/>
                              <a:gd name="T81" fmla="*/ 327 h 798"/>
                              <a:gd name="T82" fmla="*/ 757 w 884"/>
                              <a:gd name="T83" fmla="*/ 349 h 798"/>
                              <a:gd name="T84" fmla="*/ 807 w 884"/>
                              <a:gd name="T85" fmla="*/ 370 h 798"/>
                              <a:gd name="T86" fmla="*/ 858 w 884"/>
                              <a:gd name="T87" fmla="*/ 386 h 798"/>
                              <a:gd name="T88" fmla="*/ 881 w 884"/>
                              <a:gd name="T89" fmla="*/ 393 h 798"/>
                              <a:gd name="T90" fmla="*/ 884 w 884"/>
                              <a:gd name="T91" fmla="*/ 400 h 798"/>
                              <a:gd name="T92" fmla="*/ 879 w 884"/>
                              <a:gd name="T93" fmla="*/ 405 h 798"/>
                              <a:gd name="T94" fmla="*/ 843 w 884"/>
                              <a:gd name="T95" fmla="*/ 414 h 798"/>
                              <a:gd name="T96" fmla="*/ 794 w 884"/>
                              <a:gd name="T97" fmla="*/ 429 h 798"/>
                              <a:gd name="T98" fmla="*/ 751 w 884"/>
                              <a:gd name="T99" fmla="*/ 447 h 798"/>
                              <a:gd name="T100" fmla="*/ 714 w 884"/>
                              <a:gd name="T101" fmla="*/ 465 h 798"/>
                              <a:gd name="T102" fmla="*/ 678 w 884"/>
                              <a:gd name="T103" fmla="*/ 487 h 798"/>
                              <a:gd name="T104" fmla="*/ 642 w 884"/>
                              <a:gd name="T105" fmla="*/ 513 h 798"/>
                              <a:gd name="T106" fmla="*/ 607 w 884"/>
                              <a:gd name="T107" fmla="*/ 542 h 798"/>
                              <a:gd name="T108" fmla="*/ 575 w 884"/>
                              <a:gd name="T109" fmla="*/ 574 h 798"/>
                              <a:gd name="T110" fmla="*/ 543 w 884"/>
                              <a:gd name="T111" fmla="*/ 610 h 798"/>
                              <a:gd name="T112" fmla="*/ 512 w 884"/>
                              <a:gd name="T113" fmla="*/ 649 h 798"/>
                              <a:gd name="T114" fmla="*/ 482 w 884"/>
                              <a:gd name="T115" fmla="*/ 696 h 798"/>
                              <a:gd name="T116" fmla="*/ 454 w 884"/>
                              <a:gd name="T117" fmla="*/ 752 h 798"/>
                              <a:gd name="T118" fmla="*/ 442 w 884"/>
                              <a:gd name="T119" fmla="*/ 790 h 798"/>
                              <a:gd name="T120" fmla="*/ 435 w 884"/>
                              <a:gd name="T121" fmla="*/ 798 h 798"/>
                              <a:gd name="T122" fmla="*/ 433 w 884"/>
                              <a:gd name="T123" fmla="*/ 798 h 7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884" h="798">
                                <a:moveTo>
                                  <a:pt x="433" y="798"/>
                                </a:moveTo>
                                <a:lnTo>
                                  <a:pt x="431" y="798"/>
                                </a:lnTo>
                                <a:lnTo>
                                  <a:pt x="429" y="798"/>
                                </a:lnTo>
                                <a:lnTo>
                                  <a:pt x="426" y="791"/>
                                </a:lnTo>
                                <a:lnTo>
                                  <a:pt x="423" y="782"/>
                                </a:lnTo>
                                <a:lnTo>
                                  <a:pt x="415" y="757"/>
                                </a:lnTo>
                                <a:lnTo>
                                  <a:pt x="406" y="734"/>
                                </a:lnTo>
                                <a:lnTo>
                                  <a:pt x="396" y="710"/>
                                </a:lnTo>
                                <a:lnTo>
                                  <a:pt x="386" y="687"/>
                                </a:lnTo>
                                <a:lnTo>
                                  <a:pt x="374" y="667"/>
                                </a:lnTo>
                                <a:lnTo>
                                  <a:pt x="363" y="648"/>
                                </a:lnTo>
                                <a:lnTo>
                                  <a:pt x="350" y="630"/>
                                </a:lnTo>
                                <a:lnTo>
                                  <a:pt x="337" y="613"/>
                                </a:lnTo>
                                <a:lnTo>
                                  <a:pt x="325" y="595"/>
                                </a:lnTo>
                                <a:lnTo>
                                  <a:pt x="312" y="580"/>
                                </a:lnTo>
                                <a:lnTo>
                                  <a:pt x="297" y="565"/>
                                </a:lnTo>
                                <a:lnTo>
                                  <a:pt x="281" y="550"/>
                                </a:lnTo>
                                <a:lnTo>
                                  <a:pt x="267" y="538"/>
                                </a:lnTo>
                                <a:lnTo>
                                  <a:pt x="250" y="525"/>
                                </a:lnTo>
                                <a:lnTo>
                                  <a:pt x="215" y="499"/>
                                </a:lnTo>
                                <a:lnTo>
                                  <a:pt x="191" y="483"/>
                                </a:lnTo>
                                <a:lnTo>
                                  <a:pt x="167" y="469"/>
                                </a:lnTo>
                                <a:lnTo>
                                  <a:pt x="140" y="454"/>
                                </a:lnTo>
                                <a:lnTo>
                                  <a:pt x="115" y="441"/>
                                </a:lnTo>
                                <a:lnTo>
                                  <a:pt x="92" y="431"/>
                                </a:lnTo>
                                <a:lnTo>
                                  <a:pt x="68" y="421"/>
                                </a:lnTo>
                                <a:lnTo>
                                  <a:pt x="46" y="412"/>
                                </a:lnTo>
                                <a:lnTo>
                                  <a:pt x="24" y="406"/>
                                </a:lnTo>
                                <a:lnTo>
                                  <a:pt x="18" y="405"/>
                                </a:lnTo>
                                <a:lnTo>
                                  <a:pt x="9" y="402"/>
                                </a:lnTo>
                                <a:lnTo>
                                  <a:pt x="3" y="398"/>
                                </a:lnTo>
                                <a:lnTo>
                                  <a:pt x="1" y="396"/>
                                </a:lnTo>
                                <a:lnTo>
                                  <a:pt x="0" y="393"/>
                                </a:lnTo>
                                <a:lnTo>
                                  <a:pt x="1" y="391"/>
                                </a:lnTo>
                                <a:lnTo>
                                  <a:pt x="2" y="389"/>
                                </a:lnTo>
                                <a:lnTo>
                                  <a:pt x="8" y="386"/>
                                </a:lnTo>
                                <a:lnTo>
                                  <a:pt x="16" y="383"/>
                                </a:lnTo>
                                <a:lnTo>
                                  <a:pt x="21" y="381"/>
                                </a:lnTo>
                                <a:lnTo>
                                  <a:pt x="58" y="372"/>
                                </a:lnTo>
                                <a:lnTo>
                                  <a:pt x="93" y="359"/>
                                </a:lnTo>
                                <a:lnTo>
                                  <a:pt x="125" y="346"/>
                                </a:lnTo>
                                <a:lnTo>
                                  <a:pt x="157" y="329"/>
                                </a:lnTo>
                                <a:lnTo>
                                  <a:pt x="187" y="313"/>
                                </a:lnTo>
                                <a:lnTo>
                                  <a:pt x="214" y="294"/>
                                </a:lnTo>
                                <a:lnTo>
                                  <a:pt x="240" y="273"/>
                                </a:lnTo>
                                <a:lnTo>
                                  <a:pt x="268" y="250"/>
                                </a:lnTo>
                                <a:lnTo>
                                  <a:pt x="286" y="232"/>
                                </a:lnTo>
                                <a:lnTo>
                                  <a:pt x="303" y="215"/>
                                </a:lnTo>
                                <a:lnTo>
                                  <a:pt x="320" y="196"/>
                                </a:lnTo>
                                <a:lnTo>
                                  <a:pt x="335" y="177"/>
                                </a:lnTo>
                                <a:lnTo>
                                  <a:pt x="357" y="147"/>
                                </a:lnTo>
                                <a:lnTo>
                                  <a:pt x="378" y="116"/>
                                </a:lnTo>
                                <a:lnTo>
                                  <a:pt x="393" y="92"/>
                                </a:lnTo>
                                <a:lnTo>
                                  <a:pt x="406" y="70"/>
                                </a:lnTo>
                                <a:lnTo>
                                  <a:pt x="416" y="45"/>
                                </a:lnTo>
                                <a:lnTo>
                                  <a:pt x="426" y="23"/>
                                </a:lnTo>
                                <a:lnTo>
                                  <a:pt x="430" y="10"/>
                                </a:lnTo>
                                <a:lnTo>
                                  <a:pt x="434" y="2"/>
                                </a:lnTo>
                                <a:lnTo>
                                  <a:pt x="436" y="0"/>
                                </a:lnTo>
                                <a:lnTo>
                                  <a:pt x="440" y="0"/>
                                </a:lnTo>
                                <a:lnTo>
                                  <a:pt x="442" y="0"/>
                                </a:lnTo>
                                <a:lnTo>
                                  <a:pt x="443" y="1"/>
                                </a:lnTo>
                                <a:lnTo>
                                  <a:pt x="447" y="8"/>
                                </a:lnTo>
                                <a:lnTo>
                                  <a:pt x="449" y="17"/>
                                </a:lnTo>
                                <a:lnTo>
                                  <a:pt x="459" y="44"/>
                                </a:lnTo>
                                <a:lnTo>
                                  <a:pt x="469" y="71"/>
                                </a:lnTo>
                                <a:lnTo>
                                  <a:pt x="481" y="95"/>
                                </a:lnTo>
                                <a:lnTo>
                                  <a:pt x="494" y="119"/>
                                </a:lnTo>
                                <a:lnTo>
                                  <a:pt x="505" y="136"/>
                                </a:lnTo>
                                <a:lnTo>
                                  <a:pt x="515" y="152"/>
                                </a:lnTo>
                                <a:lnTo>
                                  <a:pt x="527" y="169"/>
                                </a:lnTo>
                                <a:lnTo>
                                  <a:pt x="540" y="184"/>
                                </a:lnTo>
                                <a:lnTo>
                                  <a:pt x="553" y="200"/>
                                </a:lnTo>
                                <a:lnTo>
                                  <a:pt x="567" y="214"/>
                                </a:lnTo>
                                <a:lnTo>
                                  <a:pt x="582" y="230"/>
                                </a:lnTo>
                                <a:lnTo>
                                  <a:pt x="598" y="244"/>
                                </a:lnTo>
                                <a:lnTo>
                                  <a:pt x="615" y="258"/>
                                </a:lnTo>
                                <a:lnTo>
                                  <a:pt x="632" y="273"/>
                                </a:lnTo>
                                <a:lnTo>
                                  <a:pt x="651" y="287"/>
                                </a:lnTo>
                                <a:lnTo>
                                  <a:pt x="670" y="300"/>
                                </a:lnTo>
                                <a:lnTo>
                                  <a:pt x="690" y="313"/>
                                </a:lnTo>
                                <a:lnTo>
                                  <a:pt x="713" y="327"/>
                                </a:lnTo>
                                <a:lnTo>
                                  <a:pt x="735" y="337"/>
                                </a:lnTo>
                                <a:lnTo>
                                  <a:pt x="757" y="349"/>
                                </a:lnTo>
                                <a:lnTo>
                                  <a:pt x="782" y="360"/>
                                </a:lnTo>
                                <a:lnTo>
                                  <a:pt x="807" y="370"/>
                                </a:lnTo>
                                <a:lnTo>
                                  <a:pt x="833" y="378"/>
                                </a:lnTo>
                                <a:lnTo>
                                  <a:pt x="858" y="386"/>
                                </a:lnTo>
                                <a:lnTo>
                                  <a:pt x="874" y="390"/>
                                </a:lnTo>
                                <a:lnTo>
                                  <a:pt x="881" y="393"/>
                                </a:lnTo>
                                <a:lnTo>
                                  <a:pt x="883" y="396"/>
                                </a:lnTo>
                                <a:lnTo>
                                  <a:pt x="884" y="400"/>
                                </a:lnTo>
                                <a:lnTo>
                                  <a:pt x="882" y="403"/>
                                </a:lnTo>
                                <a:lnTo>
                                  <a:pt x="879" y="405"/>
                                </a:lnTo>
                                <a:lnTo>
                                  <a:pt x="871" y="408"/>
                                </a:lnTo>
                                <a:lnTo>
                                  <a:pt x="843" y="414"/>
                                </a:lnTo>
                                <a:lnTo>
                                  <a:pt x="818" y="422"/>
                                </a:lnTo>
                                <a:lnTo>
                                  <a:pt x="794" y="429"/>
                                </a:lnTo>
                                <a:lnTo>
                                  <a:pt x="770" y="438"/>
                                </a:lnTo>
                                <a:lnTo>
                                  <a:pt x="751" y="447"/>
                                </a:lnTo>
                                <a:lnTo>
                                  <a:pt x="733" y="455"/>
                                </a:lnTo>
                                <a:lnTo>
                                  <a:pt x="714" y="465"/>
                                </a:lnTo>
                                <a:lnTo>
                                  <a:pt x="696" y="474"/>
                                </a:lnTo>
                                <a:lnTo>
                                  <a:pt x="678" y="487"/>
                                </a:lnTo>
                                <a:lnTo>
                                  <a:pt x="660" y="499"/>
                                </a:lnTo>
                                <a:lnTo>
                                  <a:pt x="642" y="513"/>
                                </a:lnTo>
                                <a:lnTo>
                                  <a:pt x="623" y="528"/>
                                </a:lnTo>
                                <a:lnTo>
                                  <a:pt x="607" y="542"/>
                                </a:lnTo>
                                <a:lnTo>
                                  <a:pt x="590" y="558"/>
                                </a:lnTo>
                                <a:lnTo>
                                  <a:pt x="575" y="574"/>
                                </a:lnTo>
                                <a:lnTo>
                                  <a:pt x="559" y="591"/>
                                </a:lnTo>
                                <a:lnTo>
                                  <a:pt x="543" y="610"/>
                                </a:lnTo>
                                <a:lnTo>
                                  <a:pt x="527" y="630"/>
                                </a:lnTo>
                                <a:lnTo>
                                  <a:pt x="512" y="649"/>
                                </a:lnTo>
                                <a:lnTo>
                                  <a:pt x="499" y="669"/>
                                </a:lnTo>
                                <a:lnTo>
                                  <a:pt x="482" y="696"/>
                                </a:lnTo>
                                <a:lnTo>
                                  <a:pt x="467" y="724"/>
                                </a:lnTo>
                                <a:lnTo>
                                  <a:pt x="454" y="752"/>
                                </a:lnTo>
                                <a:lnTo>
                                  <a:pt x="445" y="780"/>
                                </a:lnTo>
                                <a:lnTo>
                                  <a:pt x="442" y="790"/>
                                </a:lnTo>
                                <a:lnTo>
                                  <a:pt x="437" y="797"/>
                                </a:lnTo>
                                <a:lnTo>
                                  <a:pt x="435" y="798"/>
                                </a:lnTo>
                                <a:lnTo>
                                  <a:pt x="434" y="798"/>
                                </a:lnTo>
                                <a:lnTo>
                                  <a:pt x="433" y="798"/>
                                </a:lnTo>
                                <a:close/>
                              </a:path>
                            </a:pathLst>
                          </a:custGeom>
                          <a:solidFill>
                            <a:srgbClr val="000000"/>
                          </a:solidFill>
                          <a:ln>
                            <a:noFill/>
                          </a:ln>
                          <a:extLst>
                            <a:ext uri="{91240B29-F687-4f45-9708-019B960494DF}">
                              <a14:hiddenLine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 xmlns:pic="http://schemas.openxmlformats.org/drawingml/2006/picture" w="9525">
                                <a:solidFill>
                                  <a:srgbClr val="000000"/>
                                </a:solidFill>
                                <a:round/>
                                <a:headEnd/>
                                <a:tailEnd/>
                              </a14:hiddenLine>
                            </a:ext>
                          </a:extLst>
                        </wps:spPr>
                        <wps:bodyPr rot="0" vert="horz" wrap="square" lIns="91440" tIns="45720" rIns="91440" bIns="45720" anchor="t" anchorCtr="0" upright="1">
                          <a:noAutofit/>
                        </wps:bodyPr>
                      </wps:wsp>
                      <wps:wsp>
                        <wps:cNvPr id="17" name="Line 21"/>
                        <wps:cNvCnPr/>
                        <wps:spPr bwMode="auto">
                          <a:xfrm>
                            <a:off x="6466" y="4391"/>
                            <a:ext cx="1991" cy="1"/>
                          </a:xfrm>
                          <a:prstGeom prst="line">
                            <a:avLst/>
                          </a:prstGeom>
                          <a:noFill/>
                          <a:ln w="8890">
                            <a:solidFill>
                              <a:srgbClr val="000000"/>
                            </a:solidFill>
                            <a:round/>
                            <a:headEnd/>
                            <a:tailEnd/>
                          </a:ln>
                          <a:extLst>
                            <a:ext uri="{909E8E84-426E-40dd-AFC4-6F175D3DCCD1}">
                              <a14:hiddenFill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 xmlns:pic="http://schemas.openxmlformats.org/drawingml/2006/picture">
                                <a:noFill/>
                              </a14:hiddenFill>
                            </a:ext>
                          </a:extLst>
                        </wps:spPr>
                        <wps:bodyPr/>
                      </wps:wsp>
                      <wps:wsp>
                        <wps:cNvPr id="18" name="Line 22"/>
                        <wps:cNvCnPr/>
                        <wps:spPr bwMode="auto">
                          <a:xfrm>
                            <a:off x="4008" y="4391"/>
                            <a:ext cx="1992" cy="1"/>
                          </a:xfrm>
                          <a:prstGeom prst="line">
                            <a:avLst/>
                          </a:prstGeom>
                          <a:noFill/>
                          <a:ln w="8890">
                            <a:solidFill>
                              <a:srgbClr val="000000"/>
                            </a:solidFill>
                            <a:round/>
                            <a:headEnd/>
                            <a:tailEnd/>
                          </a:ln>
                          <a:extLst>
                            <a:ext uri="{909E8E84-426E-40dd-AFC4-6F175D3DCCD1}">
                              <a14:hiddenFill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 xmlns:pic="http://schemas.openxmlformats.org/drawingml/2006/picture">
                                <a:noFill/>
                              </a14:hiddenFill>
                            </a:ext>
                          </a:extLst>
                        </wps:spPr>
                        <wps:bodyPr/>
                      </wps:wsp>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group w14:anchorId="1D0581AD" id="Group 19" o:spid="_x0000_s1026" style="position:absolute;margin-left:145.35pt;margin-top:11.9pt;width:223.5pt;height:8.95pt;z-index:251658240" coordorigin="3987,4292" coordsize="4470,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">
                <o:lock v:ext="edit" aspectratio="t"/>
                <v:rect id="AutoShape 18" o:spid="_x0000_s1027" style="position:absolute;left:3987;top:4292;width:4470;height: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1SHwgAAANsAAAAPAAAAZHJzL2Rvd25yZXYueG1sRE9Na8JA&#10;EL0L/odlhF5ENy0o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Afe1SHwgAAANsAAAAPAAAA&#10;AAAAAAAAAAAAAAcCAABkcnMvZG93bnJldi54bWxQSwUGAAAAAAMAAwC3AAAA9gIAAAAA&#10;" filled="f" stroked="f">
                  <o:lock v:ext="edit" aspectratio="t" text="t"/>
                </v:rect>
                <v:shape id="Freeform 20" o:spid="_x0000_s1028" style="position:absolute;left:6132;top:4302;width:177;height:159;visibility:visible;mso-wrap-style:square;v-text-anchor:top" coordsize="884,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" path="m433,798r-2,l429,798r-3,-7l423,782r-8,-25l406,734,396,710,386,687,374,667,363,648,350,630,337,613,325,595,312,580,297,565,281,550,267,538,250,525,215,499,191,483,167,469,140,454,115,441,92,431,68,421,46,412,24,406r-6,-1l9,402,3,398,1,396,,393r1,-2l2,389r6,-3l16,383r5,-2l58,372,93,359r32,-13l157,329r30,-16l214,294r26,-21l268,250r18,-18l303,215r17,-19l335,177r22,-30l378,116,393,92,406,70,416,45,426,23r4,-13l434,2,436,r4,l442,r1,1l447,8r2,9l459,44r10,27l481,95r13,24l505,136r10,16l527,169r13,15l553,200r14,14l582,230r16,14l615,258r17,15l651,287r19,13l690,313r23,14l735,337r22,12l782,360r25,10l833,378r25,8l874,390r7,3l883,396r1,4l882,403r-3,2l871,408r-28,6l818,422r-24,7l770,438r-19,9l733,455r-19,10l696,474r-18,13l660,499r-18,14l623,528r-16,14l590,558r-15,16l559,591r-16,19l527,630r-15,19l499,669r-17,27l467,724r-13,28l445,780r-3,10l437,797r-2,1l434,798r-1,xe" fillcolor="black" stroked="f">
                  <v:path arrowok="t" o:connecttype="custom" o:connectlocs="86,159;85,158;83,151;79,141;75,133;70,126;65,119;59,113;53,107;43,99;33,93;23,88;14,84;5,81;2,80;0,79;0,78;2,77;4,76;19,72;31,66;43,59;54,50;61,43;67,35;76,23;81,14;85,5;87,0;88,0;89,0;90,3;94,14;99,24;103,30;108,37;114,43;120,49;127,54;134,60;143,65;152,70;162,74;172,77;176,78;177,80;176,81;169,82;159,85;150,89;143,93;136,97;129,102;122,108;115,114;109,122;103,129;97,139;91,150;89,157;87,159;87,159" o:connectangles="0,0,0,0,0,0,0,0,0,0,0,0,0,0,0,0,0,0,0,0,0,0,0,0,0,0,0,0,0,0,0,0,0,0,0,0,0,0,0,0,0,0,0,0,0,0,0,0,0,0,0,0,0,0,0,0,0,0,0,0,0,0"/>
                </v:shape>
                <v:line id="Line 21" o:spid="_x0000_s1029" style="position:absolute;visibility:visible;mso-wrap-style:square" from="6466,4391" to="8457,4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" strokeweight=".7pt"/>
                <v:line id="Line 22" o:spid="_x0000_s1030" style="position:absolute;visibility:visible;mso-wrap-style:square" from="4008,4391" to="6000,4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" strokeweight=".7pt"/>
              </v:group>
            </w:pict>
          </mc:Fallback>
        </mc:AlternateContent>
      </w:r>
    </w:p>
    <w:p w14:paraId="76D1BE4C" w14:textId="77777777" w:rsidR="00BF4F16" w:rsidRPr="00347DB3" w:rsidRDefault="00BF4F16" w:rsidP="00F4070F">
      <w:pPr>
        <w:rPr>
          <w:lang w:val="en-US"/>
        </w:rPr>
        <w:sectPr w:rsidR="00BF4F16" w:rsidRPr="00347DB3">
          <w:type w:val="continuous"/>
          <w:pgSz w:w="12240" w:h="15840" w:code="1"/>
          <w:pgMar w:top="994" w:right="1080" w:bottom="994" w:left="1080" w:header="490" w:footer="432" w:gutter="0"/>
          <w:cols w:space="475"/>
          <w:docGrid w:linePitch="360"/>
        </w:sectPr>
      </w:pPr>
    </w:p>
    <w:p w14:paraId="74D6E31A" w14:textId="47AA1372" w:rsidR="00BF4F16" w:rsidRPr="00C263DD" w:rsidRDefault="43802147" w:rsidP="00493ADD">
      <w:pPr>
        <w:pStyle w:val="Heading1Introduction"/>
        <w:rPr>
          <w:lang w:val="en-US"/>
        </w:rPr>
        <w:sectPr w:rsidR="00BF4F16" w:rsidRPr="00C263DD">
          <w:type w:val="continuous"/>
          <w:pgSz w:w="12240" w:h="15840" w:code="1"/>
          <w:pgMar w:top="994" w:right="1080" w:bottom="994" w:left="1080" w:header="490" w:footer="432" w:gutter="0"/>
          <w:cols w:num="2" w:space="245"/>
          <w:docGrid w:linePitch="360"/>
        </w:sectPr>
      </w:pPr>
      <w:r w:rsidRPr="00C263DD">
        <w:rPr>
          <w:lang w:val="en-US"/>
        </w:rPr>
        <w:t>Introduc</w:t>
      </w:r>
      <w:r w:rsidR="006120E5" w:rsidRPr="00C263DD">
        <w:rPr>
          <w:lang w:val="en-US"/>
        </w:rPr>
        <w:t>tio</w:t>
      </w:r>
      <w:r w:rsidRPr="00C263DD">
        <w:rPr>
          <w:lang w:val="en-US"/>
        </w:rPr>
        <w:t>n</w:t>
      </w:r>
    </w:p>
    <w:p w14:paraId="5C093B4E" w14:textId="2661D71F" w:rsidR="00726E1D" w:rsidRPr="00726E1D" w:rsidRDefault="00726E1D" w:rsidP="00726E1D">
      <w:pPr>
        <w:pStyle w:val="Ttulo1"/>
        <w:rPr>
          <w:rFonts w:ascii="Times" w:hAnsi="Times" w:cs="Times"/>
          <w:b w:val="0"/>
          <w:smallCaps w:val="0"/>
          <w:spacing w:val="0"/>
          <w:kern w:val="0"/>
          <w:szCs w:val="20"/>
          <w:lang w:val="en-US"/>
        </w:rPr>
      </w:pPr>
      <w:r w:rsidRPr="00726E1D">
        <w:rPr>
          <w:rFonts w:ascii="Times" w:hAnsi="Times" w:cs="Times"/>
          <w:b w:val="0"/>
          <w:smallCaps w:val="0"/>
          <w:spacing w:val="0"/>
          <w:kern w:val="0"/>
          <w:szCs w:val="20"/>
          <w:lang w:val="en-US"/>
        </w:rPr>
        <w:t xml:space="preserve">Combo2600 is a citizen collective that works to promote generational change for the transformation of Bogotá, through the study of issues of the city and disruptive civic actions </w:t>
      </w:r>
      <w:r w:rsidR="00493ADD" w:rsidRPr="00ED1B09">
        <w:rPr>
          <w:b w:val="0"/>
        </w:rPr>
        <w:fldChar w:fldCharType="begin"/>
      </w:r>
      <w:r w:rsidR="00493ADD" w:rsidRPr="00ED1B09">
        <w:rPr>
          <w:rFonts w:ascii="Times" w:hAnsi="Times" w:cs="Times"/>
          <w:b w:val="0"/>
          <w:lang w:val="en-US"/>
        </w:rPr>
        <w:instrText xml:space="preserve"> REF _Ref6979508 \r  \* MERGEFORMAT </w:instrText>
      </w:r>
      <w:r w:rsidR="00493ADD" w:rsidRPr="00ED1B09">
        <w:rPr>
          <w:rFonts w:ascii="Times" w:hAnsi="Times" w:cs="Times"/>
          <w:b w:val="0"/>
        </w:rPr>
        <w:fldChar w:fldCharType="separate"/>
      </w:r>
      <w:r w:rsidR="00E53175">
        <w:rPr>
          <w:rFonts w:ascii="Times" w:hAnsi="Times" w:cs="Times"/>
          <w:b w:val="0"/>
          <w:lang w:val="en-US"/>
        </w:rPr>
        <w:t>1</w:t>
      </w:r>
      <w:r w:rsidR="00493ADD" w:rsidRPr="00ED1B09">
        <w:rPr>
          <w:b w:val="0"/>
        </w:rPr>
        <w:fldChar w:fldCharType="end"/>
      </w:r>
      <w:r w:rsidR="00493ADD" w:rsidRPr="00493ADD">
        <w:rPr>
          <w:lang w:val="en-US"/>
        </w:rPr>
        <w:t>.</w:t>
      </w:r>
      <w:r w:rsidRPr="00726E1D">
        <w:rPr>
          <w:rFonts w:ascii="Times" w:hAnsi="Times" w:cs="Times"/>
          <w:b w:val="0"/>
          <w:smallCaps w:val="0"/>
          <w:spacing w:val="0"/>
          <w:kern w:val="0"/>
          <w:szCs w:val="20"/>
          <w:lang w:val="en-US"/>
        </w:rPr>
        <w:t>Thus, it has undertaken an initiative to understand the behavior in the decisions of Bogota voters and also characterize the political map of the city, and as they indicate, understand the distribution of votes of politicians is to understand at the same time their electoral strategies and the interests they will defend once elected. Having a more detailed understanding of that distribution makes it easier to control their management and at the same time identify opportunities to increase the number of supporters in the different localities in future elections.</w:t>
      </w:r>
    </w:p>
    <w:p w14:paraId="343EB75E" w14:textId="43B20AA2" w:rsidR="00726E1D" w:rsidRPr="00726E1D" w:rsidRDefault="00726E1D" w:rsidP="00726E1D">
      <w:pPr>
        <w:pStyle w:val="Ttulo1"/>
        <w:rPr>
          <w:rFonts w:ascii="Times" w:hAnsi="Times" w:cs="Times"/>
          <w:b w:val="0"/>
          <w:smallCaps w:val="0"/>
          <w:spacing w:val="0"/>
          <w:kern w:val="0"/>
          <w:szCs w:val="20"/>
          <w:lang w:val="en-US"/>
        </w:rPr>
      </w:pPr>
      <w:r w:rsidRPr="00726E1D">
        <w:rPr>
          <w:rFonts w:ascii="Times" w:hAnsi="Times" w:cs="Times"/>
          <w:b w:val="0"/>
          <w:smallCaps w:val="0"/>
          <w:spacing w:val="0"/>
          <w:kern w:val="0"/>
          <w:szCs w:val="20"/>
          <w:lang w:val="en-US"/>
        </w:rPr>
        <w:t xml:space="preserve">That is why our interest is focused on being able to support these initiatives in the most appropriate way; with interactive visualizations and analysis of the data presented by the </w:t>
      </w:r>
      <w:r w:rsidR="004C1B32">
        <w:rPr>
          <w:rFonts w:ascii="Times" w:hAnsi="Times" w:cs="Times"/>
          <w:b w:val="0"/>
          <w:smallCaps w:val="0"/>
          <w:spacing w:val="0"/>
          <w:kern w:val="0"/>
          <w:szCs w:val="20"/>
          <w:lang w:val="en-US"/>
        </w:rPr>
        <w:t>RNEC</w:t>
      </w:r>
      <w:r w:rsidR="004C1B32">
        <w:rPr>
          <w:rStyle w:val="Refdenotaalpie"/>
          <w:rFonts w:ascii="Times" w:hAnsi="Times" w:cs="Times"/>
          <w:b w:val="0"/>
          <w:smallCaps w:val="0"/>
          <w:spacing w:val="0"/>
          <w:kern w:val="0"/>
          <w:szCs w:val="20"/>
          <w:lang w:val="en-US"/>
        </w:rPr>
        <w:footnoteReference w:id="2"/>
      </w:r>
      <w:r w:rsidR="004C1B32">
        <w:rPr>
          <w:rFonts w:ascii="Times" w:hAnsi="Times" w:cs="Times"/>
          <w:b w:val="0"/>
          <w:smallCaps w:val="0"/>
          <w:spacing w:val="0"/>
          <w:kern w:val="0"/>
          <w:szCs w:val="20"/>
          <w:lang w:val="en-US"/>
        </w:rPr>
        <w:t xml:space="preserve"> </w:t>
      </w:r>
      <w:r w:rsidRPr="00726E1D">
        <w:rPr>
          <w:rFonts w:ascii="Times" w:hAnsi="Times" w:cs="Times"/>
          <w:b w:val="0"/>
          <w:smallCaps w:val="0"/>
          <w:spacing w:val="0"/>
          <w:kern w:val="0"/>
          <w:szCs w:val="20"/>
          <w:lang w:val="en-US"/>
        </w:rPr>
        <w:t>in terms of results obtained in the voting in the last electoral processes for the Council of Bogotá, we expected to be able to obtain interesting information and present a differential in the information available the candidates to understand their results</w:t>
      </w:r>
    </w:p>
    <w:p w14:paraId="446E54A8" w14:textId="3CC75FB0" w:rsidR="00493ADD" w:rsidRDefault="00726E1D" w:rsidP="00726E1D">
      <w:pPr>
        <w:pStyle w:val="Ttulo1"/>
        <w:rPr>
          <w:rFonts w:ascii="Times" w:hAnsi="Times" w:cs="Times"/>
          <w:b w:val="0"/>
          <w:smallCaps w:val="0"/>
          <w:spacing w:val="0"/>
          <w:kern w:val="0"/>
          <w:szCs w:val="20"/>
          <w:lang w:val="en-US"/>
        </w:rPr>
      </w:pPr>
      <w:r w:rsidRPr="00726E1D">
        <w:rPr>
          <w:rFonts w:ascii="Times" w:hAnsi="Times" w:cs="Times"/>
          <w:b w:val="0"/>
          <w:smallCaps w:val="0"/>
          <w:spacing w:val="0"/>
          <w:kern w:val="0"/>
          <w:szCs w:val="20"/>
          <w:lang w:val="en-US"/>
        </w:rPr>
        <w:t xml:space="preserve">Reviewing the literature and the different analyzes and studies that are available on the Internet, not only for elections in Colombia but for elections of different categories in various countries of the world, we have found interesting ways to report the results of the elections and reports that have allowed identify the preferences that voters have and the final results; there are visualizations based on demographic maps, </w:t>
      </w:r>
      <w:r w:rsidR="00493ADD" w:rsidRPr="00493ADD">
        <w:rPr>
          <w:rFonts w:ascii="Times" w:hAnsi="Times" w:cs="Times"/>
          <w:b w:val="0"/>
          <w:smallCaps w:val="0"/>
          <w:spacing w:val="0"/>
          <w:kern w:val="0"/>
          <w:szCs w:val="20"/>
          <w:lang w:val="en-US"/>
        </w:rPr>
        <w:t>Choropleth</w:t>
      </w:r>
      <w:r w:rsidR="00493ADD">
        <w:rPr>
          <w:rFonts w:ascii="Times" w:hAnsi="Times" w:cs="Times"/>
          <w:b w:val="0"/>
          <w:smallCaps w:val="0"/>
          <w:spacing w:val="0"/>
          <w:kern w:val="0"/>
          <w:szCs w:val="20"/>
          <w:lang w:val="en-US"/>
        </w:rPr>
        <w:t xml:space="preserve"> maps</w:t>
      </w:r>
      <w:r w:rsidRPr="00726E1D">
        <w:rPr>
          <w:rFonts w:ascii="Times" w:hAnsi="Times" w:cs="Times"/>
          <w:b w:val="0"/>
          <w:smallCaps w:val="0"/>
          <w:spacing w:val="0"/>
          <w:kern w:val="0"/>
          <w:szCs w:val="20"/>
          <w:lang w:val="en-US"/>
        </w:rPr>
        <w:t xml:space="preserve">, </w:t>
      </w:r>
      <w:proofErr w:type="spellStart"/>
      <w:r w:rsidR="002E4620">
        <w:rPr>
          <w:rFonts w:ascii="Times" w:hAnsi="Times" w:cs="Times"/>
          <w:b w:val="0"/>
          <w:smallCaps w:val="0"/>
          <w:spacing w:val="0"/>
          <w:kern w:val="0"/>
          <w:szCs w:val="20"/>
          <w:lang w:val="en-US"/>
        </w:rPr>
        <w:t>S</w:t>
      </w:r>
      <w:r w:rsidRPr="00726E1D">
        <w:rPr>
          <w:rFonts w:ascii="Times" w:hAnsi="Times" w:cs="Times"/>
          <w:b w:val="0"/>
          <w:smallCaps w:val="0"/>
          <w:spacing w:val="0"/>
          <w:kern w:val="0"/>
          <w:szCs w:val="20"/>
          <w:lang w:val="en-US"/>
        </w:rPr>
        <w:t>teamgraphs</w:t>
      </w:r>
      <w:proofErr w:type="spellEnd"/>
      <w:r w:rsidRPr="00726E1D">
        <w:rPr>
          <w:rFonts w:ascii="Times" w:hAnsi="Times" w:cs="Times"/>
          <w:b w:val="0"/>
          <w:smallCaps w:val="0"/>
          <w:spacing w:val="0"/>
          <w:kern w:val="0"/>
          <w:szCs w:val="20"/>
          <w:lang w:val="en-US"/>
        </w:rPr>
        <w:t>, and histograms that allow to compare the results and electoral tendencies by states or departments.</w:t>
      </w:r>
    </w:p>
    <w:p w14:paraId="4F131B11" w14:textId="56B0E385" w:rsidR="00C9213A" w:rsidRPr="00EB70F9" w:rsidRDefault="00E65BA0" w:rsidP="00E65BA0">
      <w:pPr>
        <w:pStyle w:val="Heading1Introduction"/>
        <w:rPr>
          <w:lang w:val="en-US"/>
        </w:rPr>
      </w:pPr>
      <w:r w:rsidRPr="00EB70F9">
        <w:rPr>
          <w:lang w:val="en-US"/>
        </w:rPr>
        <w:t>2</w:t>
      </w:r>
      <w:r w:rsidR="00C9213A" w:rsidRPr="00EB70F9">
        <w:rPr>
          <w:lang w:val="en-US"/>
        </w:rPr>
        <w:t xml:space="preserve">. </w:t>
      </w:r>
      <w:r w:rsidRPr="00EB70F9">
        <w:rPr>
          <w:lang w:val="en-US"/>
        </w:rPr>
        <w:t>State of Art</w:t>
      </w:r>
    </w:p>
    <w:p w14:paraId="10C99455" w14:textId="7299DD70" w:rsidR="00C9213A" w:rsidRPr="00E65BA0" w:rsidRDefault="00E65BA0" w:rsidP="00C9213A">
      <w:pPr>
        <w:rPr>
          <w:rFonts w:ascii="Times" w:hAnsi="Times" w:cs="Times"/>
          <w:szCs w:val="18"/>
          <w:lang w:val="en-US"/>
        </w:rPr>
      </w:pPr>
      <w:r w:rsidRPr="00E65BA0">
        <w:rPr>
          <w:rFonts w:ascii="Times" w:hAnsi="Times" w:cs="Times"/>
          <w:lang w:val="en-US"/>
        </w:rPr>
        <w:t>Reviewing pages of newspapers, magazines and political information analysis media we have found several types of visualizations that can be used in our project, as they are adapted to the type of data and information that we want to show.</w:t>
      </w:r>
    </w:p>
    <w:p w14:paraId="204C3CE6" w14:textId="061C18DD" w:rsidR="00C9213A" w:rsidRPr="00C91649" w:rsidRDefault="00E65BA0" w:rsidP="00C9213A">
      <w:pPr>
        <w:pStyle w:val="Ttulo2"/>
        <w:tabs>
          <w:tab w:val="num" w:pos="576"/>
        </w:tabs>
        <w:jc w:val="left"/>
        <w:rPr>
          <w:lang w:val="en-US"/>
        </w:rPr>
      </w:pPr>
      <w:r w:rsidRPr="00C91649">
        <w:rPr>
          <w:lang w:val="en-US"/>
        </w:rPr>
        <w:t>2</w:t>
      </w:r>
      <w:r w:rsidR="00C9213A" w:rsidRPr="00C91649">
        <w:rPr>
          <w:lang w:val="en-US"/>
        </w:rPr>
        <w:t>.1 Streamgraphs</w:t>
      </w:r>
    </w:p>
    <w:p w14:paraId="26D84D28" w14:textId="605D9EEF" w:rsidR="00C91649" w:rsidRPr="00EB70F9" w:rsidRDefault="00C91649" w:rsidP="00C9213A">
      <w:pPr>
        <w:rPr>
          <w:rFonts w:ascii="Times" w:hAnsi="Times" w:cs="Times"/>
          <w:lang w:val="en-US"/>
        </w:rPr>
      </w:pPr>
      <w:r w:rsidRPr="00C91649">
        <w:rPr>
          <w:rFonts w:ascii="Times" w:hAnsi="Times" w:cs="Times"/>
          <w:lang w:val="en-US"/>
        </w:rPr>
        <w:t xml:space="preserve">We find this type of visualizations associated with trends and political choices in the Medium portal. </w:t>
      </w:r>
      <w:r w:rsidRPr="00EB70F9">
        <w:rPr>
          <w:rFonts w:ascii="Times" w:hAnsi="Times" w:cs="Times"/>
          <w:lang w:val="en-US"/>
        </w:rPr>
        <w:t>[2]</w:t>
      </w:r>
    </w:p>
    <w:p w14:paraId="638E107E" w14:textId="068E9434" w:rsidR="00C9213A" w:rsidRPr="00EB70F9" w:rsidRDefault="00E53175" w:rsidP="00C9213A">
      <w:pPr>
        <w:rPr>
          <w:rFonts w:ascii="Times" w:hAnsi="Times" w:cs="Times"/>
          <w:szCs w:val="18"/>
          <w:lang w:val="en-US"/>
        </w:rPr>
      </w:pPr>
      <w:hyperlink r:id="rId8" w:history="1">
        <w:r w:rsidR="00C9213A" w:rsidRPr="00EB70F9">
          <w:rPr>
            <w:rStyle w:val="Hipervnculo"/>
            <w:rFonts w:ascii="Times" w:hAnsi="Times" w:cs="Times"/>
            <w:szCs w:val="18"/>
            <w:lang w:val="en-US"/>
          </w:rPr>
          <w:t>https://medium.com/@rcnabho/election-data-visualization-ee041858e7df</w:t>
        </w:r>
      </w:hyperlink>
      <w:r w:rsidR="00C9213A" w:rsidRPr="00EB70F9">
        <w:rPr>
          <w:rFonts w:ascii="Times" w:hAnsi="Times" w:cs="Times"/>
          <w:szCs w:val="18"/>
          <w:lang w:val="en-US"/>
        </w:rPr>
        <w:t>.</w:t>
      </w:r>
    </w:p>
    <w:p w14:paraId="5C1B920E" w14:textId="77777777" w:rsidR="00C9213A" w:rsidRPr="00EB70F9" w:rsidRDefault="00C9213A" w:rsidP="00C9213A">
      <w:pPr>
        <w:rPr>
          <w:rFonts w:ascii="Times" w:hAnsi="Times" w:cs="Times"/>
          <w:szCs w:val="18"/>
          <w:lang w:val="en-US"/>
        </w:rPr>
      </w:pPr>
    </w:p>
    <w:p w14:paraId="4452A6BE" w14:textId="5E588A15" w:rsidR="00C9213A" w:rsidRPr="00C50DEF" w:rsidRDefault="00C50DEF" w:rsidP="00C9213A">
      <w:pPr>
        <w:rPr>
          <w:rFonts w:ascii="Times" w:hAnsi="Times" w:cs="Times"/>
          <w:szCs w:val="18"/>
          <w:lang w:val="en-US"/>
        </w:rPr>
      </w:pPr>
      <w:r w:rsidRPr="00C50DEF">
        <w:rPr>
          <w:rFonts w:ascii="Times" w:hAnsi="Times" w:cs="Times"/>
          <w:lang w:val="en-US"/>
        </w:rPr>
        <w:t>This idiom allows to represent the information of the votes obtained by each candidate or political party, by locality or for all of Bogotá, and its evolution during each electoral period.</w:t>
      </w:r>
    </w:p>
    <w:p w14:paraId="31D38F1B" w14:textId="77777777" w:rsidR="00C9213A" w:rsidRPr="00584BA2" w:rsidRDefault="00C9213A" w:rsidP="00C9213A">
      <w:pPr>
        <w:jc w:val="center"/>
        <w:rPr>
          <w:rFonts w:ascii="Times" w:hAnsi="Times" w:cs="Times"/>
          <w:szCs w:val="18"/>
        </w:rPr>
      </w:pPr>
      <w:r w:rsidRPr="00584BA2">
        <w:rPr>
          <w:rFonts w:ascii="Times" w:hAnsi="Times" w:cs="Times"/>
          <w:noProof/>
          <w:szCs w:val="18"/>
          <w:lang w:val="en-US"/>
        </w:rPr>
        <w:drawing>
          <wp:inline distT="0" distB="0" distL="0" distR="0" wp14:anchorId="02F69AE5" wp14:editId="49A0F295">
            <wp:extent cx="3177540" cy="2201545"/>
            <wp:effectExtent l="0" t="0" r="381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77540" cy="2201545"/>
                    </a:xfrm>
                    <a:prstGeom prst="rect">
                      <a:avLst/>
                    </a:prstGeom>
                  </pic:spPr>
                </pic:pic>
              </a:graphicData>
            </a:graphic>
          </wp:inline>
        </w:drawing>
      </w:r>
    </w:p>
    <w:p w14:paraId="1C25CE9C" w14:textId="19A88855" w:rsidR="00C9213A" w:rsidRPr="00AB4D33" w:rsidRDefault="00C9213A" w:rsidP="00C9213A">
      <w:pPr>
        <w:pStyle w:val="FigureCaption"/>
        <w:rPr>
          <w:rFonts w:ascii="Times" w:hAnsi="Times" w:cs="Times"/>
          <w:sz w:val="18"/>
          <w:szCs w:val="18"/>
          <w:lang w:val="en-US"/>
        </w:rPr>
      </w:pPr>
      <w:r w:rsidRPr="00AB4D33">
        <w:rPr>
          <w:rFonts w:ascii="Times" w:hAnsi="Times" w:cs="Times"/>
          <w:sz w:val="18"/>
          <w:szCs w:val="18"/>
          <w:lang w:val="en-US"/>
        </w:rPr>
        <w:t xml:space="preserve">Fig. </w:t>
      </w:r>
      <w:r w:rsidR="00721BFB" w:rsidRPr="00AB4D33">
        <w:rPr>
          <w:rFonts w:ascii="Times" w:hAnsi="Times" w:cs="Times"/>
          <w:sz w:val="18"/>
          <w:szCs w:val="18"/>
          <w:lang w:val="en-US"/>
        </w:rPr>
        <w:t>1</w:t>
      </w:r>
      <w:r w:rsidRPr="00AB4D33">
        <w:rPr>
          <w:rFonts w:ascii="Times" w:hAnsi="Times" w:cs="Times"/>
          <w:sz w:val="18"/>
          <w:szCs w:val="18"/>
          <w:lang w:val="en-US"/>
        </w:rPr>
        <w:t xml:space="preserve"> Streamgraphs.</w:t>
      </w:r>
    </w:p>
    <w:p w14:paraId="7173FB4E" w14:textId="77777777" w:rsidR="00C9213A" w:rsidRPr="00AB4D33" w:rsidRDefault="00C9213A" w:rsidP="00C9213A">
      <w:pPr>
        <w:pStyle w:val="FigureCaption"/>
        <w:rPr>
          <w:rFonts w:ascii="Times" w:hAnsi="Times" w:cs="Times"/>
          <w:sz w:val="18"/>
          <w:szCs w:val="18"/>
          <w:lang w:val="en-US"/>
        </w:rPr>
      </w:pPr>
    </w:p>
    <w:p w14:paraId="097CC7DD" w14:textId="0F71238C" w:rsidR="00C9213A" w:rsidRPr="00AB4D33" w:rsidRDefault="0030207F" w:rsidP="00C9213A">
      <w:pPr>
        <w:pStyle w:val="Ttulo2"/>
        <w:tabs>
          <w:tab w:val="num" w:pos="576"/>
        </w:tabs>
        <w:jc w:val="left"/>
        <w:rPr>
          <w:lang w:val="en-US"/>
        </w:rPr>
      </w:pPr>
      <w:r w:rsidRPr="00AB4D33">
        <w:rPr>
          <w:lang w:val="en-US"/>
        </w:rPr>
        <w:t>2</w:t>
      </w:r>
      <w:r w:rsidR="00C9213A" w:rsidRPr="00AB4D33">
        <w:rPr>
          <w:lang w:val="en-US"/>
        </w:rPr>
        <w:t>.2 Maps</w:t>
      </w:r>
    </w:p>
    <w:p w14:paraId="130C2BC0" w14:textId="77777777" w:rsidR="00C9213A" w:rsidRPr="00AB4D33" w:rsidRDefault="00C9213A" w:rsidP="00C9213A">
      <w:pPr>
        <w:rPr>
          <w:lang w:val="en-US"/>
        </w:rPr>
      </w:pPr>
    </w:p>
    <w:p w14:paraId="54F71CA5" w14:textId="397C49ED" w:rsidR="00C9213A" w:rsidRPr="0078452E" w:rsidRDefault="0030207F" w:rsidP="000434F5">
      <w:pPr>
        <w:pStyle w:val="Body"/>
      </w:pPr>
      <w:r>
        <w:t>2</w:t>
      </w:r>
      <w:r w:rsidR="00C9213A" w:rsidRPr="43802147">
        <w:t>.2.1 Demographic heatmap</w:t>
      </w:r>
    </w:p>
    <w:p w14:paraId="2712D31D" w14:textId="77777777" w:rsidR="00C9213A" w:rsidRPr="0078452E" w:rsidRDefault="00C9213A" w:rsidP="000434F5">
      <w:pPr>
        <w:pStyle w:val="Body"/>
      </w:pPr>
    </w:p>
    <w:p w14:paraId="7C5280B1" w14:textId="12A81EA1" w:rsidR="00C9213A" w:rsidRDefault="00721BFB" w:rsidP="000434F5">
      <w:pPr>
        <w:pStyle w:val="Body"/>
        <w:rPr>
          <w:i/>
          <w:lang w:val="es-CO"/>
        </w:rPr>
      </w:pPr>
      <w:r w:rsidRPr="00721BFB">
        <w:t xml:space="preserve">This idiom allows to represent the spatial distribution (by location or for all of Bogotá) of the votes obtained by party or candidate, for each electoral period. We find it as a state visualization associated with elections in the New York Times. </w:t>
      </w:r>
      <w:r w:rsidRPr="00721BFB">
        <w:rPr>
          <w:lang w:val="es-CO"/>
        </w:rPr>
        <w:t>[</w:t>
      </w:r>
      <w:r w:rsidR="00D66E87">
        <w:rPr>
          <w:i/>
          <w:lang w:val="es-CO"/>
        </w:rPr>
        <w:t>3</w:t>
      </w:r>
      <w:r w:rsidRPr="00721BFB">
        <w:rPr>
          <w:lang w:val="es-CO"/>
        </w:rPr>
        <w:t>]</w:t>
      </w:r>
    </w:p>
    <w:p w14:paraId="08EAAFBE" w14:textId="77777777" w:rsidR="00721BFB" w:rsidRPr="0078452E" w:rsidRDefault="00721BFB" w:rsidP="000434F5">
      <w:pPr>
        <w:pStyle w:val="Body"/>
      </w:pPr>
    </w:p>
    <w:p w14:paraId="04200ED3" w14:textId="77777777" w:rsidR="00C9213A" w:rsidRPr="0078452E" w:rsidRDefault="00E53175" w:rsidP="00C9213A">
      <w:pPr>
        <w:rPr>
          <w:rFonts w:ascii="Times" w:hAnsi="Times" w:cs="Times"/>
          <w:szCs w:val="18"/>
          <w:lang w:val="es-CO"/>
        </w:rPr>
      </w:pPr>
      <w:hyperlink r:id="rId10" w:history="1">
        <w:r w:rsidR="00C9213A" w:rsidRPr="0078452E">
          <w:rPr>
            <w:rStyle w:val="Hipervnculo"/>
            <w:rFonts w:ascii="Times" w:hAnsi="Times" w:cs="Times"/>
            <w:szCs w:val="18"/>
            <w:lang w:val="es-CO"/>
          </w:rPr>
          <w:t>https://www.nytimes.com/interactive/2014/11/04/upshot/senate-maps.html</w:t>
        </w:r>
      </w:hyperlink>
    </w:p>
    <w:p w14:paraId="5CE56654" w14:textId="77777777" w:rsidR="00C9213A" w:rsidRPr="0078452E" w:rsidRDefault="00C9213A" w:rsidP="00C9213A">
      <w:pPr>
        <w:rPr>
          <w:rFonts w:ascii="Times" w:hAnsi="Times" w:cs="Times"/>
          <w:szCs w:val="18"/>
          <w:lang w:val="es-CO"/>
        </w:rPr>
      </w:pPr>
    </w:p>
    <w:p w14:paraId="67938EC3" w14:textId="77777777" w:rsidR="00C9213A" w:rsidRDefault="00C9213A" w:rsidP="00C9213A">
      <w:pPr>
        <w:jc w:val="center"/>
        <w:rPr>
          <w:rFonts w:ascii="Times" w:hAnsi="Times" w:cs="Times"/>
          <w:szCs w:val="18"/>
          <w:lang w:val="en-US"/>
        </w:rPr>
      </w:pPr>
      <w:r>
        <w:rPr>
          <w:rFonts w:ascii="Times" w:hAnsi="Times" w:cs="Times"/>
          <w:noProof/>
          <w:szCs w:val="18"/>
          <w:lang w:val="en-US"/>
        </w:rPr>
        <w:lastRenderedPageBreak/>
        <w:drawing>
          <wp:inline distT="0" distB="0" distL="0" distR="0" wp14:anchorId="3E8726D8" wp14:editId="61EA040F">
            <wp:extent cx="3171825" cy="166687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71825" cy="1666875"/>
                    </a:xfrm>
                    <a:prstGeom prst="rect">
                      <a:avLst/>
                    </a:prstGeom>
                    <a:noFill/>
                    <a:ln>
                      <a:noFill/>
                    </a:ln>
                  </pic:spPr>
                </pic:pic>
              </a:graphicData>
            </a:graphic>
          </wp:inline>
        </w:drawing>
      </w:r>
    </w:p>
    <w:p w14:paraId="22D8BE69" w14:textId="6FDA05EE" w:rsidR="00C9213A" w:rsidRPr="008357A7" w:rsidRDefault="00C9213A" w:rsidP="00C9213A">
      <w:pPr>
        <w:pStyle w:val="FigureCaption"/>
        <w:rPr>
          <w:rFonts w:ascii="Times" w:hAnsi="Times" w:cs="Times"/>
          <w:sz w:val="18"/>
          <w:szCs w:val="18"/>
          <w:lang w:val="en-US"/>
        </w:rPr>
      </w:pPr>
      <w:r w:rsidRPr="008357A7">
        <w:rPr>
          <w:rFonts w:ascii="Times" w:hAnsi="Times" w:cs="Times"/>
          <w:sz w:val="18"/>
          <w:szCs w:val="18"/>
          <w:lang w:val="en-US"/>
        </w:rPr>
        <w:t xml:space="preserve">Fig. </w:t>
      </w:r>
      <w:r w:rsidR="008357A7" w:rsidRPr="008357A7">
        <w:rPr>
          <w:rFonts w:ascii="Times" w:hAnsi="Times" w:cs="Times"/>
          <w:sz w:val="18"/>
          <w:szCs w:val="18"/>
          <w:lang w:val="en-US"/>
        </w:rPr>
        <w:t>2</w:t>
      </w:r>
      <w:r w:rsidRPr="008357A7">
        <w:rPr>
          <w:rFonts w:ascii="Times" w:hAnsi="Times" w:cs="Times"/>
          <w:sz w:val="18"/>
          <w:szCs w:val="18"/>
          <w:lang w:val="en-US"/>
        </w:rPr>
        <w:t xml:space="preserve"> Demographic heatmap.</w:t>
      </w:r>
    </w:p>
    <w:p w14:paraId="700D8760" w14:textId="77777777" w:rsidR="00C9213A" w:rsidRPr="008357A7" w:rsidRDefault="00C9213A" w:rsidP="00C9213A">
      <w:pPr>
        <w:rPr>
          <w:rFonts w:ascii="Times" w:hAnsi="Times" w:cs="Times"/>
          <w:szCs w:val="18"/>
          <w:lang w:val="en-US"/>
        </w:rPr>
      </w:pPr>
    </w:p>
    <w:p w14:paraId="7E0ADFA1" w14:textId="09B52EE7" w:rsidR="00C9213A" w:rsidRPr="00584BA2" w:rsidRDefault="008357A7" w:rsidP="00C9213A">
      <w:pPr>
        <w:rPr>
          <w:rFonts w:ascii="Times" w:hAnsi="Times" w:cs="Times"/>
          <w:szCs w:val="18"/>
        </w:rPr>
      </w:pPr>
      <w:r w:rsidRPr="008357A7">
        <w:rPr>
          <w:rFonts w:ascii="Times" w:hAnsi="Times" w:cs="Times"/>
          <w:lang w:val="en-US"/>
        </w:rPr>
        <w:t xml:space="preserve">This idiom can also be supported by </w:t>
      </w:r>
      <w:proofErr w:type="spellStart"/>
      <w:r w:rsidRPr="008357A7">
        <w:rPr>
          <w:rFonts w:ascii="Times" w:hAnsi="Times" w:cs="Times"/>
          <w:lang w:val="en-US"/>
        </w:rPr>
        <w:t>bar</w:t>
      </w:r>
      <w:r w:rsidR="00EB70F9">
        <w:rPr>
          <w:rFonts w:ascii="Times" w:hAnsi="Times" w:cs="Times"/>
          <w:lang w:val="en-US"/>
        </w:rPr>
        <w:t>charts</w:t>
      </w:r>
      <w:proofErr w:type="spellEnd"/>
      <w:r w:rsidRPr="008357A7">
        <w:rPr>
          <w:rFonts w:ascii="Times" w:hAnsi="Times" w:cs="Times"/>
          <w:lang w:val="en-US"/>
        </w:rPr>
        <w:t xml:space="preserve">, tooltips and </w:t>
      </w:r>
      <w:proofErr w:type="spellStart"/>
      <w:r w:rsidRPr="008357A7">
        <w:rPr>
          <w:rFonts w:ascii="Times" w:hAnsi="Times" w:cs="Times"/>
          <w:lang w:val="en-US"/>
        </w:rPr>
        <w:t>timesliders</w:t>
      </w:r>
      <w:proofErr w:type="spellEnd"/>
      <w:r w:rsidRPr="008357A7">
        <w:rPr>
          <w:rFonts w:ascii="Times" w:hAnsi="Times" w:cs="Times"/>
          <w:lang w:val="en-US"/>
        </w:rPr>
        <w:t xml:space="preserve"> to show information of different periods or with greater granularity.</w:t>
      </w:r>
      <w:r>
        <w:rPr>
          <w:rFonts w:ascii="Times" w:hAnsi="Times" w:cs="Times"/>
          <w:lang w:val="en-US"/>
        </w:rPr>
        <w:t xml:space="preserve"> </w:t>
      </w:r>
      <w:hyperlink r:id="rId12" w:history="1">
        <w:r w:rsidR="00C9213A" w:rsidRPr="0078452E">
          <w:rPr>
            <w:rStyle w:val="Hipervnculo"/>
            <w:rFonts w:ascii="Times" w:hAnsi="Times" w:cs="Times"/>
            <w:szCs w:val="18"/>
            <w:lang w:val="es-CO"/>
          </w:rPr>
          <w:t>https://codepen.io/sa</w:t>
        </w:r>
        <w:proofErr w:type="spellStart"/>
        <w:r w:rsidR="00C9213A" w:rsidRPr="00584BA2">
          <w:rPr>
            <w:rStyle w:val="Hipervnculo"/>
            <w:rFonts w:ascii="Times" w:hAnsi="Times" w:cs="Times"/>
            <w:szCs w:val="18"/>
          </w:rPr>
          <w:t>ssquad</w:t>
        </w:r>
        <w:proofErr w:type="spellEnd"/>
        <w:r w:rsidR="00C9213A" w:rsidRPr="00584BA2">
          <w:rPr>
            <w:rStyle w:val="Hipervnculo"/>
            <w:rFonts w:ascii="Times" w:hAnsi="Times" w:cs="Times"/>
            <w:szCs w:val="18"/>
          </w:rPr>
          <w:t>/post/rough-guide-to-building-uk-election-maps-for-d3-js</w:t>
        </w:r>
      </w:hyperlink>
      <w:r w:rsidR="00C9213A" w:rsidRPr="00584BA2">
        <w:rPr>
          <w:rFonts w:ascii="Times" w:hAnsi="Times" w:cs="Times"/>
          <w:szCs w:val="18"/>
        </w:rPr>
        <w:t xml:space="preserve"> </w:t>
      </w:r>
    </w:p>
    <w:p w14:paraId="02321ADA" w14:textId="77777777" w:rsidR="00C9213A" w:rsidRPr="0078452E" w:rsidRDefault="00C9213A" w:rsidP="00C9213A">
      <w:pPr>
        <w:rPr>
          <w:lang w:val="es-CO"/>
        </w:rPr>
      </w:pPr>
    </w:p>
    <w:p w14:paraId="573CDE4F" w14:textId="77777777" w:rsidR="00C9213A" w:rsidRPr="0078452E" w:rsidRDefault="00C9213A" w:rsidP="00C9213A">
      <w:pPr>
        <w:rPr>
          <w:lang w:val="es-CO"/>
        </w:rPr>
      </w:pPr>
    </w:p>
    <w:p w14:paraId="5529509F" w14:textId="77777777" w:rsidR="00C9213A" w:rsidRDefault="00C9213A" w:rsidP="00C9213A">
      <w:pPr>
        <w:jc w:val="center"/>
        <w:rPr>
          <w:rFonts w:ascii="Times" w:hAnsi="Times" w:cs="Times"/>
          <w:szCs w:val="18"/>
          <w:lang w:val="en-US"/>
        </w:rPr>
      </w:pPr>
      <w:r w:rsidRPr="00584BA2">
        <w:rPr>
          <w:rFonts w:ascii="Times" w:hAnsi="Times" w:cs="Times"/>
          <w:noProof/>
          <w:szCs w:val="18"/>
          <w:lang w:val="en-US"/>
        </w:rPr>
        <w:drawing>
          <wp:inline distT="0" distB="0" distL="0" distR="0" wp14:anchorId="69AA9A40" wp14:editId="50EC6B2E">
            <wp:extent cx="1792586" cy="15124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759" t="15363" r="23809"/>
                    <a:stretch/>
                  </pic:blipFill>
                  <pic:spPr bwMode="auto">
                    <a:xfrm>
                      <a:off x="0" y="0"/>
                      <a:ext cx="1793152" cy="1512903"/>
                    </a:xfrm>
                    <a:prstGeom prst="rect">
                      <a:avLst/>
                    </a:prstGeom>
                    <a:ln>
                      <a:noFill/>
                    </a:ln>
                    <a:extLst>
                      <a:ext uri="{53640926-AAD7-44D8-BBD7-CCE9431645EC}">
                        <a14:shadowObscured xmlns:a14="http://schemas.microsoft.com/office/drawing/2010/main"/>
                      </a:ext>
                    </a:extLst>
                  </pic:spPr>
                </pic:pic>
              </a:graphicData>
            </a:graphic>
          </wp:inline>
        </w:drawing>
      </w:r>
    </w:p>
    <w:p w14:paraId="2D06BF07" w14:textId="043E2FA7" w:rsidR="00C9213A" w:rsidRPr="003D20E3" w:rsidRDefault="00C9213A" w:rsidP="00C9213A">
      <w:pPr>
        <w:pStyle w:val="FigureCaption"/>
        <w:rPr>
          <w:rFonts w:ascii="Times" w:hAnsi="Times" w:cs="Times"/>
          <w:sz w:val="18"/>
          <w:szCs w:val="18"/>
          <w:lang w:val="es-CO"/>
        </w:rPr>
      </w:pPr>
      <w:r>
        <w:rPr>
          <w:rFonts w:ascii="Times" w:hAnsi="Times" w:cs="Times"/>
          <w:sz w:val="18"/>
          <w:szCs w:val="18"/>
          <w:lang w:val="es-CO"/>
        </w:rPr>
        <w:t xml:space="preserve">Fig. </w:t>
      </w:r>
      <w:r w:rsidR="00404696">
        <w:rPr>
          <w:rFonts w:ascii="Times" w:hAnsi="Times" w:cs="Times"/>
          <w:sz w:val="18"/>
          <w:szCs w:val="18"/>
          <w:lang w:val="es-CO"/>
        </w:rPr>
        <w:t>3</w:t>
      </w:r>
      <w:r w:rsidRPr="43802147">
        <w:rPr>
          <w:rFonts w:ascii="Times" w:hAnsi="Times" w:cs="Times"/>
          <w:sz w:val="18"/>
          <w:szCs w:val="18"/>
          <w:lang w:val="es-CO"/>
        </w:rPr>
        <w:t xml:space="preserve"> </w:t>
      </w:r>
      <w:proofErr w:type="spellStart"/>
      <w:r w:rsidRPr="43802147">
        <w:rPr>
          <w:rFonts w:ascii="Times" w:hAnsi="Times" w:cs="Times"/>
          <w:sz w:val="18"/>
          <w:szCs w:val="18"/>
          <w:lang w:val="es-CO"/>
        </w:rPr>
        <w:t>Demographic</w:t>
      </w:r>
      <w:proofErr w:type="spellEnd"/>
      <w:r w:rsidRPr="43802147">
        <w:rPr>
          <w:rFonts w:ascii="Times" w:hAnsi="Times" w:cs="Times"/>
          <w:sz w:val="18"/>
          <w:szCs w:val="18"/>
          <w:lang w:val="es-CO"/>
        </w:rPr>
        <w:t xml:space="preserve"> </w:t>
      </w:r>
      <w:proofErr w:type="spellStart"/>
      <w:r w:rsidRPr="43802147">
        <w:rPr>
          <w:rFonts w:ascii="Times" w:hAnsi="Times" w:cs="Times"/>
          <w:sz w:val="18"/>
          <w:szCs w:val="18"/>
          <w:lang w:val="es-CO"/>
        </w:rPr>
        <w:t>heatmap</w:t>
      </w:r>
      <w:proofErr w:type="spellEnd"/>
      <w:r w:rsidRPr="43802147">
        <w:rPr>
          <w:rFonts w:ascii="Times" w:hAnsi="Times" w:cs="Times"/>
          <w:sz w:val="18"/>
          <w:szCs w:val="18"/>
          <w:lang w:val="es-CO"/>
        </w:rPr>
        <w:t>.</w:t>
      </w:r>
    </w:p>
    <w:p w14:paraId="76DB2C28" w14:textId="011FC700" w:rsidR="00C9213A" w:rsidRPr="00EB70F9" w:rsidRDefault="0030207F" w:rsidP="000434F5">
      <w:pPr>
        <w:pStyle w:val="Body"/>
        <w:rPr>
          <w:lang w:val="es-CO"/>
        </w:rPr>
      </w:pPr>
      <w:r w:rsidRPr="00EB70F9">
        <w:rPr>
          <w:lang w:val="es-CO"/>
        </w:rPr>
        <w:t>2</w:t>
      </w:r>
      <w:r w:rsidR="00C9213A" w:rsidRPr="00EB70F9">
        <w:rPr>
          <w:lang w:val="es-CO"/>
        </w:rPr>
        <w:t xml:space="preserve">.2.1 </w:t>
      </w:r>
      <w:bookmarkStart w:id="0" w:name="_Hlk500014177"/>
      <w:proofErr w:type="spellStart"/>
      <w:r w:rsidR="00C9213A" w:rsidRPr="00EB70F9">
        <w:rPr>
          <w:lang w:val="es-CO"/>
        </w:rPr>
        <w:t>Choropleth</w:t>
      </w:r>
      <w:bookmarkEnd w:id="0"/>
      <w:proofErr w:type="spellEnd"/>
      <w:r w:rsidR="00C9213A" w:rsidRPr="00EB70F9">
        <w:rPr>
          <w:lang w:val="es-CO"/>
        </w:rPr>
        <w:t xml:space="preserve"> </w:t>
      </w:r>
      <w:proofErr w:type="spellStart"/>
      <w:r w:rsidR="00C9213A" w:rsidRPr="00EB70F9">
        <w:rPr>
          <w:lang w:val="es-CO"/>
        </w:rPr>
        <w:t>map</w:t>
      </w:r>
      <w:proofErr w:type="spellEnd"/>
    </w:p>
    <w:p w14:paraId="5139F8B6" w14:textId="77777777" w:rsidR="00C9213A" w:rsidRDefault="00C9213A" w:rsidP="00C9213A">
      <w:pPr>
        <w:rPr>
          <w:rFonts w:ascii="Times" w:hAnsi="Times" w:cs="Times"/>
          <w:szCs w:val="18"/>
        </w:rPr>
      </w:pPr>
    </w:p>
    <w:p w14:paraId="1D34C3CF" w14:textId="651B856E" w:rsidR="004E3AB2" w:rsidRDefault="008B27F7" w:rsidP="00C9213A">
      <w:pPr>
        <w:rPr>
          <w:rFonts w:ascii="Times" w:hAnsi="Times" w:cs="Times"/>
          <w:szCs w:val="18"/>
          <w:lang w:val="en-US"/>
        </w:rPr>
      </w:pPr>
      <w:r w:rsidRPr="008B27F7">
        <w:rPr>
          <w:rFonts w:ascii="Times" w:hAnsi="Times" w:cs="Times"/>
          <w:szCs w:val="18"/>
          <w:lang w:val="en-US"/>
        </w:rPr>
        <w:t xml:space="preserve">This idiom allows the user to identify geographical areas or regions, making use of colors and intensity. It also allows the user to identify patterns and can be used </w:t>
      </w:r>
      <w:proofErr w:type="gramStart"/>
      <w:r w:rsidRPr="008B27F7">
        <w:rPr>
          <w:rFonts w:ascii="Times" w:hAnsi="Times" w:cs="Times"/>
          <w:szCs w:val="18"/>
          <w:lang w:val="en-US"/>
        </w:rPr>
        <w:t>in particular to</w:t>
      </w:r>
      <w:proofErr w:type="gramEnd"/>
      <w:r w:rsidRPr="008B27F7">
        <w:rPr>
          <w:rFonts w:ascii="Times" w:hAnsi="Times" w:cs="Times"/>
          <w:szCs w:val="18"/>
          <w:lang w:val="en-US"/>
        </w:rPr>
        <w:t xml:space="preserve"> identify the population density of voters. </w:t>
      </w:r>
      <w:proofErr w:type="gramStart"/>
      <w:r w:rsidRPr="008B27F7">
        <w:rPr>
          <w:rFonts w:ascii="Times" w:hAnsi="Times" w:cs="Times"/>
          <w:szCs w:val="18"/>
          <w:lang w:val="en-US"/>
        </w:rPr>
        <w:t>In particular, it</w:t>
      </w:r>
      <w:proofErr w:type="gramEnd"/>
      <w:r w:rsidRPr="008B27F7">
        <w:rPr>
          <w:rFonts w:ascii="Times" w:hAnsi="Times" w:cs="Times"/>
          <w:szCs w:val="18"/>
          <w:lang w:val="en-US"/>
        </w:rPr>
        <w:t xml:space="preserve"> will identify areas of the city where a candidate or a political party has the most votes.</w:t>
      </w:r>
    </w:p>
    <w:p w14:paraId="6BDABBC7" w14:textId="77777777" w:rsidR="008B27F7" w:rsidRPr="008B27F7" w:rsidRDefault="008B27F7" w:rsidP="00C9213A">
      <w:pPr>
        <w:rPr>
          <w:rFonts w:ascii="Times" w:hAnsi="Times" w:cs="Times"/>
          <w:szCs w:val="18"/>
          <w:lang w:val="en-US"/>
        </w:rPr>
      </w:pPr>
    </w:p>
    <w:p w14:paraId="58198BCC" w14:textId="77777777" w:rsidR="00C9213A" w:rsidRDefault="00C9213A" w:rsidP="00C9213A">
      <w:pPr>
        <w:rPr>
          <w:rFonts w:ascii="Times" w:hAnsi="Times" w:cs="Times"/>
          <w:szCs w:val="18"/>
        </w:rPr>
      </w:pPr>
      <w:r>
        <w:rPr>
          <w:noProof/>
          <w:lang w:val="en-US"/>
        </w:rPr>
        <w:drawing>
          <wp:inline distT="0" distB="0" distL="0" distR="0" wp14:anchorId="18D8AD10" wp14:editId="4B740120">
            <wp:extent cx="3177540" cy="1590675"/>
            <wp:effectExtent l="0" t="0" r="381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77540" cy="1590675"/>
                    </a:xfrm>
                    <a:prstGeom prst="rect">
                      <a:avLst/>
                    </a:prstGeom>
                  </pic:spPr>
                </pic:pic>
              </a:graphicData>
            </a:graphic>
          </wp:inline>
        </w:drawing>
      </w:r>
    </w:p>
    <w:p w14:paraId="6714EF38" w14:textId="79C7235C" w:rsidR="00C9213A" w:rsidRPr="00EB70F9" w:rsidRDefault="00C9213A" w:rsidP="00C9213A">
      <w:pPr>
        <w:pStyle w:val="FigureCaption"/>
        <w:rPr>
          <w:rFonts w:ascii="Times" w:hAnsi="Times" w:cs="Times"/>
          <w:sz w:val="18"/>
          <w:szCs w:val="18"/>
          <w:lang w:val="en-US"/>
        </w:rPr>
      </w:pPr>
      <w:r w:rsidRPr="00EB70F9">
        <w:rPr>
          <w:rFonts w:ascii="Times" w:hAnsi="Times" w:cs="Times"/>
          <w:sz w:val="18"/>
          <w:szCs w:val="18"/>
          <w:lang w:val="en-US"/>
        </w:rPr>
        <w:t xml:space="preserve">Fig. </w:t>
      </w:r>
      <w:r w:rsidR="00DD2C29" w:rsidRPr="00EB70F9">
        <w:rPr>
          <w:rFonts w:ascii="Times" w:hAnsi="Times" w:cs="Times"/>
          <w:sz w:val="18"/>
          <w:szCs w:val="18"/>
          <w:lang w:val="en-US"/>
        </w:rPr>
        <w:t>4</w:t>
      </w:r>
      <w:r w:rsidRPr="00EB70F9">
        <w:rPr>
          <w:rFonts w:ascii="Times" w:hAnsi="Times" w:cs="Times"/>
          <w:sz w:val="18"/>
          <w:szCs w:val="18"/>
          <w:lang w:val="en-US"/>
        </w:rPr>
        <w:t xml:space="preserve">. </w:t>
      </w:r>
      <w:r w:rsidRPr="00EB70F9">
        <w:rPr>
          <w:i/>
          <w:lang w:val="en-US"/>
        </w:rPr>
        <w:t>Choropleth map</w:t>
      </w:r>
      <w:r w:rsidRPr="00EB70F9">
        <w:rPr>
          <w:rFonts w:ascii="Times" w:hAnsi="Times" w:cs="Times"/>
          <w:sz w:val="18"/>
          <w:szCs w:val="18"/>
          <w:lang w:val="en-US"/>
        </w:rPr>
        <w:t>.</w:t>
      </w:r>
    </w:p>
    <w:p w14:paraId="6C0CE006" w14:textId="76B99011" w:rsidR="00C868F0" w:rsidRDefault="00C868F0" w:rsidP="00C9213A">
      <w:pPr>
        <w:rPr>
          <w:lang w:val="en-US"/>
        </w:rPr>
      </w:pPr>
      <w:r w:rsidRPr="00C868F0">
        <w:rPr>
          <w:lang w:val="en-US"/>
        </w:rPr>
        <w:t>Similarly, in the archives portal of the US government [</w:t>
      </w:r>
      <w:r>
        <w:rPr>
          <w:lang w:val="en-US"/>
        </w:rPr>
        <w:t>4</w:t>
      </w:r>
      <w:r w:rsidRPr="00C868F0">
        <w:rPr>
          <w:lang w:val="en-US"/>
        </w:rPr>
        <w:t>] we find another type of demographic heatmap that shows by states the tendency according to the political party.</w:t>
      </w:r>
      <w:r>
        <w:rPr>
          <w:lang w:val="en-US"/>
        </w:rPr>
        <w:t xml:space="preserve"> </w:t>
      </w:r>
    </w:p>
    <w:p w14:paraId="4EB1006F" w14:textId="53973D06" w:rsidR="00C9213A" w:rsidRPr="00C868F0" w:rsidRDefault="00E53175" w:rsidP="00C9213A">
      <w:pPr>
        <w:rPr>
          <w:rFonts w:ascii="Times" w:hAnsi="Times" w:cs="Times"/>
          <w:szCs w:val="18"/>
          <w:lang w:val="en-US"/>
        </w:rPr>
      </w:pPr>
      <w:hyperlink r:id="rId15" w:history="1">
        <w:r w:rsidR="00C9213A" w:rsidRPr="00C868F0">
          <w:rPr>
            <w:rStyle w:val="Hipervnculo"/>
            <w:rFonts w:ascii="Times" w:hAnsi="Times" w:cs="Times"/>
            <w:szCs w:val="18"/>
            <w:lang w:val="en-US"/>
          </w:rPr>
          <w:t>https://www.archives.gov/federal-register/electoral-college/map/historic.html</w:t>
        </w:r>
      </w:hyperlink>
    </w:p>
    <w:p w14:paraId="776A85E7" w14:textId="77777777" w:rsidR="00C9213A" w:rsidRPr="00C868F0" w:rsidRDefault="00C9213A" w:rsidP="00C9213A">
      <w:pPr>
        <w:rPr>
          <w:rFonts w:ascii="Times" w:hAnsi="Times" w:cs="Times"/>
          <w:szCs w:val="18"/>
          <w:lang w:val="en-US"/>
        </w:rPr>
      </w:pPr>
    </w:p>
    <w:p w14:paraId="4C9FD81E" w14:textId="45CC748C" w:rsidR="00C9213A" w:rsidRPr="00C868F0" w:rsidRDefault="00C9213A" w:rsidP="00C9213A">
      <w:pPr>
        <w:rPr>
          <w:rFonts w:ascii="Times" w:hAnsi="Times" w:cs="Times"/>
          <w:szCs w:val="18"/>
          <w:lang w:val="en-US"/>
        </w:rPr>
      </w:pPr>
    </w:p>
    <w:p w14:paraId="57A132C7" w14:textId="77777777" w:rsidR="00C9213A" w:rsidRPr="00C868F0" w:rsidRDefault="00C9213A" w:rsidP="00C9213A">
      <w:pPr>
        <w:rPr>
          <w:rFonts w:ascii="Times" w:hAnsi="Times" w:cs="Times"/>
          <w:szCs w:val="18"/>
          <w:lang w:val="en-US"/>
        </w:rPr>
      </w:pPr>
    </w:p>
    <w:p w14:paraId="5E25F0F4" w14:textId="2390CFF5" w:rsidR="00C9213A" w:rsidRPr="00847A16" w:rsidRDefault="0030207F" w:rsidP="00C9213A">
      <w:pPr>
        <w:pStyle w:val="Ttulo2"/>
        <w:tabs>
          <w:tab w:val="num" w:pos="576"/>
        </w:tabs>
        <w:jc w:val="left"/>
        <w:rPr>
          <w:lang w:val="en-US"/>
        </w:rPr>
      </w:pPr>
      <w:r>
        <w:rPr>
          <w:lang w:val="en-US"/>
        </w:rPr>
        <w:t>2</w:t>
      </w:r>
      <w:r w:rsidR="00C9213A" w:rsidRPr="00847A16">
        <w:rPr>
          <w:lang w:val="en-US"/>
        </w:rPr>
        <w:t>.3 Parallel coordinates</w:t>
      </w:r>
    </w:p>
    <w:p w14:paraId="7099B9B9" w14:textId="77777777" w:rsidR="00C9213A" w:rsidRPr="00847A16" w:rsidRDefault="00C9213A" w:rsidP="00C9213A">
      <w:pPr>
        <w:rPr>
          <w:rFonts w:ascii="Times" w:hAnsi="Times" w:cs="Times"/>
          <w:szCs w:val="18"/>
          <w:lang w:val="en-US"/>
        </w:rPr>
      </w:pPr>
    </w:p>
    <w:p w14:paraId="2CFAF61A" w14:textId="50D7620C" w:rsidR="00847A16" w:rsidRDefault="00847A16" w:rsidP="00C9213A">
      <w:r w:rsidRPr="00847A16">
        <w:rPr>
          <w:rFonts w:ascii="Times" w:hAnsi="Times" w:cs="Times"/>
          <w:lang w:val="en-US"/>
        </w:rPr>
        <w:t>This idiom is used to plot multivariate numeric data. The graphs of parallel coordinates are ideal to compare many variables and see the relationships between them. It also allows to mix categorical variables with continuous variables and at the same time to establish different scales for the continuous ones.  For our case, it can be used to compare the number of votes by locality</w:t>
      </w:r>
      <w:r w:rsidR="00C9213A" w:rsidRPr="00847A16">
        <w:rPr>
          <w:rFonts w:ascii="Times" w:hAnsi="Times" w:cs="Times"/>
          <w:lang w:val="en-US"/>
        </w:rPr>
        <w:t>.</w:t>
      </w:r>
      <w:r w:rsidR="00C9213A" w:rsidRPr="00847A16">
        <w:rPr>
          <w:lang w:val="en-US"/>
        </w:rPr>
        <w:t xml:space="preserve"> </w:t>
      </w:r>
      <w:r w:rsidR="00C9213A" w:rsidRPr="43802147">
        <w:fldChar w:fldCharType="begin"/>
      </w:r>
      <w:r w:rsidR="00C9213A" w:rsidRPr="00847A16">
        <w:rPr>
          <w:rFonts w:ascii="Times" w:hAnsi="Times" w:cs="Times"/>
          <w:lang w:val="en-US"/>
        </w:rPr>
        <w:instrText xml:space="preserve"> REF _Ref6979508 \r  \* MERGEFORMAT </w:instrText>
      </w:r>
      <w:r w:rsidR="00C9213A" w:rsidRPr="43802147">
        <w:rPr>
          <w:rFonts w:ascii="Times" w:hAnsi="Times" w:cs="Times"/>
          <w:i/>
        </w:rPr>
        <w:fldChar w:fldCharType="separate"/>
      </w:r>
      <w:r w:rsidR="00E53175">
        <w:rPr>
          <w:rFonts w:ascii="Times" w:hAnsi="Times" w:cs="Times"/>
          <w:lang w:val="en-US"/>
        </w:rPr>
        <w:t>1</w:t>
      </w:r>
      <w:r w:rsidR="00C9213A" w:rsidRPr="43802147">
        <w:fldChar w:fldCharType="end"/>
      </w:r>
    </w:p>
    <w:p w14:paraId="5476DC6D" w14:textId="6D4FE46C" w:rsidR="00C9213A" w:rsidRPr="00847A16" w:rsidRDefault="00C9213A" w:rsidP="00C9213A">
      <w:pPr>
        <w:rPr>
          <w:rFonts w:ascii="Times" w:hAnsi="Times" w:cs="Times"/>
          <w:szCs w:val="18"/>
        </w:rPr>
      </w:pPr>
      <w:r w:rsidRPr="00847A16">
        <w:t xml:space="preserve"> </w:t>
      </w:r>
      <w:hyperlink r:id="rId16" w:history="1">
        <w:r w:rsidRPr="00847A16">
          <w:rPr>
            <w:rStyle w:val="Hipervnculo"/>
            <w:rFonts w:ascii="Times" w:hAnsi="Times" w:cs="Times"/>
            <w:szCs w:val="18"/>
          </w:rPr>
          <w:t>http://bl.ocks.org/syntagmatic/raw/3150059/</w:t>
        </w:r>
      </w:hyperlink>
      <w:r w:rsidRPr="00847A16">
        <w:rPr>
          <w:rFonts w:ascii="Times" w:hAnsi="Times" w:cs="Times"/>
          <w:szCs w:val="18"/>
        </w:rPr>
        <w:t xml:space="preserve"> .</w:t>
      </w:r>
    </w:p>
    <w:p w14:paraId="6EF322ED" w14:textId="77777777" w:rsidR="00C9213A" w:rsidRPr="00847A16" w:rsidRDefault="00C9213A" w:rsidP="00C9213A">
      <w:pPr>
        <w:rPr>
          <w:rFonts w:ascii="Times" w:hAnsi="Times" w:cs="Times"/>
          <w:szCs w:val="18"/>
        </w:rPr>
      </w:pPr>
    </w:p>
    <w:p w14:paraId="008FDC6E" w14:textId="77777777" w:rsidR="00C9213A" w:rsidRDefault="00C9213A" w:rsidP="00C9213A">
      <w:pPr>
        <w:rPr>
          <w:rFonts w:ascii="Times" w:hAnsi="Times" w:cs="Times"/>
          <w:szCs w:val="18"/>
        </w:rPr>
      </w:pPr>
      <w:r>
        <w:rPr>
          <w:noProof/>
          <w:lang w:val="en-US"/>
        </w:rPr>
        <w:drawing>
          <wp:inline distT="0" distB="0" distL="0" distR="0" wp14:anchorId="1CBECF32" wp14:editId="1F3652C6">
            <wp:extent cx="3331210" cy="1492974"/>
            <wp:effectExtent l="0" t="0" r="254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2430"/>
                    <a:stretch/>
                  </pic:blipFill>
                  <pic:spPr bwMode="auto">
                    <a:xfrm>
                      <a:off x="0" y="0"/>
                      <a:ext cx="3333265" cy="1493895"/>
                    </a:xfrm>
                    <a:prstGeom prst="rect">
                      <a:avLst/>
                    </a:prstGeom>
                    <a:ln>
                      <a:noFill/>
                    </a:ln>
                    <a:extLst>
                      <a:ext uri="{53640926-AAD7-44D8-BBD7-CCE9431645EC}">
                        <a14:shadowObscured xmlns:a14="http://schemas.microsoft.com/office/drawing/2010/main"/>
                      </a:ext>
                    </a:extLst>
                  </pic:spPr>
                </pic:pic>
              </a:graphicData>
            </a:graphic>
          </wp:inline>
        </w:drawing>
      </w:r>
    </w:p>
    <w:p w14:paraId="2A082507" w14:textId="407DB737" w:rsidR="00C9213A" w:rsidRPr="001F211B" w:rsidRDefault="00C9213A" w:rsidP="00C9213A">
      <w:pPr>
        <w:pStyle w:val="FigureCaption"/>
        <w:rPr>
          <w:rFonts w:ascii="Times" w:hAnsi="Times" w:cs="Times"/>
          <w:sz w:val="18"/>
          <w:szCs w:val="18"/>
          <w:lang w:val="en-US"/>
        </w:rPr>
      </w:pPr>
      <w:r>
        <w:rPr>
          <w:rFonts w:ascii="Times" w:hAnsi="Times" w:cs="Times"/>
          <w:sz w:val="18"/>
          <w:szCs w:val="18"/>
          <w:lang w:val="en-US"/>
        </w:rPr>
        <w:t xml:space="preserve">Fig. </w:t>
      </w:r>
      <w:r w:rsidR="00DD2C29">
        <w:rPr>
          <w:rFonts w:ascii="Times" w:hAnsi="Times" w:cs="Times"/>
          <w:sz w:val="18"/>
          <w:szCs w:val="18"/>
          <w:lang w:val="en-US"/>
        </w:rPr>
        <w:t>5</w:t>
      </w:r>
      <w:r w:rsidRPr="001F211B">
        <w:rPr>
          <w:rFonts w:ascii="Times" w:hAnsi="Times" w:cs="Times"/>
          <w:sz w:val="18"/>
          <w:szCs w:val="18"/>
          <w:lang w:val="en-US"/>
        </w:rPr>
        <w:t xml:space="preserve"> </w:t>
      </w:r>
      <w:r w:rsidRPr="007738BA">
        <w:rPr>
          <w:rFonts w:ascii="Times" w:hAnsi="Times" w:cs="Times"/>
          <w:szCs w:val="18"/>
          <w:lang w:val="en-US"/>
        </w:rPr>
        <w:t>Parallel coordinates</w:t>
      </w:r>
      <w:r w:rsidRPr="001F211B">
        <w:rPr>
          <w:rFonts w:ascii="Times" w:hAnsi="Times" w:cs="Times"/>
          <w:sz w:val="18"/>
          <w:szCs w:val="18"/>
          <w:lang w:val="en-US"/>
        </w:rPr>
        <w:t>.</w:t>
      </w:r>
    </w:p>
    <w:p w14:paraId="158158CF" w14:textId="77777777" w:rsidR="00C9213A" w:rsidRPr="001F211B" w:rsidRDefault="00C9213A" w:rsidP="00C9213A">
      <w:pPr>
        <w:rPr>
          <w:rFonts w:ascii="Times" w:hAnsi="Times" w:cs="Times"/>
          <w:szCs w:val="18"/>
          <w:lang w:val="en-US"/>
        </w:rPr>
      </w:pPr>
    </w:p>
    <w:p w14:paraId="610DF89A" w14:textId="3552E3C8" w:rsidR="00D510D5" w:rsidRDefault="00E53175" w:rsidP="00D510D5">
      <w:pPr>
        <w:rPr>
          <w:rFonts w:ascii="Times" w:hAnsi="Times" w:cs="Times"/>
          <w:szCs w:val="18"/>
          <w:lang w:val="en-US"/>
        </w:rPr>
      </w:pPr>
      <w:hyperlink r:id="rId18" w:history="1">
        <w:r w:rsidR="00C9213A" w:rsidRPr="001F211B">
          <w:rPr>
            <w:rStyle w:val="Hipervnculo"/>
            <w:rFonts w:ascii="Times" w:hAnsi="Times" w:cs="Times"/>
            <w:szCs w:val="18"/>
            <w:lang w:val="en-US"/>
          </w:rPr>
          <w:t>https://datavizcatalogue.com/ES/metodos/grafico_de_coordenadas_paralelas.html</w:t>
        </w:r>
      </w:hyperlink>
      <w:r w:rsidR="00C9213A" w:rsidRPr="001F211B">
        <w:rPr>
          <w:rFonts w:ascii="Times" w:hAnsi="Times" w:cs="Times"/>
          <w:szCs w:val="18"/>
          <w:lang w:val="en-US"/>
        </w:rPr>
        <w:t xml:space="preserve">  </w:t>
      </w:r>
      <w:r w:rsidR="00C9213A" w:rsidRPr="43802147">
        <w:fldChar w:fldCharType="begin"/>
      </w:r>
      <w:r w:rsidR="00C9213A" w:rsidRPr="001F211B">
        <w:rPr>
          <w:rFonts w:ascii="Times" w:hAnsi="Times" w:cs="Times"/>
          <w:lang w:val="en-US"/>
        </w:rPr>
        <w:instrText xml:space="preserve"> REF _Ref6979508 \r  \* MERGEFORMAT </w:instrText>
      </w:r>
      <w:r w:rsidR="00C9213A" w:rsidRPr="43802147">
        <w:rPr>
          <w:rFonts w:ascii="Times" w:hAnsi="Times" w:cs="Times"/>
          <w:i/>
        </w:rPr>
        <w:fldChar w:fldCharType="separate"/>
      </w:r>
      <w:r>
        <w:rPr>
          <w:rFonts w:ascii="Times" w:hAnsi="Times" w:cs="Times"/>
          <w:lang w:val="en-US"/>
        </w:rPr>
        <w:t>1</w:t>
      </w:r>
      <w:r w:rsidR="00C9213A" w:rsidRPr="43802147">
        <w:fldChar w:fldCharType="end"/>
      </w:r>
    </w:p>
    <w:p w14:paraId="38FE4BD2" w14:textId="4E67877C" w:rsidR="00D510D5" w:rsidRDefault="00D510D5" w:rsidP="00D510D5">
      <w:pPr>
        <w:rPr>
          <w:rFonts w:ascii="Times" w:hAnsi="Times" w:cs="Times"/>
          <w:szCs w:val="18"/>
          <w:lang w:val="en-US"/>
        </w:rPr>
      </w:pPr>
    </w:p>
    <w:p w14:paraId="5A150647" w14:textId="1DE32957" w:rsidR="00D510D5" w:rsidRPr="00847A16" w:rsidRDefault="0030207F" w:rsidP="00D510D5">
      <w:pPr>
        <w:pStyle w:val="Ttulo2"/>
        <w:tabs>
          <w:tab w:val="num" w:pos="576"/>
        </w:tabs>
        <w:jc w:val="left"/>
        <w:rPr>
          <w:lang w:val="en-US"/>
        </w:rPr>
      </w:pPr>
      <w:r>
        <w:rPr>
          <w:lang w:val="en-US"/>
        </w:rPr>
        <w:t>2</w:t>
      </w:r>
      <w:r w:rsidR="00D510D5" w:rsidRPr="00847A16">
        <w:rPr>
          <w:lang w:val="en-US"/>
        </w:rPr>
        <w:t>.</w:t>
      </w:r>
      <w:r w:rsidR="00D510D5">
        <w:rPr>
          <w:lang w:val="en-US"/>
        </w:rPr>
        <w:t>4</w:t>
      </w:r>
      <w:r w:rsidR="00D510D5" w:rsidRPr="00847A16">
        <w:rPr>
          <w:lang w:val="en-US"/>
        </w:rPr>
        <w:t xml:space="preserve"> </w:t>
      </w:r>
      <w:bookmarkStart w:id="1" w:name="_Hlk500133950"/>
      <w:proofErr w:type="spellStart"/>
      <w:r w:rsidR="00D510D5">
        <w:rPr>
          <w:lang w:val="en-US"/>
        </w:rPr>
        <w:t>S</w:t>
      </w:r>
      <w:r w:rsidR="00D510D5" w:rsidRPr="00D510D5">
        <w:rPr>
          <w:lang w:val="en-US"/>
        </w:rPr>
        <w:t>lopegraph</w:t>
      </w:r>
      <w:r w:rsidR="00D510D5">
        <w:rPr>
          <w:lang w:val="en-US"/>
        </w:rPr>
        <w:t>s</w:t>
      </w:r>
      <w:bookmarkEnd w:id="1"/>
      <w:proofErr w:type="spellEnd"/>
    </w:p>
    <w:p w14:paraId="74C58F3D" w14:textId="77777777" w:rsidR="00D510D5" w:rsidRDefault="00D510D5" w:rsidP="00D510D5">
      <w:pPr>
        <w:rPr>
          <w:rFonts w:ascii="Times" w:hAnsi="Times" w:cs="Times"/>
          <w:szCs w:val="18"/>
          <w:lang w:val="en-US"/>
        </w:rPr>
      </w:pPr>
    </w:p>
    <w:p w14:paraId="31CC7658" w14:textId="3D524F2D" w:rsidR="00224BED" w:rsidRPr="00EB70F9" w:rsidRDefault="00D510D5" w:rsidP="00D510D5">
      <w:pPr>
        <w:rPr>
          <w:lang w:val="en-US"/>
        </w:rPr>
      </w:pPr>
      <w:r>
        <w:rPr>
          <w:rFonts w:ascii="Times" w:hAnsi="Times" w:cs="Times"/>
          <w:szCs w:val="18"/>
          <w:lang w:val="en-US"/>
        </w:rPr>
        <w:t>There are another kin</w:t>
      </w:r>
      <w:r w:rsidR="00FF2A8B">
        <w:rPr>
          <w:rFonts w:ascii="Times" w:hAnsi="Times" w:cs="Times"/>
          <w:szCs w:val="18"/>
          <w:lang w:val="en-US"/>
        </w:rPr>
        <w:t>ds</w:t>
      </w:r>
      <w:r>
        <w:rPr>
          <w:rFonts w:ascii="Times" w:hAnsi="Times" w:cs="Times"/>
          <w:szCs w:val="18"/>
          <w:lang w:val="en-US"/>
        </w:rPr>
        <w:t xml:space="preserve"> of visualizations that can help to understand and analyze this data, its </w:t>
      </w:r>
      <w:bookmarkStart w:id="2" w:name="_Hlk500096067"/>
      <w:proofErr w:type="spellStart"/>
      <w:r w:rsidRPr="00D510D5">
        <w:rPr>
          <w:rFonts w:ascii="Times" w:hAnsi="Times" w:cs="Times"/>
          <w:szCs w:val="18"/>
          <w:lang w:val="en-US"/>
        </w:rPr>
        <w:t>slopegraph</w:t>
      </w:r>
      <w:proofErr w:type="spellEnd"/>
      <w:r>
        <w:rPr>
          <w:rFonts w:ascii="Times" w:hAnsi="Times" w:cs="Times"/>
          <w:szCs w:val="18"/>
          <w:lang w:val="en-US"/>
        </w:rPr>
        <w:t xml:space="preserve"> </w:t>
      </w:r>
      <w:bookmarkEnd w:id="2"/>
      <w:proofErr w:type="spellStart"/>
      <w:r>
        <w:rPr>
          <w:rFonts w:ascii="Times" w:hAnsi="Times" w:cs="Times"/>
          <w:szCs w:val="18"/>
          <w:lang w:val="en-US"/>
        </w:rPr>
        <w:t>wich</w:t>
      </w:r>
      <w:proofErr w:type="spellEnd"/>
      <w:r>
        <w:rPr>
          <w:rFonts w:ascii="Times" w:hAnsi="Times" w:cs="Times"/>
          <w:szCs w:val="18"/>
          <w:lang w:val="en-US"/>
        </w:rPr>
        <w:t xml:space="preserve"> </w:t>
      </w:r>
      <w:r w:rsidRPr="00D510D5">
        <w:rPr>
          <w:rFonts w:ascii="Times" w:hAnsi="Times" w:cs="Times"/>
          <w:szCs w:val="18"/>
          <w:lang w:val="en-US"/>
        </w:rPr>
        <w:t>are often used to show change over time, in our case it can help to show the quantity on votes obtained by th</w:t>
      </w:r>
      <w:r w:rsidR="00FF2A8B">
        <w:rPr>
          <w:rFonts w:ascii="Times" w:hAnsi="Times" w:cs="Times"/>
          <w:szCs w:val="18"/>
          <w:lang w:val="en-US"/>
        </w:rPr>
        <w:t>e</w:t>
      </w:r>
      <w:r w:rsidRPr="00D510D5">
        <w:rPr>
          <w:rFonts w:ascii="Times" w:hAnsi="Times" w:cs="Times"/>
          <w:szCs w:val="18"/>
          <w:lang w:val="en-US"/>
        </w:rPr>
        <w:t xml:space="preserve"> same candidate in two </w:t>
      </w:r>
      <w:r w:rsidR="00FF2A8B" w:rsidRPr="00D510D5">
        <w:rPr>
          <w:rFonts w:ascii="Times" w:hAnsi="Times" w:cs="Times"/>
          <w:szCs w:val="18"/>
          <w:lang w:val="en-US"/>
        </w:rPr>
        <w:t>different</w:t>
      </w:r>
      <w:r w:rsidRPr="00D510D5">
        <w:rPr>
          <w:rFonts w:ascii="Times" w:hAnsi="Times" w:cs="Times"/>
          <w:szCs w:val="18"/>
          <w:lang w:val="en-US"/>
        </w:rPr>
        <w:t xml:space="preserve"> periods.</w:t>
      </w:r>
      <w:r>
        <w:rPr>
          <w:rFonts w:ascii="Times" w:hAnsi="Times" w:cs="Times"/>
          <w:szCs w:val="18"/>
          <w:lang w:val="en-US"/>
        </w:rPr>
        <w:t xml:space="preserve"> </w:t>
      </w:r>
      <w:r w:rsidR="00224BED">
        <w:rPr>
          <w:rFonts w:ascii="Times" w:hAnsi="Times" w:cs="Times"/>
          <w:szCs w:val="18"/>
          <w:lang w:val="en-US"/>
        </w:rPr>
        <w:t xml:space="preserve">  We can find examples of its use in politics in some blogs that show tendencies and comparatives along time. </w:t>
      </w:r>
      <w:r w:rsidR="00224BED" w:rsidRPr="43802147">
        <w:fldChar w:fldCharType="begin"/>
      </w:r>
      <w:r w:rsidR="00224BED" w:rsidRPr="001F211B">
        <w:rPr>
          <w:rFonts w:ascii="Times" w:hAnsi="Times" w:cs="Times"/>
          <w:lang w:val="en-US"/>
        </w:rPr>
        <w:instrText xml:space="preserve"> REF _Ref6979508 \r  \* MERGEFORMAT </w:instrText>
      </w:r>
      <w:r w:rsidR="00224BED" w:rsidRPr="43802147">
        <w:rPr>
          <w:rFonts w:ascii="Times" w:hAnsi="Times" w:cs="Times"/>
          <w:i/>
        </w:rPr>
        <w:fldChar w:fldCharType="separate"/>
      </w:r>
      <w:r w:rsidR="00E53175">
        <w:rPr>
          <w:rFonts w:ascii="Times" w:hAnsi="Times" w:cs="Times"/>
          <w:lang w:val="en-US"/>
        </w:rPr>
        <w:t>1</w:t>
      </w:r>
      <w:r w:rsidR="00224BED" w:rsidRPr="43802147">
        <w:fldChar w:fldCharType="end"/>
      </w:r>
      <w:r w:rsidR="00224BED" w:rsidRPr="00EB70F9">
        <w:rPr>
          <w:lang w:val="en-US"/>
        </w:rPr>
        <w:t xml:space="preserve"> </w:t>
      </w:r>
    </w:p>
    <w:p w14:paraId="319F25EB" w14:textId="0EB1506B" w:rsidR="00D510D5" w:rsidRPr="00EB70F9" w:rsidRDefault="00224BED" w:rsidP="00D510D5">
      <w:pPr>
        <w:rPr>
          <w:rFonts w:ascii="Times" w:hAnsi="Times" w:cs="Times"/>
          <w:szCs w:val="18"/>
          <w:lang w:val="en-US"/>
        </w:rPr>
      </w:pPr>
      <w:r w:rsidRPr="00EB70F9">
        <w:rPr>
          <w:rFonts w:ascii="Times" w:hAnsi="Times" w:cs="Times"/>
          <w:szCs w:val="18"/>
          <w:lang w:val="en-US"/>
        </w:rPr>
        <w:t xml:space="preserve"> </w:t>
      </w:r>
      <w:hyperlink r:id="rId19" w:history="1">
        <w:r w:rsidRPr="00EB70F9">
          <w:rPr>
            <w:rStyle w:val="Hipervnculo"/>
            <w:rFonts w:ascii="Times" w:hAnsi="Times" w:cs="Times"/>
            <w:szCs w:val="18"/>
            <w:lang w:val="en-US"/>
          </w:rPr>
          <w:t>http://guypursey.com/blog/201706282000-slopegraph-uk-general-elections-2015-2017</w:t>
        </w:r>
      </w:hyperlink>
      <w:r w:rsidRPr="00EB70F9">
        <w:rPr>
          <w:rFonts w:ascii="Times" w:hAnsi="Times" w:cs="Times"/>
          <w:szCs w:val="18"/>
          <w:lang w:val="en-US"/>
        </w:rPr>
        <w:t xml:space="preserve"> </w:t>
      </w:r>
    </w:p>
    <w:p w14:paraId="4366E36D" w14:textId="77777777" w:rsidR="007718F7" w:rsidRPr="00EB70F9" w:rsidRDefault="007718F7" w:rsidP="00D510D5">
      <w:pPr>
        <w:rPr>
          <w:rFonts w:ascii="Times" w:hAnsi="Times" w:cs="Times"/>
          <w:szCs w:val="18"/>
          <w:lang w:val="en-US"/>
        </w:rPr>
      </w:pPr>
    </w:p>
    <w:p w14:paraId="528E5C22" w14:textId="06871A15" w:rsidR="000326F2" w:rsidRPr="00ED1B09" w:rsidRDefault="007718F7" w:rsidP="43802147">
      <w:pPr>
        <w:pStyle w:val="Ttulo1"/>
        <w:rPr>
          <w:lang w:val="en-US"/>
        </w:rPr>
      </w:pPr>
      <w:r>
        <w:rPr>
          <w:lang w:val="en-US"/>
        </w:rPr>
        <w:t>3</w:t>
      </w:r>
      <w:r w:rsidR="00ED1B09" w:rsidRPr="00ED1B09">
        <w:rPr>
          <w:lang w:val="en-US"/>
        </w:rPr>
        <w:t xml:space="preserve"> </w:t>
      </w:r>
      <w:r w:rsidR="43802147" w:rsidRPr="00ED1B09">
        <w:rPr>
          <w:lang w:val="en-US"/>
        </w:rPr>
        <w:t xml:space="preserve">Why, What </w:t>
      </w:r>
      <w:r w:rsidR="00ED1B09" w:rsidRPr="00ED1B09">
        <w:rPr>
          <w:lang w:val="en-US"/>
        </w:rPr>
        <w:t xml:space="preserve">and </w:t>
      </w:r>
      <w:r w:rsidR="43802147" w:rsidRPr="00ED1B09">
        <w:rPr>
          <w:lang w:val="en-US"/>
        </w:rPr>
        <w:t>How</w:t>
      </w:r>
    </w:p>
    <w:p w14:paraId="78D29A02" w14:textId="426B4539" w:rsidR="00625E8D" w:rsidRPr="00ED1B09" w:rsidRDefault="00625E8D" w:rsidP="00625E8D">
      <w:pPr>
        <w:rPr>
          <w:lang w:val="en-US"/>
        </w:rPr>
      </w:pPr>
    </w:p>
    <w:p w14:paraId="284B7759" w14:textId="7012A9F4" w:rsidR="00625E8D" w:rsidRPr="000C4FED" w:rsidRDefault="00ED1B09" w:rsidP="43802147">
      <w:pPr>
        <w:rPr>
          <w:rFonts w:ascii="Times" w:hAnsi="Times" w:cs="Times"/>
          <w:lang w:val="en-US"/>
        </w:rPr>
      </w:pPr>
      <w:r w:rsidRPr="000C4FED">
        <w:rPr>
          <w:rFonts w:ascii="Times" w:hAnsi="Times" w:cs="Times"/>
          <w:lang w:val="en-US"/>
        </w:rPr>
        <w:t xml:space="preserve">According to Tamara </w:t>
      </w:r>
      <w:proofErr w:type="spellStart"/>
      <w:r w:rsidRPr="000C4FED">
        <w:rPr>
          <w:rFonts w:ascii="Times" w:hAnsi="Times" w:cs="Times"/>
          <w:lang w:val="en-US"/>
        </w:rPr>
        <w:t>Munzer's</w:t>
      </w:r>
      <w:proofErr w:type="spellEnd"/>
      <w:r w:rsidRPr="000C4FED">
        <w:rPr>
          <w:rFonts w:ascii="Times" w:hAnsi="Times" w:cs="Times"/>
          <w:lang w:val="en-US"/>
        </w:rPr>
        <w:t xml:space="preserve"> characterization in her book Visualization Analysis and Design </w:t>
      </w:r>
      <w:r w:rsidRPr="000C4FED">
        <w:rPr>
          <w:rFonts w:ascii="Times" w:hAnsi="Times" w:cs="Times"/>
          <w:smallCaps/>
          <w:spacing w:val="13"/>
          <w:kern w:val="32"/>
          <w:lang w:val="en-US"/>
        </w:rPr>
        <w:t>[2],</w:t>
      </w:r>
      <w:r w:rsidRPr="000C4FED">
        <w:rPr>
          <w:rFonts w:ascii="Times" w:hAnsi="Times" w:cs="Times"/>
          <w:lang w:val="en-US"/>
        </w:rPr>
        <w:t xml:space="preserve"> we have the data abstraction: What, the tasks abstraction: Why and the identification of the possible idioms to be used: How, below we present the results of this initial activity.</w:t>
      </w:r>
    </w:p>
    <w:p w14:paraId="7CABF9C4" w14:textId="0C9C1003" w:rsidR="00BF4F16" w:rsidRPr="00777FD3" w:rsidRDefault="007718F7" w:rsidP="00C76977">
      <w:pPr>
        <w:pStyle w:val="Ttulo2"/>
        <w:tabs>
          <w:tab w:val="num" w:pos="576"/>
        </w:tabs>
        <w:jc w:val="left"/>
        <w:rPr>
          <w:lang w:val="en-US"/>
        </w:rPr>
      </w:pPr>
      <w:r>
        <w:rPr>
          <w:lang w:val="en-US"/>
        </w:rPr>
        <w:t>3</w:t>
      </w:r>
      <w:r w:rsidR="43802147" w:rsidRPr="43802147">
        <w:rPr>
          <w:lang w:val="en-US"/>
        </w:rPr>
        <w:t>.1 What: Data Abstraction</w:t>
      </w:r>
    </w:p>
    <w:p w14:paraId="589300C3" w14:textId="768408CA" w:rsidR="004A0AAE" w:rsidRPr="000434F5" w:rsidRDefault="005D041F" w:rsidP="000434F5">
      <w:pPr>
        <w:pStyle w:val="Body"/>
      </w:pPr>
      <w:r w:rsidRPr="000434F5">
        <w:t xml:space="preserve">After </w:t>
      </w:r>
      <w:proofErr w:type="gramStart"/>
      <w:r w:rsidRPr="000434F5">
        <w:t>review</w:t>
      </w:r>
      <w:proofErr w:type="gramEnd"/>
      <w:r w:rsidRPr="000434F5">
        <w:t xml:space="preserve"> the different sources and datasets we had got at the beginning, we decided to use only the datasets that had been </w:t>
      </w:r>
      <w:proofErr w:type="spellStart"/>
      <w:r w:rsidRPr="000434F5">
        <w:t>storaged</w:t>
      </w:r>
      <w:proofErr w:type="spellEnd"/>
      <w:r w:rsidRPr="000434F5">
        <w:t xml:space="preserve"> in tables, and don't use othe</w:t>
      </w:r>
      <w:r w:rsidR="000434F5">
        <w:t>r</w:t>
      </w:r>
      <w:r w:rsidRPr="000434F5">
        <w:t xml:space="preserve"> external sources, like PDFs reports, because this ones included all information we ne</w:t>
      </w:r>
      <w:r w:rsidR="0033777C">
        <w:t>e</w:t>
      </w:r>
      <w:r w:rsidRPr="000434F5">
        <w:t>ded.</w:t>
      </w:r>
    </w:p>
    <w:p w14:paraId="29496ACA" w14:textId="77777777" w:rsidR="00D049BD" w:rsidRPr="00913974" w:rsidRDefault="00D049BD" w:rsidP="000434F5">
      <w:pPr>
        <w:pStyle w:val="Body"/>
      </w:pPr>
    </w:p>
    <w:p w14:paraId="6C99DD8B" w14:textId="77777777" w:rsidR="00BF4F16" w:rsidRPr="00EB70F9" w:rsidRDefault="43802147" w:rsidP="43802147">
      <w:pPr>
        <w:rPr>
          <w:rFonts w:ascii="Times" w:hAnsi="Times" w:cs="Times"/>
          <w:lang w:val="es-CO"/>
        </w:rPr>
      </w:pPr>
      <w:proofErr w:type="spellStart"/>
      <w:r w:rsidRPr="00EB70F9">
        <w:rPr>
          <w:rFonts w:ascii="Times" w:hAnsi="Times" w:cs="Times"/>
          <w:b/>
          <w:i/>
          <w:lang w:val="es-CO"/>
        </w:rPr>
        <w:t>Dataset</w:t>
      </w:r>
      <w:proofErr w:type="spellEnd"/>
      <w:r w:rsidRPr="00EB70F9">
        <w:rPr>
          <w:rFonts w:ascii="Times" w:hAnsi="Times" w:cs="Times"/>
          <w:b/>
          <w:i/>
          <w:lang w:val="es-CO"/>
        </w:rPr>
        <w:t xml:space="preserve"> </w:t>
      </w:r>
      <w:proofErr w:type="spellStart"/>
      <w:r w:rsidRPr="00EB70F9">
        <w:rPr>
          <w:rFonts w:ascii="Times" w:hAnsi="Times" w:cs="Times"/>
          <w:b/>
          <w:i/>
          <w:lang w:val="es-CO"/>
        </w:rPr>
        <w:t>Type</w:t>
      </w:r>
      <w:proofErr w:type="spellEnd"/>
      <w:r w:rsidRPr="00EB70F9">
        <w:rPr>
          <w:rFonts w:ascii="Times" w:hAnsi="Times" w:cs="Times"/>
          <w:b/>
          <w:i/>
          <w:lang w:val="es-CO"/>
        </w:rPr>
        <w:t>:</w:t>
      </w:r>
      <w:r w:rsidRPr="00EB70F9">
        <w:rPr>
          <w:rFonts w:ascii="Times" w:hAnsi="Times" w:cs="Times"/>
          <w:lang w:val="es-CO"/>
        </w:rPr>
        <w:t xml:space="preserve"> Table</w:t>
      </w:r>
    </w:p>
    <w:p w14:paraId="65D51BC0" w14:textId="77777777" w:rsidR="00531104" w:rsidRPr="00EB70F9" w:rsidRDefault="43802147" w:rsidP="000434F5">
      <w:pPr>
        <w:pStyle w:val="Body"/>
        <w:rPr>
          <w:lang w:val="es-CO"/>
        </w:rPr>
      </w:pPr>
      <w:proofErr w:type="spellStart"/>
      <w:r w:rsidRPr="00EB70F9">
        <w:rPr>
          <w:b/>
          <w:lang w:val="es-CO"/>
        </w:rPr>
        <w:t>Attributes</w:t>
      </w:r>
      <w:proofErr w:type="spellEnd"/>
      <w:r w:rsidRPr="00EB70F9">
        <w:rPr>
          <w:lang w:val="es-CO"/>
        </w:rPr>
        <w:t>: (Atributos de interés por fuente)</w:t>
      </w:r>
    </w:p>
    <w:p w14:paraId="4A1C4C97" w14:textId="77777777" w:rsidR="004A0AAE" w:rsidRPr="00EB70F9" w:rsidRDefault="004A0AAE" w:rsidP="000434F5">
      <w:pPr>
        <w:pStyle w:val="Body"/>
        <w:rPr>
          <w:lang w:val="es-CO"/>
        </w:rPr>
      </w:pPr>
    </w:p>
    <w:p w14:paraId="52985DD8" w14:textId="72197C82" w:rsidR="004A0AAE" w:rsidRPr="002365BC" w:rsidRDefault="007718F7" w:rsidP="00CE7F25">
      <w:pPr>
        <w:pStyle w:val="Ttulo3"/>
        <w:rPr>
          <w:lang w:val="en-US"/>
        </w:rPr>
      </w:pPr>
      <w:r>
        <w:rPr>
          <w:lang w:val="en-US"/>
        </w:rPr>
        <w:t>3</w:t>
      </w:r>
      <w:r w:rsidR="00106C3D" w:rsidRPr="00106C3D">
        <w:rPr>
          <w:lang w:val="en-US"/>
        </w:rPr>
        <w:t>.</w:t>
      </w:r>
      <w:r w:rsidR="00106C3D">
        <w:rPr>
          <w:lang w:val="en-US"/>
        </w:rPr>
        <w:t>1.1</w:t>
      </w:r>
      <w:r w:rsidR="43802147" w:rsidRPr="002365BC">
        <w:rPr>
          <w:lang w:val="en-US"/>
        </w:rPr>
        <w:t xml:space="preserve"> </w:t>
      </w:r>
      <w:r w:rsidR="002365BC" w:rsidRPr="002365BC">
        <w:rPr>
          <w:lang w:val="en-US"/>
        </w:rPr>
        <w:t>RNEC</w:t>
      </w:r>
      <w:r w:rsidR="43802147" w:rsidRPr="002365BC">
        <w:rPr>
          <w:lang w:val="en-US"/>
        </w:rPr>
        <w:t xml:space="preserve"> – </w:t>
      </w:r>
      <w:r w:rsidR="002365BC" w:rsidRPr="002365BC">
        <w:rPr>
          <w:lang w:val="en-US"/>
        </w:rPr>
        <w:t xml:space="preserve">Open Data </w:t>
      </w:r>
      <w:r w:rsidR="000D35E4" w:rsidRPr="00266127">
        <w:rPr>
          <w:lang w:val="en-US"/>
        </w:rPr>
        <w:t>scrutiny</w:t>
      </w:r>
      <w:r w:rsidR="43802147" w:rsidRPr="002365BC">
        <w:rPr>
          <w:lang w:val="en-US"/>
        </w:rPr>
        <w:t xml:space="preserve"> </w:t>
      </w:r>
      <w:r w:rsidR="002365BC" w:rsidRPr="002365BC">
        <w:rPr>
          <w:lang w:val="en-US"/>
        </w:rPr>
        <w:t>result</w:t>
      </w:r>
      <w:r w:rsidR="002365BC">
        <w:rPr>
          <w:lang w:val="en-US"/>
        </w:rPr>
        <w:t>s</w:t>
      </w:r>
      <w:r w:rsidR="002365BC" w:rsidRPr="002365BC">
        <w:rPr>
          <w:lang w:val="en-US"/>
        </w:rPr>
        <w:t xml:space="preserve"> </w:t>
      </w:r>
      <w:r w:rsidR="43802147" w:rsidRPr="002365BC">
        <w:rPr>
          <w:lang w:val="en-US"/>
        </w:rPr>
        <w:t>201</w:t>
      </w:r>
      <w:r w:rsidR="002365BC">
        <w:rPr>
          <w:lang w:val="en-US"/>
        </w:rPr>
        <w:t>5</w:t>
      </w:r>
      <w:r w:rsidR="43802147" w:rsidRPr="002365BC">
        <w:rPr>
          <w:lang w:val="en-US"/>
        </w:rPr>
        <w:t>.</w:t>
      </w:r>
    </w:p>
    <w:p w14:paraId="4D881BCE" w14:textId="77777777" w:rsidR="00735F8C" w:rsidRPr="00D049BD" w:rsidRDefault="00735F8C" w:rsidP="000434F5">
      <w:pPr>
        <w:pStyle w:val="Body"/>
      </w:pPr>
    </w:p>
    <w:p w14:paraId="3A551829" w14:textId="579C790C" w:rsidR="004A0AAE" w:rsidRPr="000434F5" w:rsidRDefault="43802147" w:rsidP="00EB70F9">
      <w:pPr>
        <w:pStyle w:val="Body"/>
        <w:numPr>
          <w:ilvl w:val="0"/>
          <w:numId w:val="14"/>
        </w:numPr>
        <w:rPr>
          <w:b/>
          <w:bCs/>
        </w:rPr>
      </w:pPr>
      <w:proofErr w:type="spellStart"/>
      <w:r w:rsidRPr="00EB70F9">
        <w:rPr>
          <w:b/>
          <w:bCs/>
        </w:rPr>
        <w:t>Cod_Mun</w:t>
      </w:r>
      <w:proofErr w:type="spellEnd"/>
      <w:r w:rsidRPr="00EB70F9">
        <w:rPr>
          <w:b/>
          <w:bCs/>
        </w:rPr>
        <w:t xml:space="preserve">: </w:t>
      </w:r>
      <w:r w:rsidRPr="00EB70F9">
        <w:t>C</w:t>
      </w:r>
      <w:r w:rsidR="00EB70F9" w:rsidRPr="00EB70F9">
        <w:t>ode to th</w:t>
      </w:r>
      <w:r w:rsidR="00EB70F9">
        <w:t xml:space="preserve">e town </w:t>
      </w:r>
      <w:r w:rsidR="00EB70F9" w:rsidRPr="00EB70F9">
        <w:t xml:space="preserve">which the electoral count is made </w:t>
      </w:r>
      <w:r w:rsidRPr="000434F5">
        <w:rPr>
          <w:b/>
          <w:bCs/>
        </w:rPr>
        <w:t>Categorical.</w:t>
      </w:r>
    </w:p>
    <w:p w14:paraId="6D8CBDED" w14:textId="205A0835" w:rsidR="004A0AAE" w:rsidRPr="000434F5" w:rsidRDefault="43802147" w:rsidP="00EB70F9">
      <w:pPr>
        <w:pStyle w:val="Body"/>
        <w:numPr>
          <w:ilvl w:val="0"/>
          <w:numId w:val="14"/>
        </w:numPr>
        <w:rPr>
          <w:b/>
          <w:bCs/>
        </w:rPr>
      </w:pPr>
      <w:r w:rsidRPr="00EB70F9">
        <w:rPr>
          <w:b/>
          <w:bCs/>
        </w:rPr>
        <w:t xml:space="preserve">Municipio: </w:t>
      </w:r>
      <w:r w:rsidR="00EB70F9" w:rsidRPr="00EB70F9">
        <w:t>To</w:t>
      </w:r>
      <w:r w:rsidR="00EB70F9">
        <w:t>wn</w:t>
      </w:r>
      <w:r w:rsidR="00EB70F9" w:rsidRPr="00EB70F9">
        <w:t xml:space="preserve"> to which the electoral count is made</w:t>
      </w:r>
      <w:r w:rsidRPr="00EB70F9">
        <w:t>.</w:t>
      </w:r>
      <w:r w:rsidRPr="00EB70F9">
        <w:rPr>
          <w:b/>
          <w:bCs/>
        </w:rPr>
        <w:t xml:space="preserve"> </w:t>
      </w:r>
      <w:r w:rsidRPr="000434F5">
        <w:rPr>
          <w:b/>
          <w:bCs/>
        </w:rPr>
        <w:t>Categorical.</w:t>
      </w:r>
    </w:p>
    <w:p w14:paraId="4B5F0F8E" w14:textId="15BC02F1" w:rsidR="004A0AAE" w:rsidRPr="00D049BD" w:rsidRDefault="43802147" w:rsidP="000434F5">
      <w:pPr>
        <w:pStyle w:val="Body"/>
        <w:numPr>
          <w:ilvl w:val="0"/>
          <w:numId w:val="14"/>
        </w:numPr>
        <w:rPr>
          <w:b/>
          <w:bCs/>
        </w:rPr>
      </w:pPr>
      <w:proofErr w:type="spellStart"/>
      <w:r w:rsidRPr="00EB70F9">
        <w:rPr>
          <w:b/>
          <w:bCs/>
        </w:rPr>
        <w:t>Cod_Partido</w:t>
      </w:r>
      <w:proofErr w:type="spellEnd"/>
      <w:r w:rsidRPr="00EB70F9">
        <w:rPr>
          <w:b/>
          <w:bCs/>
        </w:rPr>
        <w:t>:</w:t>
      </w:r>
      <w:r w:rsidRPr="00EB70F9">
        <w:t xml:space="preserve"> </w:t>
      </w:r>
      <w:r w:rsidR="00EB70F9">
        <w:t>Code</w:t>
      </w:r>
      <w:r w:rsidR="00EB70F9" w:rsidRPr="00D049BD">
        <w:t xml:space="preserve"> of the party to which the candidate belongs</w:t>
      </w:r>
      <w:r w:rsidRPr="00EB70F9">
        <w:t xml:space="preserve">. </w:t>
      </w:r>
      <w:r w:rsidRPr="00D049BD">
        <w:rPr>
          <w:b/>
          <w:bCs/>
        </w:rPr>
        <w:t>Categorical.</w:t>
      </w:r>
    </w:p>
    <w:p w14:paraId="18E48824" w14:textId="4712E159" w:rsidR="004A0AAE" w:rsidRPr="00D049BD" w:rsidRDefault="43802147" w:rsidP="000434F5">
      <w:pPr>
        <w:pStyle w:val="Body"/>
        <w:numPr>
          <w:ilvl w:val="0"/>
          <w:numId w:val="14"/>
        </w:numPr>
        <w:rPr>
          <w:b/>
          <w:bCs/>
        </w:rPr>
      </w:pPr>
      <w:proofErr w:type="spellStart"/>
      <w:r w:rsidRPr="00EB70F9">
        <w:rPr>
          <w:b/>
          <w:bCs/>
        </w:rPr>
        <w:lastRenderedPageBreak/>
        <w:t>Nombre_Partido</w:t>
      </w:r>
      <w:proofErr w:type="spellEnd"/>
      <w:r w:rsidRPr="00EB70F9">
        <w:rPr>
          <w:b/>
          <w:bCs/>
        </w:rPr>
        <w:t>:</w:t>
      </w:r>
      <w:r w:rsidRPr="00EB70F9">
        <w:t xml:space="preserve"> </w:t>
      </w:r>
      <w:r w:rsidR="00EB70F9" w:rsidRPr="00D049BD">
        <w:t>Name of the party to which the candidate belongs</w:t>
      </w:r>
      <w:r w:rsidRPr="00EB70F9">
        <w:t xml:space="preserve">. </w:t>
      </w:r>
      <w:r w:rsidRPr="00D049BD">
        <w:rPr>
          <w:b/>
          <w:bCs/>
        </w:rPr>
        <w:t>Categorical.</w:t>
      </w:r>
    </w:p>
    <w:p w14:paraId="1247807B" w14:textId="2344EAFE" w:rsidR="004A0AAE" w:rsidRPr="00D049BD" w:rsidRDefault="00EB70F9" w:rsidP="000434F5">
      <w:pPr>
        <w:pStyle w:val="Body"/>
        <w:numPr>
          <w:ilvl w:val="0"/>
          <w:numId w:val="14"/>
        </w:numPr>
      </w:pPr>
      <w:r w:rsidRPr="00D049BD">
        <w:t>First and last names of the candidate</w:t>
      </w:r>
      <w:r w:rsidR="43802147" w:rsidRPr="00D049BD">
        <w:t>: Categorical.</w:t>
      </w:r>
    </w:p>
    <w:p w14:paraId="5C18B963" w14:textId="6172DA6D" w:rsidR="004A0AAE" w:rsidRPr="00D049BD" w:rsidRDefault="43802147" w:rsidP="000434F5">
      <w:pPr>
        <w:pStyle w:val="Body"/>
        <w:numPr>
          <w:ilvl w:val="0"/>
          <w:numId w:val="14"/>
        </w:numPr>
        <w:rPr>
          <w:b/>
          <w:bCs/>
        </w:rPr>
      </w:pPr>
      <w:proofErr w:type="spellStart"/>
      <w:r w:rsidRPr="00EB70F9">
        <w:rPr>
          <w:b/>
          <w:bCs/>
        </w:rPr>
        <w:t>Votación</w:t>
      </w:r>
      <w:proofErr w:type="spellEnd"/>
      <w:r w:rsidRPr="00EB70F9">
        <w:rPr>
          <w:b/>
          <w:bCs/>
        </w:rPr>
        <w:t xml:space="preserve">: </w:t>
      </w:r>
      <w:r w:rsidR="00EB70F9" w:rsidRPr="00D049BD">
        <w:t>Voting obtained by the candidate</w:t>
      </w:r>
      <w:r w:rsidR="00EB70F9">
        <w:t xml:space="preserve"> by town</w:t>
      </w:r>
      <w:r w:rsidRPr="00EB70F9">
        <w:t xml:space="preserve">. </w:t>
      </w:r>
      <w:r w:rsidRPr="00D049BD">
        <w:rPr>
          <w:b/>
          <w:bCs/>
        </w:rPr>
        <w:t>Ordered-Quantitative.</w:t>
      </w:r>
    </w:p>
    <w:p w14:paraId="56A6E8F8" w14:textId="77777777" w:rsidR="004A0AAE" w:rsidRPr="000326F2" w:rsidRDefault="004A0AAE" w:rsidP="000434F5">
      <w:pPr>
        <w:pStyle w:val="Body"/>
      </w:pPr>
    </w:p>
    <w:p w14:paraId="5C444D81" w14:textId="0AFBEF70" w:rsidR="004A0AAE" w:rsidRPr="00C964C4" w:rsidRDefault="00DD2C29" w:rsidP="00CE7F25">
      <w:pPr>
        <w:pStyle w:val="Ttulo3"/>
        <w:rPr>
          <w:lang w:val="es-CO"/>
        </w:rPr>
      </w:pPr>
      <w:r>
        <w:rPr>
          <w:lang w:val="es-CO"/>
        </w:rPr>
        <w:t>3</w:t>
      </w:r>
      <w:r w:rsidR="43802147" w:rsidRPr="43802147">
        <w:rPr>
          <w:lang w:val="es-CO"/>
        </w:rPr>
        <w:t>.1.</w:t>
      </w:r>
      <w:r w:rsidR="0011532A">
        <w:rPr>
          <w:lang w:val="es-CO"/>
        </w:rPr>
        <w:t>2</w:t>
      </w:r>
      <w:r w:rsidR="43802147" w:rsidRPr="43802147">
        <w:rPr>
          <w:lang w:val="es-CO"/>
        </w:rPr>
        <w:t xml:space="preserve"> </w:t>
      </w:r>
      <w:r w:rsidR="006C4C51">
        <w:rPr>
          <w:lang w:val="es-CO"/>
        </w:rPr>
        <w:t xml:space="preserve">RNEC. </w:t>
      </w:r>
      <w:r w:rsidR="006C4C51" w:rsidRPr="006C4C51">
        <w:rPr>
          <w:lang w:val="es-CO"/>
        </w:rPr>
        <w:t xml:space="preserve">Electoral </w:t>
      </w:r>
      <w:proofErr w:type="spellStart"/>
      <w:r w:rsidR="006C4C51" w:rsidRPr="006C4C51">
        <w:rPr>
          <w:lang w:val="es-CO"/>
        </w:rPr>
        <w:t>scrutiny</w:t>
      </w:r>
      <w:proofErr w:type="spellEnd"/>
      <w:r w:rsidR="006C4C51" w:rsidRPr="006C4C51">
        <w:rPr>
          <w:lang w:val="es-CO"/>
        </w:rPr>
        <w:t xml:space="preserve"> </w:t>
      </w:r>
      <w:proofErr w:type="spellStart"/>
      <w:r w:rsidR="006C4C51" w:rsidRPr="006C4C51">
        <w:rPr>
          <w:lang w:val="es-CO"/>
        </w:rPr>
        <w:t>results</w:t>
      </w:r>
      <w:proofErr w:type="spellEnd"/>
      <w:r w:rsidR="006C4C51" w:rsidRPr="006C4C51">
        <w:rPr>
          <w:lang w:val="es-CO"/>
        </w:rPr>
        <w:t xml:space="preserve"> 2011</w:t>
      </w:r>
      <w:r w:rsidR="00266127">
        <w:rPr>
          <w:lang w:val="es-CO"/>
        </w:rPr>
        <w:t>.</w:t>
      </w:r>
    </w:p>
    <w:p w14:paraId="435E3EC8" w14:textId="77777777" w:rsidR="004A0AAE" w:rsidRPr="000326F2" w:rsidRDefault="004A0AAE" w:rsidP="000434F5">
      <w:pPr>
        <w:pStyle w:val="Body"/>
      </w:pPr>
    </w:p>
    <w:p w14:paraId="119B4E3C" w14:textId="572A57E2" w:rsidR="004A0AAE" w:rsidRPr="00D049BD" w:rsidRDefault="43802147" w:rsidP="000434F5">
      <w:pPr>
        <w:pStyle w:val="Body"/>
        <w:numPr>
          <w:ilvl w:val="0"/>
          <w:numId w:val="33"/>
        </w:numPr>
        <w:rPr>
          <w:b/>
          <w:bCs/>
        </w:rPr>
      </w:pPr>
      <w:proofErr w:type="spellStart"/>
      <w:r w:rsidRPr="00D049BD">
        <w:rPr>
          <w:b/>
          <w:bCs/>
        </w:rPr>
        <w:t>Partido</w:t>
      </w:r>
      <w:proofErr w:type="spellEnd"/>
      <w:r w:rsidRPr="00D049BD">
        <w:rPr>
          <w:b/>
          <w:bCs/>
        </w:rPr>
        <w:t>:</w:t>
      </w:r>
      <w:r w:rsidRPr="00D049BD">
        <w:t xml:space="preserve"> </w:t>
      </w:r>
      <w:r w:rsidR="001E53A1" w:rsidRPr="00D049BD">
        <w:t xml:space="preserve">Name of the party to which the candidate belongs. </w:t>
      </w:r>
      <w:r w:rsidRPr="00D049BD">
        <w:rPr>
          <w:b/>
          <w:bCs/>
        </w:rPr>
        <w:t>Categorical.</w:t>
      </w:r>
    </w:p>
    <w:p w14:paraId="0E150388" w14:textId="41DB22F3" w:rsidR="004A0AAE" w:rsidRPr="00D049BD" w:rsidRDefault="43802147" w:rsidP="000434F5">
      <w:pPr>
        <w:pStyle w:val="Body"/>
        <w:numPr>
          <w:ilvl w:val="0"/>
          <w:numId w:val="33"/>
        </w:numPr>
        <w:rPr>
          <w:b/>
          <w:bCs/>
        </w:rPr>
      </w:pPr>
      <w:proofErr w:type="spellStart"/>
      <w:r w:rsidRPr="00D049BD">
        <w:rPr>
          <w:b/>
          <w:bCs/>
        </w:rPr>
        <w:t>Votos</w:t>
      </w:r>
      <w:proofErr w:type="spellEnd"/>
      <w:r w:rsidRPr="00D049BD">
        <w:rPr>
          <w:b/>
          <w:bCs/>
        </w:rPr>
        <w:t xml:space="preserve">: </w:t>
      </w:r>
      <w:r w:rsidR="00812999" w:rsidRPr="00D049BD">
        <w:t>Voting obtained by the party</w:t>
      </w:r>
      <w:r w:rsidRPr="00D049BD">
        <w:t xml:space="preserve">. </w:t>
      </w:r>
      <w:r w:rsidRPr="00D049BD">
        <w:rPr>
          <w:b/>
          <w:bCs/>
        </w:rPr>
        <w:t>Ordered-Quantitative.</w:t>
      </w:r>
    </w:p>
    <w:p w14:paraId="15DF3534" w14:textId="1B9249A8" w:rsidR="00883F9D" w:rsidRPr="00D049BD" w:rsidRDefault="43802147" w:rsidP="000434F5">
      <w:pPr>
        <w:pStyle w:val="Body"/>
        <w:numPr>
          <w:ilvl w:val="0"/>
          <w:numId w:val="33"/>
        </w:numPr>
      </w:pPr>
      <w:r w:rsidRPr="00D049BD">
        <w:t xml:space="preserve">%: </w:t>
      </w:r>
      <w:r w:rsidR="00812999" w:rsidRPr="00D049BD">
        <w:t>Percentage participation over the total.</w:t>
      </w:r>
      <w:r w:rsidRPr="00D049BD">
        <w:t xml:space="preserve"> Ordered-Quantitative.</w:t>
      </w:r>
    </w:p>
    <w:p w14:paraId="2C0F65D5" w14:textId="77777777" w:rsidR="004A0AAE" w:rsidRPr="00D049BD" w:rsidRDefault="43802147" w:rsidP="000434F5">
      <w:pPr>
        <w:pStyle w:val="Body"/>
        <w:numPr>
          <w:ilvl w:val="0"/>
          <w:numId w:val="33"/>
        </w:numPr>
      </w:pPr>
      <w:proofErr w:type="spellStart"/>
      <w:r w:rsidRPr="00D049BD">
        <w:t>Potencial</w:t>
      </w:r>
      <w:proofErr w:type="spellEnd"/>
      <w:r w:rsidRPr="00D049BD">
        <w:t xml:space="preserve"> </w:t>
      </w:r>
      <w:proofErr w:type="spellStart"/>
      <w:r w:rsidRPr="00D049BD">
        <w:t>sufragantes</w:t>
      </w:r>
      <w:proofErr w:type="spellEnd"/>
      <w:r w:rsidRPr="00D049BD">
        <w:t>: Ordered-Quantitative.</w:t>
      </w:r>
    </w:p>
    <w:p w14:paraId="65C25865" w14:textId="77777777" w:rsidR="004A0AAE" w:rsidRPr="00D049BD" w:rsidRDefault="43802147" w:rsidP="000434F5">
      <w:pPr>
        <w:pStyle w:val="Body"/>
        <w:numPr>
          <w:ilvl w:val="0"/>
          <w:numId w:val="33"/>
        </w:numPr>
      </w:pPr>
      <w:r w:rsidRPr="00D049BD">
        <w:t xml:space="preserve">Total </w:t>
      </w:r>
      <w:proofErr w:type="spellStart"/>
      <w:r w:rsidRPr="00D049BD">
        <w:t>sufragantes</w:t>
      </w:r>
      <w:proofErr w:type="spellEnd"/>
      <w:r w:rsidRPr="00D049BD">
        <w:t>. Ordered-Quantitative.</w:t>
      </w:r>
    </w:p>
    <w:p w14:paraId="271A165C" w14:textId="4A2C9244" w:rsidR="004A0AAE" w:rsidRPr="00D049BD" w:rsidRDefault="43802147" w:rsidP="000434F5">
      <w:pPr>
        <w:pStyle w:val="Body"/>
        <w:numPr>
          <w:ilvl w:val="0"/>
          <w:numId w:val="33"/>
        </w:numPr>
      </w:pPr>
      <w:r w:rsidRPr="00D049BD">
        <w:t xml:space="preserve">% </w:t>
      </w:r>
      <w:proofErr w:type="spellStart"/>
      <w:r w:rsidRPr="00D049BD">
        <w:t>Sufragantes</w:t>
      </w:r>
      <w:proofErr w:type="spellEnd"/>
      <w:r w:rsidRPr="00D049BD">
        <w:t>: Ordered-Quantitative.</w:t>
      </w:r>
    </w:p>
    <w:p w14:paraId="2ED89A12" w14:textId="348A9216" w:rsidR="004A0AAE" w:rsidRPr="00D049BD" w:rsidRDefault="43802147" w:rsidP="000434F5">
      <w:pPr>
        <w:pStyle w:val="Body"/>
        <w:numPr>
          <w:ilvl w:val="0"/>
          <w:numId w:val="33"/>
        </w:numPr>
        <w:rPr>
          <w:b/>
          <w:bCs/>
        </w:rPr>
      </w:pPr>
      <w:proofErr w:type="spellStart"/>
      <w:r w:rsidRPr="00D049BD">
        <w:rPr>
          <w:b/>
          <w:bCs/>
        </w:rPr>
        <w:t>Partido</w:t>
      </w:r>
      <w:proofErr w:type="spellEnd"/>
      <w:r w:rsidRPr="00D049BD">
        <w:rPr>
          <w:b/>
          <w:bCs/>
        </w:rPr>
        <w:t>:</w:t>
      </w:r>
      <w:r w:rsidRPr="00D049BD">
        <w:t xml:space="preserve"> </w:t>
      </w:r>
      <w:r w:rsidR="00812999" w:rsidRPr="00D049BD">
        <w:t>Name of the party to which the candidate belongs</w:t>
      </w:r>
      <w:r w:rsidRPr="00D049BD">
        <w:rPr>
          <w:i/>
        </w:rPr>
        <w:t>.</w:t>
      </w:r>
      <w:r w:rsidRPr="00D049BD">
        <w:t xml:space="preserve"> </w:t>
      </w:r>
      <w:r w:rsidRPr="00D049BD">
        <w:rPr>
          <w:b/>
          <w:bCs/>
        </w:rPr>
        <w:t>Categorical.</w:t>
      </w:r>
    </w:p>
    <w:p w14:paraId="469B656D" w14:textId="4CAC4FCD" w:rsidR="004A0AAE" w:rsidRPr="00D049BD" w:rsidRDefault="43802147" w:rsidP="000434F5">
      <w:pPr>
        <w:pStyle w:val="Body"/>
        <w:numPr>
          <w:ilvl w:val="0"/>
          <w:numId w:val="33"/>
        </w:numPr>
      </w:pPr>
      <w:r w:rsidRPr="00D049BD">
        <w:t xml:space="preserve">Código: </w:t>
      </w:r>
      <w:r w:rsidR="00812999" w:rsidRPr="00D049BD">
        <w:t>Candidate code</w:t>
      </w:r>
      <w:r w:rsidRPr="00D049BD">
        <w:rPr>
          <w:i/>
        </w:rPr>
        <w:t>.</w:t>
      </w:r>
      <w:r w:rsidRPr="00D049BD">
        <w:t xml:space="preserve"> Categorical</w:t>
      </w:r>
    </w:p>
    <w:p w14:paraId="528EEBFA" w14:textId="7E16940E" w:rsidR="004A0AAE" w:rsidRPr="00D049BD" w:rsidRDefault="43802147" w:rsidP="000434F5">
      <w:pPr>
        <w:pStyle w:val="Body"/>
        <w:numPr>
          <w:ilvl w:val="0"/>
          <w:numId w:val="33"/>
        </w:numPr>
        <w:rPr>
          <w:b/>
          <w:bCs/>
        </w:rPr>
      </w:pPr>
      <w:proofErr w:type="spellStart"/>
      <w:r w:rsidRPr="00D049BD">
        <w:rPr>
          <w:b/>
          <w:bCs/>
        </w:rPr>
        <w:t>Candidatos</w:t>
      </w:r>
      <w:proofErr w:type="spellEnd"/>
      <w:r w:rsidRPr="00D049BD">
        <w:rPr>
          <w:b/>
          <w:bCs/>
        </w:rPr>
        <w:t xml:space="preserve">: </w:t>
      </w:r>
      <w:r w:rsidR="00812999" w:rsidRPr="00D049BD">
        <w:t>First and last names of the candidate</w:t>
      </w:r>
      <w:r w:rsidRPr="00D049BD">
        <w:rPr>
          <w:b/>
          <w:bCs/>
          <w:i/>
        </w:rPr>
        <w:t>.</w:t>
      </w:r>
      <w:r w:rsidRPr="00D049BD">
        <w:rPr>
          <w:b/>
          <w:bCs/>
        </w:rPr>
        <w:t xml:space="preserve"> Categorical.</w:t>
      </w:r>
    </w:p>
    <w:p w14:paraId="4ED3A486" w14:textId="77777777" w:rsidR="00D049BD" w:rsidRPr="00D049BD" w:rsidRDefault="43802147" w:rsidP="000434F5">
      <w:pPr>
        <w:pStyle w:val="Body"/>
        <w:numPr>
          <w:ilvl w:val="0"/>
          <w:numId w:val="33"/>
        </w:numPr>
        <w:rPr>
          <w:b/>
          <w:bCs/>
        </w:rPr>
      </w:pPr>
      <w:proofErr w:type="spellStart"/>
      <w:r w:rsidRPr="00D049BD">
        <w:rPr>
          <w:b/>
          <w:bCs/>
        </w:rPr>
        <w:t>Votos</w:t>
      </w:r>
      <w:proofErr w:type="spellEnd"/>
      <w:r w:rsidRPr="00D049BD">
        <w:rPr>
          <w:b/>
          <w:bCs/>
        </w:rPr>
        <w:t xml:space="preserve">: </w:t>
      </w:r>
      <w:r w:rsidR="00812999" w:rsidRPr="00D049BD">
        <w:t>Voting obtained by the candidate</w:t>
      </w:r>
      <w:r w:rsidRPr="00D049BD">
        <w:rPr>
          <w:i/>
        </w:rPr>
        <w:t>.</w:t>
      </w:r>
      <w:r w:rsidRPr="00D049BD">
        <w:t xml:space="preserve"> </w:t>
      </w:r>
      <w:r w:rsidRPr="00D049BD">
        <w:rPr>
          <w:b/>
          <w:bCs/>
        </w:rPr>
        <w:t>Ordered-Quantitative.</w:t>
      </w:r>
    </w:p>
    <w:p w14:paraId="1DA127FA" w14:textId="71BCAC0C" w:rsidR="004A0AAE" w:rsidRPr="00EB70F9" w:rsidRDefault="43802147" w:rsidP="00EB70F9">
      <w:pPr>
        <w:pStyle w:val="Body"/>
        <w:numPr>
          <w:ilvl w:val="0"/>
          <w:numId w:val="33"/>
        </w:numPr>
        <w:rPr>
          <w:b/>
          <w:bCs/>
        </w:rPr>
      </w:pPr>
      <w:r w:rsidRPr="00EB70F9">
        <w:rPr>
          <w:b/>
          <w:bCs/>
        </w:rPr>
        <w:t xml:space="preserve">%: </w:t>
      </w:r>
      <w:r w:rsidR="00EB70F9" w:rsidRPr="00EB70F9">
        <w:t>percentage participation per candidate.</w:t>
      </w:r>
      <w:r w:rsidR="00CD448C">
        <w:t xml:space="preserve"> </w:t>
      </w:r>
      <w:r w:rsidRPr="00EB70F9">
        <w:rPr>
          <w:b/>
          <w:bCs/>
        </w:rPr>
        <w:t>Ordered-Quantitative.</w:t>
      </w:r>
    </w:p>
    <w:p w14:paraId="72C727CE" w14:textId="77777777" w:rsidR="00AB4D33" w:rsidRPr="00EB70F9" w:rsidRDefault="00AB4D33" w:rsidP="000434F5">
      <w:pPr>
        <w:pStyle w:val="Body"/>
      </w:pPr>
    </w:p>
    <w:p w14:paraId="158182BE" w14:textId="63826EF1" w:rsidR="00106C3D" w:rsidRPr="00106C3D" w:rsidRDefault="00FA2023" w:rsidP="000434F5">
      <w:pPr>
        <w:pStyle w:val="Body"/>
      </w:pPr>
      <w:r w:rsidRPr="00106C3D">
        <w:t>S</w:t>
      </w:r>
      <w:r>
        <w:t>t</w:t>
      </w:r>
      <w:r w:rsidRPr="00106C3D">
        <w:t>orage</w:t>
      </w:r>
      <w:r w:rsidR="00106C3D" w:rsidRPr="00106C3D">
        <w:t xml:space="preserve"> in separate</w:t>
      </w:r>
      <w:r w:rsidR="00106C3D">
        <w:t>d</w:t>
      </w:r>
      <w:r w:rsidR="00106C3D" w:rsidRPr="00106C3D">
        <w:t xml:space="preserve"> files for each polling station within each locality</w:t>
      </w:r>
      <w:r w:rsidR="00106C3D">
        <w:t>.</w:t>
      </w:r>
    </w:p>
    <w:p w14:paraId="5AD265B5" w14:textId="77777777" w:rsidR="00B134E6" w:rsidRPr="00106C3D" w:rsidRDefault="00B134E6" w:rsidP="000434F5">
      <w:pPr>
        <w:pStyle w:val="Body"/>
      </w:pPr>
    </w:p>
    <w:p w14:paraId="588379A7" w14:textId="438A25EA" w:rsidR="00097C2E" w:rsidRPr="00E027A6" w:rsidRDefault="00DD2C29" w:rsidP="00CE7F25">
      <w:pPr>
        <w:pStyle w:val="Ttulo3"/>
        <w:rPr>
          <w:lang w:val="en-US"/>
        </w:rPr>
      </w:pPr>
      <w:r>
        <w:rPr>
          <w:lang w:val="en-US"/>
        </w:rPr>
        <w:t>3</w:t>
      </w:r>
      <w:r w:rsidR="43802147" w:rsidRPr="00E027A6">
        <w:rPr>
          <w:lang w:val="en-US"/>
        </w:rPr>
        <w:t>.1.</w:t>
      </w:r>
      <w:r w:rsidR="004F7779">
        <w:rPr>
          <w:lang w:val="en-US"/>
        </w:rPr>
        <w:t>3</w:t>
      </w:r>
      <w:r w:rsidR="43802147" w:rsidRPr="00E027A6">
        <w:rPr>
          <w:lang w:val="en-US"/>
        </w:rPr>
        <w:t xml:space="preserve"> </w:t>
      </w:r>
      <w:r w:rsidR="00E027A6" w:rsidRPr="00E027A6">
        <w:rPr>
          <w:lang w:val="en-US"/>
        </w:rPr>
        <w:t>RNEC - CD with information about elections to council, mayor's office, congress or presidency since 2000</w:t>
      </w:r>
    </w:p>
    <w:p w14:paraId="4D704702" w14:textId="60AA9B53" w:rsidR="0097262A" w:rsidRPr="00885B33" w:rsidRDefault="00E027A6" w:rsidP="00D509A7">
      <w:pPr>
        <w:pStyle w:val="p1"/>
        <w:jc w:val="both"/>
        <w:rPr>
          <w:rFonts w:ascii="Times" w:eastAsia="Times New Roman" w:hAnsi="Times" w:cs="Times"/>
          <w:sz w:val="18"/>
          <w:szCs w:val="18"/>
          <w:lang w:val="en-US"/>
        </w:rPr>
      </w:pPr>
      <w:r w:rsidRPr="00E027A6">
        <w:rPr>
          <w:rFonts w:ascii="Times" w:eastAsia="Times New Roman" w:hAnsi="Times" w:cs="Times"/>
          <w:sz w:val="18"/>
          <w:szCs w:val="18"/>
          <w:lang w:val="en-US"/>
        </w:rPr>
        <w:t xml:space="preserve">For the years 2011 and 2015 we have received information with a homogeneous structure, with identical attributes and sectorized by </w:t>
      </w:r>
      <w:r w:rsidRPr="00885B33">
        <w:rPr>
          <w:rFonts w:ascii="Times" w:eastAsia="Times New Roman" w:hAnsi="Times" w:cs="Times"/>
          <w:sz w:val="18"/>
          <w:szCs w:val="18"/>
          <w:lang w:val="en-US"/>
        </w:rPr>
        <w:t>zones (sectorization based on the cadastral zoning) which allows comparisons on electoral behaviors.</w:t>
      </w:r>
    </w:p>
    <w:p w14:paraId="607781DA" w14:textId="77777777" w:rsidR="00E027A6" w:rsidRPr="00885B33" w:rsidRDefault="00E027A6" w:rsidP="00D509A7">
      <w:pPr>
        <w:pStyle w:val="p1"/>
        <w:jc w:val="both"/>
        <w:rPr>
          <w:rFonts w:ascii="Times" w:eastAsia="Times New Roman" w:hAnsi="Times" w:cs="Times"/>
          <w:sz w:val="18"/>
          <w:szCs w:val="20"/>
          <w:lang w:val="en-US"/>
        </w:rPr>
      </w:pPr>
    </w:p>
    <w:p w14:paraId="58B27E26" w14:textId="2310DB27" w:rsidR="00421207" w:rsidRPr="00885B33" w:rsidRDefault="00421207" w:rsidP="000434F5">
      <w:pPr>
        <w:pStyle w:val="Body"/>
        <w:numPr>
          <w:ilvl w:val="0"/>
          <w:numId w:val="14"/>
        </w:numPr>
      </w:pPr>
      <w:r w:rsidRPr="00885B33">
        <w:rPr>
          <w:b/>
        </w:rPr>
        <w:t>CÓDIGO</w:t>
      </w:r>
      <w:r w:rsidRPr="00885B33">
        <w:t xml:space="preserve">: </w:t>
      </w:r>
      <w:r w:rsidR="0055729E" w:rsidRPr="00885B33">
        <w:rPr>
          <w:i/>
        </w:rPr>
        <w:t>candidate code</w:t>
      </w:r>
      <w:r w:rsidRPr="00885B33">
        <w:t>. Categorical.</w:t>
      </w:r>
    </w:p>
    <w:p w14:paraId="529E692C" w14:textId="70417B93" w:rsidR="00421207" w:rsidRPr="00885B33" w:rsidRDefault="00421207" w:rsidP="000434F5">
      <w:pPr>
        <w:pStyle w:val="Body"/>
        <w:numPr>
          <w:ilvl w:val="0"/>
          <w:numId w:val="14"/>
        </w:numPr>
      </w:pPr>
      <w:r w:rsidRPr="00885B33">
        <w:rPr>
          <w:b/>
        </w:rPr>
        <w:t>DESCRIPCIÓN</w:t>
      </w:r>
      <w:r w:rsidRPr="00885B33">
        <w:t xml:space="preserve">: </w:t>
      </w:r>
      <w:r w:rsidR="0055729E" w:rsidRPr="00885B33">
        <w:rPr>
          <w:i/>
        </w:rPr>
        <w:t>Candidate name</w:t>
      </w:r>
      <w:r w:rsidRPr="00885B33">
        <w:rPr>
          <w:i/>
        </w:rPr>
        <w:t xml:space="preserve">. </w:t>
      </w:r>
      <w:r w:rsidRPr="00885B33">
        <w:t>Categorical.</w:t>
      </w:r>
    </w:p>
    <w:p w14:paraId="1BCB51F4" w14:textId="6E18D79B" w:rsidR="004D751E" w:rsidRPr="00885B33" w:rsidRDefault="004D751E" w:rsidP="000434F5">
      <w:pPr>
        <w:pStyle w:val="Body"/>
        <w:numPr>
          <w:ilvl w:val="0"/>
          <w:numId w:val="14"/>
        </w:numPr>
        <w:rPr>
          <w:b/>
        </w:rPr>
      </w:pPr>
      <w:r w:rsidRPr="00885B33">
        <w:rPr>
          <w:b/>
        </w:rPr>
        <w:t xml:space="preserve">ZONA ID: </w:t>
      </w:r>
      <w:r w:rsidRPr="00885B33">
        <w:t xml:space="preserve">Identifier </w:t>
      </w:r>
      <w:r w:rsidR="00DA3FC7" w:rsidRPr="00885B33">
        <w:t>for locality</w:t>
      </w:r>
    </w:p>
    <w:p w14:paraId="22359002" w14:textId="0FCF3906" w:rsidR="00421207" w:rsidRPr="00885B33" w:rsidRDefault="00421207" w:rsidP="000434F5">
      <w:pPr>
        <w:pStyle w:val="Body"/>
        <w:numPr>
          <w:ilvl w:val="0"/>
          <w:numId w:val="14"/>
        </w:numPr>
        <w:rPr>
          <w:b/>
          <w:bCs/>
        </w:rPr>
      </w:pPr>
      <w:r w:rsidRPr="00885B33">
        <w:rPr>
          <w:b/>
          <w:bCs/>
        </w:rPr>
        <w:t>VOTOS:</w:t>
      </w:r>
      <w:r w:rsidRPr="00885B33">
        <w:t xml:space="preserve"> </w:t>
      </w:r>
      <w:r w:rsidR="0055729E" w:rsidRPr="00885B33">
        <w:t>Number of votes obtained by candidate for each zone</w:t>
      </w:r>
      <w:r w:rsidRPr="00885B33">
        <w:t xml:space="preserve">. </w:t>
      </w:r>
      <w:r w:rsidRPr="00885B33">
        <w:rPr>
          <w:b/>
          <w:bCs/>
        </w:rPr>
        <w:t>Ordered-Quantitative.</w:t>
      </w:r>
    </w:p>
    <w:p w14:paraId="7BE25A17" w14:textId="40FAA168" w:rsidR="00421207" w:rsidRPr="00885B33" w:rsidRDefault="00421207" w:rsidP="000434F5">
      <w:pPr>
        <w:pStyle w:val="Body"/>
        <w:numPr>
          <w:ilvl w:val="0"/>
          <w:numId w:val="27"/>
        </w:numPr>
        <w:rPr>
          <w:b/>
          <w:bCs/>
        </w:rPr>
      </w:pPr>
      <w:r w:rsidRPr="00885B33">
        <w:rPr>
          <w:b/>
          <w:bCs/>
        </w:rPr>
        <w:t>PARTICIPACIÓN:</w:t>
      </w:r>
      <w:r w:rsidRPr="00885B33">
        <w:t xml:space="preserve"> </w:t>
      </w:r>
      <w:r w:rsidR="0055729E" w:rsidRPr="00885B33">
        <w:t xml:space="preserve">percentage share of the total of votes </w:t>
      </w:r>
      <w:r w:rsidRPr="00885B33">
        <w:rPr>
          <w:b/>
          <w:bCs/>
        </w:rPr>
        <w:t>Ordered-Quantitative.</w:t>
      </w:r>
    </w:p>
    <w:p w14:paraId="35A71B7E" w14:textId="613BBEC6" w:rsidR="00421207" w:rsidRPr="00885B33" w:rsidRDefault="00421207" w:rsidP="000434F5">
      <w:pPr>
        <w:pStyle w:val="Body"/>
        <w:numPr>
          <w:ilvl w:val="0"/>
          <w:numId w:val="14"/>
        </w:numPr>
        <w:rPr>
          <w:b/>
          <w:bCs/>
        </w:rPr>
      </w:pPr>
      <w:r w:rsidRPr="00EB70F9">
        <w:rPr>
          <w:b/>
          <w:bCs/>
          <w:lang w:val="es-CO"/>
        </w:rPr>
        <w:t xml:space="preserve">PARTIDOS: </w:t>
      </w:r>
      <w:r w:rsidRPr="00EB70F9">
        <w:rPr>
          <w:lang w:val="es-CO"/>
        </w:rPr>
        <w:t>Nombre del partido al cual pertenece el candidato.</w:t>
      </w:r>
      <w:r w:rsidRPr="00EB70F9">
        <w:rPr>
          <w:b/>
          <w:bCs/>
          <w:lang w:val="es-CO"/>
        </w:rPr>
        <w:t xml:space="preserve"> </w:t>
      </w:r>
      <w:r w:rsidRPr="00885B33">
        <w:rPr>
          <w:b/>
          <w:bCs/>
        </w:rPr>
        <w:t>Categorical.</w:t>
      </w:r>
    </w:p>
    <w:p w14:paraId="0BEBE551" w14:textId="77777777" w:rsidR="0097262A" w:rsidRDefault="0097262A" w:rsidP="000434F5">
      <w:pPr>
        <w:pStyle w:val="Body"/>
      </w:pPr>
    </w:p>
    <w:p w14:paraId="2819C887" w14:textId="398954F3" w:rsidR="00097C2E" w:rsidRPr="00D509A7" w:rsidRDefault="00DD2C29" w:rsidP="43802147">
      <w:pPr>
        <w:pStyle w:val="Ttulo2"/>
        <w:tabs>
          <w:tab w:val="num" w:pos="576"/>
        </w:tabs>
        <w:jc w:val="left"/>
        <w:rPr>
          <w:lang w:val="en-US"/>
        </w:rPr>
      </w:pPr>
      <w:r>
        <w:rPr>
          <w:lang w:val="en-US"/>
        </w:rPr>
        <w:t>3</w:t>
      </w:r>
      <w:r w:rsidR="43802147" w:rsidRPr="43802147">
        <w:rPr>
          <w:lang w:val="en-US"/>
        </w:rPr>
        <w:t>.2 Why</w:t>
      </w:r>
    </w:p>
    <w:p w14:paraId="1D99ED48" w14:textId="0670A116" w:rsidR="00625E8D" w:rsidRPr="00625E8D" w:rsidRDefault="00625E8D" w:rsidP="000434F5">
      <w:pPr>
        <w:pStyle w:val="Body"/>
      </w:pPr>
    </w:p>
    <w:p w14:paraId="1C085C2A" w14:textId="0944A8CC" w:rsidR="00097C2E" w:rsidRPr="00D509A7" w:rsidRDefault="00DD2C29" w:rsidP="000434F5">
      <w:pPr>
        <w:pStyle w:val="Body"/>
      </w:pPr>
      <w:r>
        <w:t>3</w:t>
      </w:r>
      <w:r w:rsidR="43802147" w:rsidRPr="43802147">
        <w:t>.2.1 Actions:</w:t>
      </w:r>
    </w:p>
    <w:p w14:paraId="6034895E" w14:textId="77777777" w:rsidR="00CE3589" w:rsidRDefault="00CE3589" w:rsidP="00CE3589">
      <w:pPr>
        <w:pStyle w:val="p1"/>
        <w:jc w:val="both"/>
        <w:rPr>
          <w:rFonts w:ascii="Times" w:hAnsi="Times" w:cs="Times"/>
          <w:b/>
          <w:bCs/>
          <w:i/>
          <w:iCs/>
          <w:sz w:val="18"/>
          <w:szCs w:val="18"/>
          <w:lang w:val="en-US"/>
        </w:rPr>
      </w:pPr>
    </w:p>
    <w:p w14:paraId="27E98A5E" w14:textId="27A42BE4" w:rsidR="00CE3589" w:rsidRPr="00763D41" w:rsidRDefault="00CE3589" w:rsidP="00CE3589">
      <w:pPr>
        <w:pStyle w:val="p1"/>
        <w:jc w:val="both"/>
        <w:rPr>
          <w:rFonts w:ascii="Times" w:hAnsi="Times" w:cs="Times"/>
          <w:sz w:val="18"/>
          <w:szCs w:val="18"/>
          <w:lang w:val="en-US"/>
        </w:rPr>
      </w:pPr>
      <w:r w:rsidRPr="00763D41">
        <w:rPr>
          <w:rFonts w:ascii="Times" w:hAnsi="Times" w:cs="Times"/>
          <w:b/>
          <w:bCs/>
          <w:i/>
          <w:iCs/>
          <w:sz w:val="18"/>
          <w:szCs w:val="18"/>
          <w:lang w:val="en-US"/>
        </w:rPr>
        <w:t>Analyze: Consume: Present</w:t>
      </w:r>
      <w:r w:rsidRPr="00763D41">
        <w:rPr>
          <w:rFonts w:ascii="Times" w:hAnsi="Times" w:cs="Times"/>
          <w:sz w:val="18"/>
          <w:szCs w:val="18"/>
          <w:lang w:val="en-US"/>
        </w:rPr>
        <w:t xml:space="preserve"> </w:t>
      </w:r>
      <w:r w:rsidRPr="009C2C4B">
        <w:rPr>
          <w:rFonts w:ascii="Times" w:hAnsi="Times" w:cs="Times"/>
          <w:sz w:val="18"/>
          <w:szCs w:val="24"/>
        </w:rPr>
        <w:sym w:font="Wingdings" w:char="F0E0"/>
      </w:r>
      <w:r w:rsidRPr="00763D41">
        <w:rPr>
          <w:rFonts w:ascii="Times" w:hAnsi="Times" w:cs="Times"/>
          <w:sz w:val="18"/>
          <w:szCs w:val="18"/>
          <w:lang w:val="en-US"/>
        </w:rPr>
        <w:t xml:space="preserve"> Deployment and visual presentation of available data</w:t>
      </w:r>
    </w:p>
    <w:p w14:paraId="456DFD88" w14:textId="77777777" w:rsidR="00CE3589" w:rsidRPr="00BF369B" w:rsidRDefault="00CE3589" w:rsidP="00CE3589">
      <w:pPr>
        <w:pStyle w:val="p1"/>
        <w:jc w:val="both"/>
        <w:rPr>
          <w:rFonts w:ascii="Times" w:hAnsi="Times" w:cs="Times"/>
          <w:b/>
          <w:i/>
          <w:sz w:val="18"/>
          <w:szCs w:val="24"/>
          <w:lang w:val="en-US"/>
        </w:rPr>
      </w:pPr>
      <w:r w:rsidRPr="00BF369B">
        <w:rPr>
          <w:rFonts w:ascii="Times" w:hAnsi="Times" w:cs="Times"/>
          <w:b/>
          <w:bCs/>
          <w:i/>
          <w:iCs/>
          <w:sz w:val="18"/>
          <w:szCs w:val="18"/>
          <w:lang w:val="en-US"/>
        </w:rPr>
        <w:t xml:space="preserve">Analyze: Consume: Discover </w:t>
      </w:r>
      <w:r w:rsidRPr="009C2C4B">
        <w:rPr>
          <w:rFonts w:ascii="Times" w:hAnsi="Times" w:cs="Times"/>
          <w:b/>
          <w:i/>
          <w:sz w:val="18"/>
          <w:szCs w:val="24"/>
        </w:rPr>
        <w:sym w:font="Wingdings" w:char="F0E0"/>
      </w:r>
      <w:r w:rsidRPr="00BF369B">
        <w:rPr>
          <w:rFonts w:ascii="Times" w:hAnsi="Times" w:cs="Times"/>
          <w:sz w:val="18"/>
          <w:szCs w:val="18"/>
          <w:lang w:val="en-US"/>
        </w:rPr>
        <w:t xml:space="preserve"> Discovery of electoral behaviors or tendencies not available in existing sources. Formulation of new hypothesis of electoral behavior based on the available data.</w:t>
      </w:r>
    </w:p>
    <w:p w14:paraId="6DD4464A" w14:textId="77777777" w:rsidR="00872ADB" w:rsidRPr="00CE3589" w:rsidRDefault="00872ADB" w:rsidP="00097C2E">
      <w:pPr>
        <w:pStyle w:val="p1"/>
        <w:spacing w:line="360" w:lineRule="auto"/>
        <w:rPr>
          <w:rFonts w:ascii="Arial" w:hAnsi="Arial" w:cs="Arial"/>
          <w:b/>
          <w:i/>
          <w:sz w:val="18"/>
          <w:szCs w:val="24"/>
          <w:lang w:val="en-US"/>
        </w:rPr>
      </w:pPr>
    </w:p>
    <w:p w14:paraId="665FB0F5" w14:textId="673688A0" w:rsidR="00825299" w:rsidRDefault="00825299" w:rsidP="00825299">
      <w:pPr>
        <w:pStyle w:val="p1"/>
        <w:spacing w:line="360" w:lineRule="auto"/>
        <w:jc w:val="center"/>
        <w:rPr>
          <w:rFonts w:ascii="Arial" w:hAnsi="Arial" w:cs="Arial"/>
          <w:b/>
          <w:i/>
          <w:sz w:val="18"/>
          <w:szCs w:val="24"/>
        </w:rPr>
      </w:pPr>
      <w:r>
        <w:rPr>
          <w:rFonts w:ascii="Arial" w:hAnsi="Arial" w:cs="Arial"/>
          <w:b/>
          <w:i/>
          <w:noProof/>
          <w:sz w:val="18"/>
          <w:szCs w:val="24"/>
          <w:lang w:val="en-US"/>
        </w:rPr>
        <w:drawing>
          <wp:inline distT="0" distB="0" distL="0" distR="0" wp14:anchorId="11645A8C" wp14:editId="39EA6734">
            <wp:extent cx="2501449" cy="389614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hy_1.png"/>
                    <pic:cNvPicPr/>
                  </pic:nvPicPr>
                  <pic:blipFill>
                    <a:blip r:embed="rId20">
                      <a:extLst>
                        <a:ext uri="{28A0092B-C50C-407E-A947-70E740481C1C}">
                          <a14:useLocalDpi xmlns:a14="http://schemas.microsoft.com/office/drawing/2010/main" val="0"/>
                        </a:ext>
                      </a:extLst>
                    </a:blip>
                    <a:stretch>
                      <a:fillRect/>
                    </a:stretch>
                  </pic:blipFill>
                  <pic:spPr>
                    <a:xfrm>
                      <a:off x="0" y="0"/>
                      <a:ext cx="2511839" cy="3912324"/>
                    </a:xfrm>
                    <a:prstGeom prst="rect">
                      <a:avLst/>
                    </a:prstGeom>
                  </pic:spPr>
                </pic:pic>
              </a:graphicData>
            </a:graphic>
          </wp:inline>
        </w:drawing>
      </w:r>
    </w:p>
    <w:p w14:paraId="61267DDF" w14:textId="2CC1E5E6" w:rsidR="00A02F99" w:rsidRPr="00763D41" w:rsidRDefault="43802147" w:rsidP="00A02F99">
      <w:pPr>
        <w:pStyle w:val="FigureCaption"/>
        <w:rPr>
          <w:lang w:val="en-US"/>
        </w:rPr>
      </w:pPr>
      <w:r w:rsidRPr="000C4FED">
        <w:rPr>
          <w:lang w:val="en-US"/>
        </w:rPr>
        <w:t xml:space="preserve">Fig. </w:t>
      </w:r>
      <w:r w:rsidR="00DD2C29">
        <w:rPr>
          <w:lang w:val="en-US"/>
        </w:rPr>
        <w:t>6</w:t>
      </w:r>
      <w:r w:rsidRPr="000C4FED">
        <w:rPr>
          <w:lang w:val="en-US"/>
        </w:rPr>
        <w:t xml:space="preserve"> </w:t>
      </w:r>
      <w:r w:rsidR="00763D41" w:rsidRPr="00763D41">
        <w:rPr>
          <w:lang w:val="en-US"/>
        </w:rPr>
        <w:t>Actions applicable to the project.</w:t>
      </w:r>
    </w:p>
    <w:p w14:paraId="73F4180F" w14:textId="5DE555D6" w:rsidR="002B31BE" w:rsidRPr="00BF369B" w:rsidRDefault="004976CE" w:rsidP="00CA5347">
      <w:pPr>
        <w:pStyle w:val="p1"/>
        <w:jc w:val="both"/>
        <w:rPr>
          <w:rFonts w:ascii="Times" w:hAnsi="Times" w:cs="Times"/>
          <w:sz w:val="18"/>
          <w:szCs w:val="24"/>
          <w:lang w:val="en-US"/>
        </w:rPr>
      </w:pPr>
      <w:r w:rsidRPr="00BF369B">
        <w:rPr>
          <w:rFonts w:ascii="Times" w:hAnsi="Times" w:cs="Times"/>
          <w:b/>
          <w:bCs/>
          <w:i/>
          <w:iCs/>
          <w:sz w:val="18"/>
          <w:szCs w:val="18"/>
          <w:lang w:val="en-US"/>
        </w:rPr>
        <w:t xml:space="preserve">Search: Locate </w:t>
      </w:r>
      <w:r w:rsidRPr="009C2C4B">
        <w:rPr>
          <w:rFonts w:ascii="Times" w:hAnsi="Times" w:cs="Times"/>
          <w:b/>
          <w:i/>
          <w:sz w:val="18"/>
          <w:szCs w:val="24"/>
        </w:rPr>
        <w:sym w:font="Wingdings" w:char="F0E0"/>
      </w:r>
      <w:r w:rsidRPr="00BF369B">
        <w:rPr>
          <w:rFonts w:ascii="Times" w:hAnsi="Times" w:cs="Times"/>
          <w:b/>
          <w:bCs/>
          <w:i/>
          <w:iCs/>
          <w:sz w:val="18"/>
          <w:szCs w:val="18"/>
          <w:lang w:val="en-US"/>
        </w:rPr>
        <w:t xml:space="preserve"> </w:t>
      </w:r>
      <w:r w:rsidR="00BF369B" w:rsidRPr="00BF369B">
        <w:rPr>
          <w:rFonts w:ascii="Times" w:hAnsi="Times" w:cs="Times"/>
          <w:sz w:val="18"/>
          <w:szCs w:val="18"/>
          <w:lang w:val="en-US"/>
        </w:rPr>
        <w:t>Find the places (Location unknown) where the most votes have been registered in general or by party (Target Known).</w:t>
      </w:r>
    </w:p>
    <w:p w14:paraId="1B85A164" w14:textId="6153360D" w:rsidR="004976CE" w:rsidRPr="00BF369B" w:rsidRDefault="004976CE" w:rsidP="00CA5347">
      <w:pPr>
        <w:pStyle w:val="p1"/>
        <w:jc w:val="both"/>
        <w:rPr>
          <w:rFonts w:ascii="Times" w:hAnsi="Times" w:cs="Times"/>
          <w:sz w:val="18"/>
          <w:szCs w:val="18"/>
          <w:lang w:val="en-US"/>
        </w:rPr>
      </w:pPr>
      <w:r w:rsidRPr="00BF369B">
        <w:rPr>
          <w:rFonts w:ascii="Times" w:hAnsi="Times" w:cs="Times"/>
          <w:b/>
          <w:bCs/>
          <w:i/>
          <w:iCs/>
          <w:sz w:val="18"/>
          <w:szCs w:val="18"/>
          <w:lang w:val="en-US"/>
        </w:rPr>
        <w:t xml:space="preserve">Search: Lookup </w:t>
      </w:r>
      <w:r w:rsidRPr="009C2C4B">
        <w:rPr>
          <w:rFonts w:ascii="Times" w:hAnsi="Times" w:cs="Times"/>
          <w:b/>
          <w:i/>
          <w:sz w:val="18"/>
          <w:szCs w:val="24"/>
        </w:rPr>
        <w:sym w:font="Wingdings" w:char="F0E0"/>
      </w:r>
      <w:r w:rsidRPr="00BF369B">
        <w:rPr>
          <w:rFonts w:ascii="Times" w:hAnsi="Times" w:cs="Times"/>
          <w:b/>
          <w:bCs/>
          <w:i/>
          <w:iCs/>
          <w:sz w:val="18"/>
          <w:szCs w:val="18"/>
          <w:lang w:val="en-US"/>
        </w:rPr>
        <w:t xml:space="preserve"> </w:t>
      </w:r>
      <w:r w:rsidR="00BF369B" w:rsidRPr="00BF369B">
        <w:rPr>
          <w:rFonts w:ascii="Times" w:hAnsi="Times" w:cs="Times"/>
          <w:sz w:val="18"/>
          <w:szCs w:val="18"/>
          <w:lang w:val="en-US"/>
        </w:rPr>
        <w:t>Present electoral behavior (Target Known) in certain locations (Location known). Deployment of electoral maps.</w:t>
      </w:r>
    </w:p>
    <w:p w14:paraId="708D3F75" w14:textId="211A4F78" w:rsidR="004976CE" w:rsidRPr="00BF369B" w:rsidRDefault="004976CE" w:rsidP="00CA5347">
      <w:pPr>
        <w:pStyle w:val="p1"/>
        <w:jc w:val="both"/>
        <w:rPr>
          <w:rFonts w:ascii="Times" w:hAnsi="Times" w:cs="Times"/>
          <w:sz w:val="18"/>
          <w:szCs w:val="18"/>
          <w:lang w:val="en-US"/>
        </w:rPr>
      </w:pPr>
      <w:r w:rsidRPr="00BF369B">
        <w:rPr>
          <w:rFonts w:ascii="Times" w:hAnsi="Times" w:cs="Times"/>
          <w:b/>
          <w:bCs/>
          <w:i/>
          <w:iCs/>
          <w:sz w:val="18"/>
          <w:szCs w:val="18"/>
          <w:lang w:val="en-US"/>
        </w:rPr>
        <w:t xml:space="preserve">Search: Explore </w:t>
      </w:r>
      <w:r w:rsidRPr="009C2C4B">
        <w:rPr>
          <w:rFonts w:ascii="Times" w:hAnsi="Times" w:cs="Times"/>
          <w:b/>
          <w:i/>
          <w:sz w:val="18"/>
          <w:szCs w:val="24"/>
        </w:rPr>
        <w:sym w:font="Wingdings" w:char="F0E0"/>
      </w:r>
      <w:r w:rsidRPr="00BF369B">
        <w:rPr>
          <w:rFonts w:ascii="Times" w:hAnsi="Times" w:cs="Times"/>
          <w:b/>
          <w:bCs/>
          <w:i/>
          <w:iCs/>
          <w:sz w:val="18"/>
          <w:szCs w:val="18"/>
          <w:lang w:val="en-US"/>
        </w:rPr>
        <w:t xml:space="preserve"> </w:t>
      </w:r>
      <w:r w:rsidR="00BF369B" w:rsidRPr="00BF369B">
        <w:rPr>
          <w:rFonts w:ascii="Times" w:hAnsi="Times" w:cs="Times"/>
          <w:sz w:val="18"/>
          <w:szCs w:val="18"/>
          <w:lang w:val="en-US"/>
        </w:rPr>
        <w:t>Search of outliers or anomalies in electoral historical behavior</w:t>
      </w:r>
      <w:r w:rsidR="00BF369B">
        <w:rPr>
          <w:rFonts w:ascii="Times" w:hAnsi="Times" w:cs="Times"/>
          <w:sz w:val="18"/>
          <w:szCs w:val="18"/>
          <w:lang w:val="en-US"/>
        </w:rPr>
        <w:t>.</w:t>
      </w:r>
    </w:p>
    <w:p w14:paraId="04ACE759" w14:textId="77777777" w:rsidR="00097C2E" w:rsidRPr="00BF369B" w:rsidRDefault="00097C2E" w:rsidP="002B31BE">
      <w:pPr>
        <w:pStyle w:val="p1"/>
        <w:jc w:val="both"/>
        <w:rPr>
          <w:rFonts w:ascii="Times" w:hAnsi="Times" w:cs="Times"/>
          <w:b/>
          <w:sz w:val="18"/>
          <w:szCs w:val="24"/>
          <w:lang w:val="en-US"/>
        </w:rPr>
      </w:pPr>
    </w:p>
    <w:p w14:paraId="75C86C4D" w14:textId="55AEFBE6" w:rsidR="004976CE" w:rsidRPr="009C2C4B" w:rsidRDefault="43802147" w:rsidP="43802147">
      <w:pPr>
        <w:pStyle w:val="p1"/>
        <w:jc w:val="both"/>
        <w:rPr>
          <w:rFonts w:ascii="Times" w:hAnsi="Times" w:cs="Times"/>
          <w:b/>
          <w:bCs/>
          <w:i/>
          <w:iCs/>
          <w:sz w:val="18"/>
          <w:szCs w:val="18"/>
          <w:lang w:val="en-US"/>
        </w:rPr>
      </w:pPr>
      <w:r w:rsidRPr="43802147">
        <w:rPr>
          <w:rFonts w:ascii="Times" w:hAnsi="Times" w:cs="Times"/>
          <w:b/>
          <w:bCs/>
          <w:i/>
          <w:iCs/>
          <w:sz w:val="18"/>
          <w:szCs w:val="18"/>
          <w:lang w:val="en-US"/>
        </w:rPr>
        <w:t>Query: Identify and Summarize</w:t>
      </w:r>
    </w:p>
    <w:p w14:paraId="35029B12" w14:textId="77777777" w:rsidR="00D509A7" w:rsidRPr="009C2C4B" w:rsidRDefault="00D509A7" w:rsidP="00D509A7">
      <w:pPr>
        <w:pStyle w:val="p1"/>
        <w:spacing w:line="360" w:lineRule="auto"/>
        <w:ind w:left="720"/>
        <w:jc w:val="both"/>
        <w:rPr>
          <w:rFonts w:ascii="Times" w:hAnsi="Times" w:cs="Times"/>
          <w:b/>
          <w:i/>
          <w:sz w:val="18"/>
          <w:szCs w:val="24"/>
          <w:lang w:val="en-US"/>
        </w:rPr>
      </w:pPr>
    </w:p>
    <w:p w14:paraId="35C647F5" w14:textId="1EFB4C98" w:rsidR="006F7ECC" w:rsidRDefault="00DD2C29" w:rsidP="000434F5">
      <w:pPr>
        <w:pStyle w:val="Body"/>
      </w:pPr>
      <w:r>
        <w:t>3</w:t>
      </w:r>
      <w:r w:rsidR="43802147" w:rsidRPr="43802147">
        <w:t>.2.2 Targets:</w:t>
      </w:r>
    </w:p>
    <w:p w14:paraId="50C545BF" w14:textId="77777777" w:rsidR="00DD2C29" w:rsidRDefault="00DD2C29" w:rsidP="00DD2C29">
      <w:pPr>
        <w:pStyle w:val="p1"/>
        <w:spacing w:line="360" w:lineRule="auto"/>
        <w:jc w:val="both"/>
        <w:rPr>
          <w:rFonts w:ascii="Times" w:hAnsi="Times" w:cs="Times"/>
          <w:b/>
          <w:bCs/>
          <w:i/>
          <w:iCs/>
          <w:sz w:val="18"/>
          <w:szCs w:val="18"/>
          <w:lang w:val="en-US"/>
        </w:rPr>
      </w:pPr>
    </w:p>
    <w:p w14:paraId="4E03C91F" w14:textId="112B9A25" w:rsidR="00DD2C29" w:rsidRPr="000728D4" w:rsidRDefault="00DD2C29" w:rsidP="00CA5347">
      <w:pPr>
        <w:pStyle w:val="p1"/>
        <w:jc w:val="both"/>
        <w:rPr>
          <w:rFonts w:ascii="Times" w:hAnsi="Times" w:cs="Times"/>
          <w:sz w:val="18"/>
          <w:szCs w:val="18"/>
          <w:lang w:val="en-US"/>
        </w:rPr>
      </w:pPr>
      <w:r w:rsidRPr="000728D4">
        <w:rPr>
          <w:rFonts w:ascii="Times" w:hAnsi="Times" w:cs="Times"/>
          <w:b/>
          <w:bCs/>
          <w:i/>
          <w:iCs/>
          <w:sz w:val="18"/>
          <w:szCs w:val="18"/>
          <w:lang w:val="en-US"/>
        </w:rPr>
        <w:t>All Data:</w:t>
      </w:r>
      <w:r w:rsidRPr="000728D4">
        <w:rPr>
          <w:rFonts w:ascii="Times" w:hAnsi="Times" w:cs="Times"/>
          <w:sz w:val="18"/>
          <w:szCs w:val="18"/>
          <w:lang w:val="en-US"/>
        </w:rPr>
        <w:t xml:space="preserve"> Trends y outliers.</w:t>
      </w:r>
    </w:p>
    <w:p w14:paraId="02479557" w14:textId="77777777" w:rsidR="00DD2C29" w:rsidRPr="000728D4" w:rsidRDefault="00DD2C29" w:rsidP="00CA5347">
      <w:pPr>
        <w:pStyle w:val="p1"/>
        <w:jc w:val="both"/>
        <w:rPr>
          <w:rFonts w:ascii="Times" w:hAnsi="Times" w:cs="Times"/>
          <w:sz w:val="18"/>
          <w:szCs w:val="18"/>
          <w:lang w:val="en-US"/>
        </w:rPr>
      </w:pPr>
      <w:r w:rsidRPr="000728D4">
        <w:rPr>
          <w:rFonts w:ascii="Times" w:hAnsi="Times" w:cs="Times"/>
          <w:b/>
          <w:bCs/>
          <w:i/>
          <w:iCs/>
          <w:sz w:val="18"/>
          <w:szCs w:val="18"/>
          <w:lang w:val="en-US"/>
        </w:rPr>
        <w:t xml:space="preserve">Attributes </w:t>
      </w:r>
      <w:r w:rsidRPr="009C2C4B">
        <w:rPr>
          <w:rFonts w:ascii="Times" w:hAnsi="Times" w:cs="Times"/>
          <w:b/>
          <w:i/>
          <w:sz w:val="18"/>
          <w:szCs w:val="24"/>
        </w:rPr>
        <w:sym w:font="Wingdings" w:char="F0E0"/>
      </w:r>
      <w:r w:rsidRPr="000728D4">
        <w:rPr>
          <w:rFonts w:ascii="Times" w:hAnsi="Times" w:cs="Times"/>
          <w:b/>
          <w:bCs/>
          <w:i/>
          <w:iCs/>
          <w:sz w:val="18"/>
          <w:szCs w:val="18"/>
          <w:lang w:val="en-US"/>
        </w:rPr>
        <w:t xml:space="preserve"> </w:t>
      </w:r>
      <w:r>
        <w:rPr>
          <w:rFonts w:ascii="Times" w:hAnsi="Times" w:cs="Times"/>
          <w:b/>
          <w:bCs/>
          <w:i/>
          <w:iCs/>
          <w:sz w:val="18"/>
          <w:szCs w:val="18"/>
          <w:lang w:val="en-US"/>
        </w:rPr>
        <w:t>O</w:t>
      </w:r>
      <w:r w:rsidRPr="000728D4">
        <w:rPr>
          <w:rFonts w:ascii="Times" w:hAnsi="Times" w:cs="Times"/>
          <w:b/>
          <w:bCs/>
          <w:i/>
          <w:iCs/>
          <w:sz w:val="18"/>
          <w:szCs w:val="18"/>
          <w:lang w:val="en-US"/>
        </w:rPr>
        <w:t xml:space="preserve">ne </w:t>
      </w:r>
      <w:r w:rsidRPr="009C2C4B">
        <w:rPr>
          <w:rFonts w:ascii="Times" w:hAnsi="Times" w:cs="Times"/>
          <w:b/>
          <w:i/>
          <w:sz w:val="18"/>
          <w:szCs w:val="24"/>
        </w:rPr>
        <w:sym w:font="Wingdings" w:char="F0E0"/>
      </w:r>
      <w:r w:rsidRPr="000728D4">
        <w:rPr>
          <w:rFonts w:ascii="Times" w:hAnsi="Times" w:cs="Times"/>
          <w:b/>
          <w:bCs/>
          <w:i/>
          <w:iCs/>
          <w:sz w:val="18"/>
          <w:szCs w:val="18"/>
          <w:lang w:val="en-US"/>
        </w:rPr>
        <w:t xml:space="preserve"> Distribution: </w:t>
      </w:r>
      <w:r w:rsidRPr="000728D4">
        <w:rPr>
          <w:rFonts w:ascii="Times" w:hAnsi="Times" w:cs="Times"/>
          <w:sz w:val="18"/>
          <w:szCs w:val="18"/>
          <w:lang w:val="en-US"/>
        </w:rPr>
        <w:t>Deployment of electoral preferences by party</w:t>
      </w:r>
    </w:p>
    <w:p w14:paraId="0F38CD60" w14:textId="77777777" w:rsidR="00DD2C29" w:rsidRPr="000728D4" w:rsidRDefault="00DD2C29" w:rsidP="00CA5347">
      <w:pPr>
        <w:pStyle w:val="p1"/>
        <w:jc w:val="both"/>
        <w:rPr>
          <w:rFonts w:ascii="Times" w:hAnsi="Times" w:cs="Times"/>
          <w:lang w:val="en-US"/>
        </w:rPr>
      </w:pPr>
      <w:r w:rsidRPr="000728D4">
        <w:rPr>
          <w:rFonts w:ascii="Times" w:hAnsi="Times" w:cs="Times"/>
          <w:b/>
          <w:bCs/>
          <w:i/>
          <w:iCs/>
          <w:sz w:val="18"/>
          <w:szCs w:val="18"/>
          <w:lang w:val="en-US"/>
        </w:rPr>
        <w:t xml:space="preserve">Attributes </w:t>
      </w:r>
      <w:r w:rsidRPr="009C2C4B">
        <w:rPr>
          <w:rFonts w:ascii="Times" w:hAnsi="Times" w:cs="Times"/>
          <w:b/>
          <w:i/>
          <w:sz w:val="18"/>
          <w:szCs w:val="24"/>
        </w:rPr>
        <w:sym w:font="Wingdings" w:char="F0E0"/>
      </w:r>
      <w:r w:rsidRPr="000728D4">
        <w:rPr>
          <w:rFonts w:ascii="Times" w:hAnsi="Times" w:cs="Times"/>
          <w:b/>
          <w:bCs/>
          <w:i/>
          <w:iCs/>
          <w:sz w:val="18"/>
          <w:szCs w:val="18"/>
          <w:lang w:val="en-US"/>
        </w:rPr>
        <w:t xml:space="preserve"> Many </w:t>
      </w:r>
      <w:r w:rsidRPr="009C2C4B">
        <w:rPr>
          <w:rFonts w:ascii="Times" w:hAnsi="Times" w:cs="Times"/>
          <w:b/>
          <w:i/>
          <w:sz w:val="18"/>
          <w:szCs w:val="24"/>
        </w:rPr>
        <w:sym w:font="Wingdings" w:char="F0E0"/>
      </w:r>
      <w:r w:rsidRPr="000728D4">
        <w:rPr>
          <w:rFonts w:ascii="Times" w:hAnsi="Times" w:cs="Times"/>
          <w:b/>
          <w:i/>
          <w:sz w:val="18"/>
          <w:szCs w:val="24"/>
          <w:lang w:val="en-US"/>
        </w:rPr>
        <w:t xml:space="preserve"> C</w:t>
      </w:r>
      <w:r w:rsidRPr="000728D4">
        <w:rPr>
          <w:rFonts w:ascii="Times" w:hAnsi="Times" w:cs="Times"/>
          <w:b/>
          <w:bCs/>
          <w:i/>
          <w:iCs/>
          <w:sz w:val="18"/>
          <w:szCs w:val="18"/>
          <w:lang w:val="en-US"/>
        </w:rPr>
        <w:t xml:space="preserve">orrelation: </w:t>
      </w:r>
      <w:r w:rsidRPr="000728D4">
        <w:rPr>
          <w:rFonts w:ascii="Times" w:hAnsi="Times" w:cs="Times"/>
          <w:sz w:val="18"/>
          <w:szCs w:val="18"/>
          <w:lang w:val="en-US"/>
        </w:rPr>
        <w:t>Correlation between overall results obtained by candidates and their parties by area.</w:t>
      </w:r>
    </w:p>
    <w:p w14:paraId="29B6345E" w14:textId="77777777" w:rsidR="00DD2C29" w:rsidRPr="00625E8D" w:rsidRDefault="00DD2C29" w:rsidP="000434F5">
      <w:pPr>
        <w:pStyle w:val="Body"/>
      </w:pPr>
    </w:p>
    <w:p w14:paraId="5A37B18F" w14:textId="129AD803" w:rsidR="006F7ECC" w:rsidRPr="006F7ECC" w:rsidRDefault="006F7ECC" w:rsidP="006F7ECC">
      <w:pPr>
        <w:rPr>
          <w:lang w:val="en-US"/>
        </w:rPr>
      </w:pPr>
      <w:r>
        <w:rPr>
          <w:noProof/>
          <w:lang w:val="en-US"/>
        </w:rPr>
        <w:lastRenderedPageBreak/>
        <w:drawing>
          <wp:inline distT="0" distB="0" distL="0" distR="0" wp14:anchorId="595D99D8" wp14:editId="519FD992">
            <wp:extent cx="3177540" cy="23526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y_2.png"/>
                    <pic:cNvPicPr/>
                  </pic:nvPicPr>
                  <pic:blipFill>
                    <a:blip r:embed="rId21">
                      <a:extLst>
                        <a:ext uri="{28A0092B-C50C-407E-A947-70E740481C1C}">
                          <a14:useLocalDpi xmlns:a14="http://schemas.microsoft.com/office/drawing/2010/main" val="0"/>
                        </a:ext>
                      </a:extLst>
                    </a:blip>
                    <a:stretch>
                      <a:fillRect/>
                    </a:stretch>
                  </pic:blipFill>
                  <pic:spPr>
                    <a:xfrm>
                      <a:off x="0" y="0"/>
                      <a:ext cx="3177540" cy="2352675"/>
                    </a:xfrm>
                    <a:prstGeom prst="rect">
                      <a:avLst/>
                    </a:prstGeom>
                  </pic:spPr>
                </pic:pic>
              </a:graphicData>
            </a:graphic>
          </wp:inline>
        </w:drawing>
      </w:r>
    </w:p>
    <w:p w14:paraId="1E32C466" w14:textId="42DE8AD4" w:rsidR="000728D4" w:rsidRPr="00763D41" w:rsidRDefault="43802147" w:rsidP="000728D4">
      <w:pPr>
        <w:pStyle w:val="FigureCaption"/>
        <w:rPr>
          <w:lang w:val="en-US"/>
        </w:rPr>
      </w:pPr>
      <w:r w:rsidRPr="000C4FED">
        <w:rPr>
          <w:lang w:val="en-US"/>
        </w:rPr>
        <w:t xml:space="preserve">Fig. </w:t>
      </w:r>
      <w:r w:rsidR="00DD2C29">
        <w:rPr>
          <w:lang w:val="en-US"/>
        </w:rPr>
        <w:t>7</w:t>
      </w:r>
      <w:r w:rsidRPr="000C4FED">
        <w:rPr>
          <w:lang w:val="en-US"/>
        </w:rPr>
        <w:t xml:space="preserve"> </w:t>
      </w:r>
      <w:r w:rsidRPr="000728D4">
        <w:rPr>
          <w:lang w:val="en-US"/>
        </w:rPr>
        <w:t xml:space="preserve">Targets </w:t>
      </w:r>
      <w:r w:rsidR="000728D4" w:rsidRPr="00763D41">
        <w:rPr>
          <w:lang w:val="en-US"/>
        </w:rPr>
        <w:t>applicable to the project.</w:t>
      </w:r>
    </w:p>
    <w:p w14:paraId="65396BB8" w14:textId="6E8EFDA1" w:rsidR="002E2F2C" w:rsidRDefault="002E2F2C" w:rsidP="002E2F2C">
      <w:pPr>
        <w:rPr>
          <w:rFonts w:ascii="Times" w:hAnsi="Times" w:cs="Times"/>
          <w:lang w:val="en-US"/>
        </w:rPr>
      </w:pPr>
      <w:r w:rsidRPr="002E2F2C">
        <w:rPr>
          <w:rFonts w:ascii="Times" w:hAnsi="Times" w:cs="Times"/>
          <w:lang w:val="en-US"/>
        </w:rPr>
        <w:t>In terms of electoral results of the council of Bogotá</w:t>
      </w:r>
      <w:r w:rsidR="00D77404">
        <w:rPr>
          <w:rFonts w:ascii="Times" w:hAnsi="Times" w:cs="Times"/>
          <w:lang w:val="en-US"/>
        </w:rPr>
        <w:t xml:space="preserve"> we </w:t>
      </w:r>
      <w:proofErr w:type="gramStart"/>
      <w:r w:rsidR="00D77404">
        <w:rPr>
          <w:rFonts w:ascii="Times" w:hAnsi="Times" w:cs="Times"/>
          <w:lang w:val="en-US"/>
        </w:rPr>
        <w:t>have to</w:t>
      </w:r>
      <w:proofErr w:type="gramEnd"/>
      <w:r w:rsidR="00D77404">
        <w:rPr>
          <w:rFonts w:ascii="Times" w:hAnsi="Times" w:cs="Times"/>
          <w:lang w:val="en-US"/>
        </w:rPr>
        <w:t xml:space="preserve"> be capable to identify some </w:t>
      </w:r>
      <w:r w:rsidR="005D657D">
        <w:rPr>
          <w:rFonts w:ascii="Times" w:hAnsi="Times" w:cs="Times"/>
          <w:lang w:val="en-US"/>
        </w:rPr>
        <w:t>items like that:</w:t>
      </w:r>
    </w:p>
    <w:p w14:paraId="7AC3F7C6" w14:textId="77777777" w:rsidR="002E2F2C" w:rsidRPr="002E2F2C" w:rsidRDefault="002E2F2C" w:rsidP="002E2F2C">
      <w:pPr>
        <w:rPr>
          <w:rFonts w:ascii="Times" w:hAnsi="Times" w:cs="Times"/>
          <w:lang w:val="en-US"/>
        </w:rPr>
      </w:pPr>
    </w:p>
    <w:p w14:paraId="66E65E30" w14:textId="77777777" w:rsidR="002E2F2C" w:rsidRPr="002E2F2C" w:rsidRDefault="002E2F2C" w:rsidP="002E2F2C">
      <w:pPr>
        <w:rPr>
          <w:rFonts w:ascii="Times" w:hAnsi="Times" w:cs="Times"/>
          <w:lang w:val="en-US"/>
        </w:rPr>
      </w:pPr>
      <w:r w:rsidRPr="002E2F2C">
        <w:rPr>
          <w:rFonts w:ascii="Times" w:hAnsi="Times" w:cs="Times"/>
          <w:lang w:val="en-US"/>
        </w:rPr>
        <w:t>• Who dominates which locations?</w:t>
      </w:r>
    </w:p>
    <w:p w14:paraId="2EB84A4E" w14:textId="77777777" w:rsidR="002E2F2C" w:rsidRPr="002E2F2C" w:rsidRDefault="002E2F2C" w:rsidP="002E2F2C">
      <w:pPr>
        <w:rPr>
          <w:rFonts w:ascii="Times" w:hAnsi="Times" w:cs="Times"/>
          <w:lang w:val="en-US"/>
        </w:rPr>
      </w:pPr>
      <w:r w:rsidRPr="002E2F2C">
        <w:rPr>
          <w:rFonts w:ascii="Times" w:hAnsi="Times" w:cs="Times"/>
          <w:lang w:val="en-US"/>
        </w:rPr>
        <w:t>• How have your votes evolved historically?</w:t>
      </w:r>
    </w:p>
    <w:p w14:paraId="4239DC3B" w14:textId="77777777" w:rsidR="005D657D" w:rsidRDefault="002E2F2C" w:rsidP="002E2F2C">
      <w:pPr>
        <w:rPr>
          <w:rFonts w:ascii="Times" w:hAnsi="Times" w:cs="Times"/>
          <w:lang w:val="en-US"/>
        </w:rPr>
      </w:pPr>
      <w:r w:rsidRPr="002E2F2C">
        <w:rPr>
          <w:rFonts w:ascii="Times" w:hAnsi="Times" w:cs="Times"/>
          <w:lang w:val="en-US"/>
        </w:rPr>
        <w:t>• How has the political map of the city changed</w:t>
      </w:r>
      <w:r w:rsidR="005D657D">
        <w:rPr>
          <w:rFonts w:ascii="Times" w:hAnsi="Times" w:cs="Times"/>
          <w:lang w:val="en-US"/>
        </w:rPr>
        <w:t xml:space="preserve"> </w:t>
      </w:r>
      <w:r w:rsidR="005D657D" w:rsidRPr="005D657D">
        <w:rPr>
          <w:rFonts w:ascii="Times" w:hAnsi="Times" w:cs="Times"/>
          <w:lang w:val="en-US"/>
        </w:rPr>
        <w:t>during las two last elections?</w:t>
      </w:r>
    </w:p>
    <w:p w14:paraId="642D9A48" w14:textId="495700D5" w:rsidR="00C456E8" w:rsidRDefault="002E2F2C" w:rsidP="002E2F2C">
      <w:pPr>
        <w:rPr>
          <w:rFonts w:ascii="Times" w:hAnsi="Times" w:cs="Times"/>
          <w:lang w:val="en-US"/>
        </w:rPr>
      </w:pPr>
      <w:r w:rsidRPr="002E2F2C">
        <w:rPr>
          <w:rFonts w:ascii="Times" w:hAnsi="Times" w:cs="Times"/>
          <w:lang w:val="en-US"/>
        </w:rPr>
        <w:t>• Where is the electorate more open to new candidates and where is it totally dominated by a party or candidate?</w:t>
      </w:r>
    </w:p>
    <w:p w14:paraId="29C7CB10" w14:textId="70C5FCED" w:rsidR="000B1F81" w:rsidRPr="00CE3589" w:rsidRDefault="000B1F81" w:rsidP="002E2F2C">
      <w:pPr>
        <w:rPr>
          <w:rFonts w:ascii="Times" w:hAnsi="Times" w:cs="Times"/>
          <w:lang w:val="en-US"/>
        </w:rPr>
      </w:pPr>
    </w:p>
    <w:p w14:paraId="2F7D28EE" w14:textId="0D47B1B5" w:rsidR="000B1F81" w:rsidRPr="00CE3589" w:rsidRDefault="000B1F81" w:rsidP="000B1F81">
      <w:pPr>
        <w:rPr>
          <w:rFonts w:ascii="Times" w:hAnsi="Times" w:cs="Times"/>
          <w:lang w:val="en-US"/>
        </w:rPr>
      </w:pPr>
      <w:proofErr w:type="gramStart"/>
      <w:r w:rsidRPr="00CE3589">
        <w:rPr>
          <w:rFonts w:ascii="Times" w:hAnsi="Times" w:cs="Times"/>
          <w:lang w:val="en-US"/>
        </w:rPr>
        <w:t>In particular the</w:t>
      </w:r>
      <w:proofErr w:type="gramEnd"/>
      <w:r w:rsidRPr="00CE3589">
        <w:rPr>
          <w:rFonts w:ascii="Times" w:hAnsi="Times" w:cs="Times"/>
          <w:lang w:val="en-US"/>
        </w:rPr>
        <w:t xml:space="preserve"> tasks that we are interested in solving are:</w:t>
      </w:r>
    </w:p>
    <w:p w14:paraId="6F97F43F" w14:textId="4780AC3A" w:rsidR="000B1F81" w:rsidRPr="00CE3589" w:rsidRDefault="000B1F81" w:rsidP="00C634E3">
      <w:pPr>
        <w:pStyle w:val="Prrafodelista"/>
        <w:numPr>
          <w:ilvl w:val="0"/>
          <w:numId w:val="27"/>
        </w:numPr>
        <w:rPr>
          <w:rFonts w:ascii="Times" w:hAnsi="Times" w:cs="Times"/>
          <w:lang w:val="en-US"/>
        </w:rPr>
      </w:pPr>
      <w:r w:rsidRPr="00CE3589">
        <w:rPr>
          <w:rFonts w:ascii="Times" w:hAnsi="Times" w:cs="Times"/>
          <w:lang w:val="en-US"/>
        </w:rPr>
        <w:t>T1: As a candidate where should I focus my next campaign?</w:t>
      </w:r>
    </w:p>
    <w:p w14:paraId="76850150" w14:textId="2F621766" w:rsidR="000B1F81" w:rsidRPr="00CE3589" w:rsidRDefault="000B1F81" w:rsidP="00C634E3">
      <w:pPr>
        <w:pStyle w:val="Prrafodelista"/>
        <w:numPr>
          <w:ilvl w:val="0"/>
          <w:numId w:val="27"/>
        </w:numPr>
        <w:rPr>
          <w:rFonts w:ascii="Times" w:hAnsi="Times" w:cs="Times"/>
          <w:lang w:val="en-US"/>
        </w:rPr>
      </w:pPr>
      <w:r w:rsidRPr="00CE3589">
        <w:rPr>
          <w:rFonts w:ascii="Times" w:hAnsi="Times" w:cs="Times"/>
          <w:lang w:val="en-US"/>
        </w:rPr>
        <w:t xml:space="preserve">T2: </w:t>
      </w:r>
      <w:r w:rsidR="004F1A55" w:rsidRPr="00CE3589">
        <w:rPr>
          <w:rFonts w:ascii="Times" w:hAnsi="Times" w:cs="Times"/>
          <w:lang w:val="en-US"/>
        </w:rPr>
        <w:t>Identify</w:t>
      </w:r>
      <w:r w:rsidRPr="00CE3589">
        <w:rPr>
          <w:rFonts w:ascii="Times" w:hAnsi="Times" w:cs="Times"/>
          <w:lang w:val="en-US"/>
        </w:rPr>
        <w:t xml:space="preserve"> other candidates </w:t>
      </w:r>
      <w:proofErr w:type="gramStart"/>
      <w:r w:rsidRPr="00CE3589">
        <w:rPr>
          <w:rFonts w:ascii="Times" w:hAnsi="Times" w:cs="Times"/>
          <w:lang w:val="en-US"/>
        </w:rPr>
        <w:t>similar to</w:t>
      </w:r>
      <w:proofErr w:type="gramEnd"/>
      <w:r w:rsidRPr="00CE3589">
        <w:rPr>
          <w:rFonts w:ascii="Times" w:hAnsi="Times" w:cs="Times"/>
          <w:lang w:val="en-US"/>
        </w:rPr>
        <w:t xml:space="preserve"> me that obtained more votes than me.</w:t>
      </w:r>
    </w:p>
    <w:p w14:paraId="5CF9C0C3" w14:textId="6AD02593" w:rsidR="004744CC" w:rsidRDefault="004744CC" w:rsidP="00C634E3">
      <w:pPr>
        <w:pStyle w:val="Prrafodelista"/>
        <w:numPr>
          <w:ilvl w:val="0"/>
          <w:numId w:val="27"/>
        </w:numPr>
        <w:rPr>
          <w:rFonts w:ascii="Times" w:hAnsi="Times" w:cs="Times"/>
          <w:lang w:val="en-US"/>
        </w:rPr>
      </w:pPr>
      <w:r w:rsidRPr="00CE3589">
        <w:rPr>
          <w:rFonts w:ascii="Times" w:hAnsi="Times" w:cs="Times"/>
          <w:lang w:val="en-US"/>
        </w:rPr>
        <w:t xml:space="preserve">T3: Compare results between candidates from </w:t>
      </w:r>
      <w:r w:rsidR="00A231B7" w:rsidRPr="00CE3589">
        <w:rPr>
          <w:rFonts w:ascii="Times" w:hAnsi="Times" w:cs="Times"/>
          <w:lang w:val="en-US"/>
        </w:rPr>
        <w:t>different</w:t>
      </w:r>
      <w:r w:rsidRPr="00CE3589">
        <w:rPr>
          <w:rFonts w:ascii="Times" w:hAnsi="Times" w:cs="Times"/>
          <w:lang w:val="en-US"/>
        </w:rPr>
        <w:t xml:space="preserve"> periods an</w:t>
      </w:r>
      <w:r w:rsidR="00A231B7" w:rsidRPr="00CE3589">
        <w:rPr>
          <w:rFonts w:ascii="Times" w:hAnsi="Times" w:cs="Times"/>
          <w:lang w:val="en-US"/>
        </w:rPr>
        <w:t xml:space="preserve">d party. </w:t>
      </w:r>
    </w:p>
    <w:p w14:paraId="4E3E5756" w14:textId="61BD38FF" w:rsidR="00CA07F5" w:rsidRDefault="00CA07F5" w:rsidP="00C634E3">
      <w:pPr>
        <w:pStyle w:val="Prrafodelista"/>
        <w:numPr>
          <w:ilvl w:val="0"/>
          <w:numId w:val="27"/>
        </w:numPr>
        <w:rPr>
          <w:rFonts w:ascii="Times" w:hAnsi="Times" w:cs="Times"/>
          <w:lang w:val="en-US"/>
        </w:rPr>
      </w:pPr>
      <w:r>
        <w:rPr>
          <w:rFonts w:ascii="Times" w:hAnsi="Times" w:cs="Times"/>
          <w:lang w:val="en-US"/>
        </w:rPr>
        <w:t>T4:</w:t>
      </w:r>
      <w:r w:rsidR="00F47495">
        <w:rPr>
          <w:rFonts w:ascii="Times" w:hAnsi="Times" w:cs="Times"/>
          <w:lang w:val="en-US"/>
        </w:rPr>
        <w:t xml:space="preserve"> </w:t>
      </w:r>
      <w:r>
        <w:rPr>
          <w:rFonts w:ascii="Times" w:hAnsi="Times" w:cs="Times"/>
          <w:lang w:val="en-US"/>
        </w:rPr>
        <w:t xml:space="preserve">Present the </w:t>
      </w:r>
      <w:r w:rsidR="00F40BFC">
        <w:rPr>
          <w:rFonts w:ascii="Times" w:hAnsi="Times" w:cs="Times"/>
          <w:lang w:val="en-US"/>
        </w:rPr>
        <w:t xml:space="preserve">difference of </w:t>
      </w:r>
      <w:r>
        <w:rPr>
          <w:rFonts w:ascii="Times" w:hAnsi="Times" w:cs="Times"/>
          <w:lang w:val="en-US"/>
        </w:rPr>
        <w:t xml:space="preserve">results by locality by </w:t>
      </w:r>
      <w:r w:rsidR="00F40BFC">
        <w:rPr>
          <w:rFonts w:ascii="Times" w:hAnsi="Times" w:cs="Times"/>
          <w:lang w:val="en-US"/>
        </w:rPr>
        <w:t>candidate between 2011 and 2015</w:t>
      </w:r>
      <w:r>
        <w:rPr>
          <w:rFonts w:ascii="Times" w:hAnsi="Times" w:cs="Times"/>
          <w:lang w:val="en-US"/>
        </w:rPr>
        <w:t>.</w:t>
      </w:r>
    </w:p>
    <w:p w14:paraId="3FA9FF2B" w14:textId="484B1A83" w:rsidR="00F47495" w:rsidRDefault="00F47495" w:rsidP="00F47495">
      <w:pPr>
        <w:pStyle w:val="Prrafodelista"/>
        <w:numPr>
          <w:ilvl w:val="0"/>
          <w:numId w:val="27"/>
        </w:numPr>
        <w:rPr>
          <w:rFonts w:ascii="Times" w:hAnsi="Times" w:cs="Times"/>
          <w:lang w:val="en-US"/>
        </w:rPr>
      </w:pPr>
      <w:r>
        <w:rPr>
          <w:rFonts w:ascii="Times" w:hAnsi="Times" w:cs="Times"/>
          <w:lang w:val="en-US"/>
        </w:rPr>
        <w:t xml:space="preserve">T5: </w:t>
      </w:r>
      <w:r w:rsidRPr="00F47495">
        <w:rPr>
          <w:rFonts w:ascii="Times" w:hAnsi="Times" w:cs="Times"/>
          <w:lang w:val="en-US"/>
        </w:rPr>
        <w:t>Locate the area where a political party is strongest.</w:t>
      </w:r>
    </w:p>
    <w:p w14:paraId="7317C42C" w14:textId="77777777" w:rsidR="001013F5" w:rsidRPr="00CE3589" w:rsidRDefault="001013F5" w:rsidP="001013F5">
      <w:pPr>
        <w:pStyle w:val="Prrafodelista"/>
        <w:ind w:left="360"/>
        <w:rPr>
          <w:rFonts w:ascii="Times" w:hAnsi="Times" w:cs="Times"/>
          <w:lang w:val="en-US"/>
        </w:rPr>
      </w:pPr>
    </w:p>
    <w:p w14:paraId="745FF385" w14:textId="639CBA3B" w:rsidR="005C432F" w:rsidRPr="00625E8D" w:rsidRDefault="00A15554" w:rsidP="43802147">
      <w:pPr>
        <w:pStyle w:val="Ttulo2"/>
        <w:tabs>
          <w:tab w:val="num" w:pos="576"/>
        </w:tabs>
        <w:jc w:val="left"/>
        <w:rPr>
          <w:lang w:val="es-CO"/>
        </w:rPr>
      </w:pPr>
      <w:r>
        <w:rPr>
          <w:lang w:val="es-CO"/>
        </w:rPr>
        <w:t>3</w:t>
      </w:r>
      <w:r w:rsidR="43802147" w:rsidRPr="43802147">
        <w:rPr>
          <w:lang w:val="es-CO"/>
        </w:rPr>
        <w:t xml:space="preserve">.3 </w:t>
      </w:r>
      <w:proofErr w:type="spellStart"/>
      <w:r w:rsidR="43802147" w:rsidRPr="43802147">
        <w:rPr>
          <w:lang w:val="es-CO"/>
        </w:rPr>
        <w:t>How</w:t>
      </w:r>
      <w:proofErr w:type="spellEnd"/>
    </w:p>
    <w:p w14:paraId="527A86FC" w14:textId="77777777" w:rsidR="00232767" w:rsidRDefault="00232767" w:rsidP="00232767"/>
    <w:p w14:paraId="24C32496" w14:textId="5AA6D8F8" w:rsidR="00144146" w:rsidRPr="003D3903" w:rsidRDefault="003D3903" w:rsidP="00232767">
      <w:pPr>
        <w:rPr>
          <w:lang w:val="en-US"/>
        </w:rPr>
      </w:pPr>
      <w:r w:rsidRPr="003D3903">
        <w:rPr>
          <w:lang w:val="en-US"/>
        </w:rPr>
        <w:t xml:space="preserve">After reviewing the client's needs and analyzing the data received, we proceeded to choose the data with which we would work and for which periods. It was decided then to work with the information of the periods 2011 and 2015, corresponding to the last two electoral periods; a grouping of the data was carried out </w:t>
      </w:r>
      <w:proofErr w:type="gramStart"/>
      <w:r w:rsidRPr="003D3903">
        <w:rPr>
          <w:lang w:val="en-US"/>
        </w:rPr>
        <w:t>in order to</w:t>
      </w:r>
      <w:proofErr w:type="gramEnd"/>
      <w:r w:rsidRPr="003D3903">
        <w:rPr>
          <w:lang w:val="en-US"/>
        </w:rPr>
        <w:t xml:space="preserve"> obtain the same level of granularity for both periods, given that for the period 2011 the data were in separate files for each polling station within each locality, they were unified to leave them in same terms that the 2015, grouped by location. The final dataset was obtained, which gives us the number of votes obtained by each candidate for each locality, identifying the political party to which each one belongs and the year</w:t>
      </w:r>
      <w:r w:rsidR="007D3B4C" w:rsidRPr="003D3903">
        <w:rPr>
          <w:lang w:val="en-US"/>
        </w:rPr>
        <w:t xml:space="preserve">. </w:t>
      </w:r>
    </w:p>
    <w:p w14:paraId="64E5E47B" w14:textId="77777777" w:rsidR="00C81133" w:rsidRDefault="00C81133" w:rsidP="00872A89">
      <w:pPr>
        <w:rPr>
          <w:rFonts w:ascii="Helvetica" w:hAnsi="Helvetica"/>
          <w:b/>
          <w:lang w:val="en-US"/>
        </w:rPr>
      </w:pPr>
    </w:p>
    <w:p w14:paraId="7C0CBA5A" w14:textId="2C4F00D2" w:rsidR="00872A89" w:rsidRPr="00C853A8" w:rsidRDefault="00872A89" w:rsidP="00872A89">
      <w:pPr>
        <w:rPr>
          <w:rFonts w:ascii="Helvetica" w:hAnsi="Helvetica"/>
          <w:b/>
          <w:lang w:val="en-US"/>
        </w:rPr>
      </w:pPr>
      <w:r>
        <w:rPr>
          <w:rFonts w:ascii="Helvetica" w:hAnsi="Helvetica"/>
          <w:b/>
          <w:lang w:val="en-US"/>
        </w:rPr>
        <w:t>3</w:t>
      </w:r>
      <w:r w:rsidRPr="00C853A8">
        <w:rPr>
          <w:rFonts w:ascii="Helvetica" w:hAnsi="Helvetica"/>
          <w:b/>
          <w:lang w:val="en-US"/>
        </w:rPr>
        <w:t>.3.</w:t>
      </w:r>
      <w:r w:rsidR="00C81133">
        <w:rPr>
          <w:rFonts w:ascii="Helvetica" w:hAnsi="Helvetica"/>
          <w:b/>
          <w:lang w:val="en-US"/>
        </w:rPr>
        <w:t>1</w:t>
      </w:r>
      <w:r w:rsidRPr="00C853A8">
        <w:rPr>
          <w:rFonts w:ascii="Helvetica" w:hAnsi="Helvetica"/>
          <w:b/>
          <w:lang w:val="en-US"/>
        </w:rPr>
        <w:t xml:space="preserve"> Comparisons of the number of votes obtained by candidate and / or party</w:t>
      </w:r>
    </w:p>
    <w:p w14:paraId="0F560310" w14:textId="77777777" w:rsidR="00872A89" w:rsidRPr="00C853A8" w:rsidRDefault="00872A89" w:rsidP="00872A89">
      <w:pPr>
        <w:rPr>
          <w:rFonts w:ascii="Helvetica" w:hAnsi="Helvetica"/>
          <w:b/>
          <w:lang w:val="en-US"/>
        </w:rPr>
      </w:pPr>
    </w:p>
    <w:p w14:paraId="7EB19EA4" w14:textId="77777777" w:rsidR="0047315F" w:rsidRDefault="00872A89" w:rsidP="00872A89">
      <w:pPr>
        <w:rPr>
          <w:lang w:val="en-US"/>
        </w:rPr>
      </w:pPr>
      <w:r w:rsidRPr="00C9213A">
        <w:rPr>
          <w:lang w:val="en-US"/>
        </w:rPr>
        <w:t>Through Parallel coordinates graph we can compare the number of votes obtained sectorized by electoral zone, for each candidate associated to your party for the electoral period selected by the user.</w:t>
      </w:r>
    </w:p>
    <w:p w14:paraId="71C033BB" w14:textId="3F614E33" w:rsidR="00872A89" w:rsidRPr="00C9213A" w:rsidRDefault="0047315F" w:rsidP="005E7CBE">
      <w:pPr>
        <w:jc w:val="center"/>
        <w:rPr>
          <w:lang w:val="en-US"/>
        </w:rPr>
      </w:pPr>
      <w:r>
        <w:rPr>
          <w:noProof/>
        </w:rPr>
        <w:drawing>
          <wp:inline distT="0" distB="0" distL="0" distR="0" wp14:anchorId="54111A7F" wp14:editId="14573D1D">
            <wp:extent cx="2742010" cy="2010969"/>
            <wp:effectExtent l="0" t="0" r="127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7820" t="17054" r="2862" b="5615"/>
                    <a:stretch/>
                  </pic:blipFill>
                  <pic:spPr bwMode="auto">
                    <a:xfrm>
                      <a:off x="0" y="0"/>
                      <a:ext cx="2777135" cy="2036729"/>
                    </a:xfrm>
                    <a:prstGeom prst="rect">
                      <a:avLst/>
                    </a:prstGeom>
                    <a:ln>
                      <a:noFill/>
                    </a:ln>
                    <a:extLst>
                      <a:ext uri="{53640926-AAD7-44D8-BBD7-CCE9431645EC}">
                        <a14:shadowObscured xmlns:a14="http://schemas.microsoft.com/office/drawing/2010/main"/>
                      </a:ext>
                    </a:extLst>
                  </pic:spPr>
                </pic:pic>
              </a:graphicData>
            </a:graphic>
          </wp:inline>
        </w:drawing>
      </w:r>
    </w:p>
    <w:p w14:paraId="758D929A" w14:textId="309F52CD" w:rsidR="00872A89" w:rsidRPr="0047315F" w:rsidRDefault="00872A89" w:rsidP="00872A89">
      <w:pPr>
        <w:pStyle w:val="FigureCaption"/>
        <w:rPr>
          <w:lang w:val="en-US"/>
        </w:rPr>
      </w:pPr>
      <w:r w:rsidRPr="0047315F">
        <w:rPr>
          <w:lang w:val="en-US"/>
        </w:rPr>
        <w:t xml:space="preserve">Fig. 8 </w:t>
      </w:r>
      <w:proofErr w:type="spellStart"/>
      <w:r w:rsidRPr="0047315F">
        <w:rPr>
          <w:lang w:val="en-US"/>
        </w:rPr>
        <w:t>Paralell</w:t>
      </w:r>
      <w:proofErr w:type="spellEnd"/>
      <w:r w:rsidRPr="0047315F">
        <w:rPr>
          <w:lang w:val="en-US"/>
        </w:rPr>
        <w:t xml:space="preserve"> Coordinates</w:t>
      </w:r>
      <w:r w:rsidR="0047315F">
        <w:rPr>
          <w:lang w:val="en-US"/>
        </w:rPr>
        <w:t xml:space="preserve"> Visualization</w:t>
      </w:r>
    </w:p>
    <w:p w14:paraId="1B82937C" w14:textId="2B1ACCEF" w:rsidR="0047315F" w:rsidRPr="00C853A8" w:rsidRDefault="0047315F" w:rsidP="0047315F">
      <w:pPr>
        <w:rPr>
          <w:rFonts w:ascii="Helvetica" w:hAnsi="Helvetica"/>
          <w:b/>
          <w:lang w:val="en-US"/>
        </w:rPr>
      </w:pPr>
      <w:r>
        <w:rPr>
          <w:rFonts w:ascii="Helvetica" w:hAnsi="Helvetica"/>
          <w:b/>
          <w:lang w:val="en-US"/>
        </w:rPr>
        <w:t>3</w:t>
      </w:r>
      <w:r w:rsidRPr="00C853A8">
        <w:rPr>
          <w:rFonts w:ascii="Helvetica" w:hAnsi="Helvetica"/>
          <w:b/>
          <w:lang w:val="en-US"/>
        </w:rPr>
        <w:t>.3.</w:t>
      </w:r>
      <w:r w:rsidR="00C81133">
        <w:rPr>
          <w:rFonts w:ascii="Helvetica" w:hAnsi="Helvetica"/>
          <w:b/>
          <w:lang w:val="en-US"/>
        </w:rPr>
        <w:t>2</w:t>
      </w:r>
      <w:r w:rsidRPr="00C853A8">
        <w:rPr>
          <w:rFonts w:ascii="Helvetica" w:hAnsi="Helvetica"/>
          <w:b/>
          <w:lang w:val="en-US"/>
        </w:rPr>
        <w:t xml:space="preserve"> Comparisons of the number of votes obtained by candidate and / or </w:t>
      </w:r>
      <w:r w:rsidR="00A91593" w:rsidRPr="00A91593">
        <w:rPr>
          <w:rFonts w:ascii="Helvetica" w:hAnsi="Helvetica"/>
          <w:b/>
          <w:lang w:val="en-US"/>
        </w:rPr>
        <w:t xml:space="preserve">political </w:t>
      </w:r>
      <w:r w:rsidRPr="00C853A8">
        <w:rPr>
          <w:rFonts w:ascii="Helvetica" w:hAnsi="Helvetica"/>
          <w:b/>
          <w:lang w:val="en-US"/>
        </w:rPr>
        <w:t>party</w:t>
      </w:r>
      <w:r w:rsidR="00ED40C4">
        <w:rPr>
          <w:rFonts w:ascii="Helvetica" w:hAnsi="Helvetica"/>
          <w:b/>
          <w:lang w:val="en-US"/>
        </w:rPr>
        <w:t xml:space="preserve"> </w:t>
      </w:r>
    </w:p>
    <w:p w14:paraId="49EF90EC" w14:textId="7107DF66" w:rsidR="0047315F" w:rsidRDefault="002C2773" w:rsidP="00B94E44">
      <w:pPr>
        <w:rPr>
          <w:lang w:val="en-US"/>
        </w:rPr>
      </w:pPr>
      <w:r>
        <w:rPr>
          <w:lang w:val="en-US"/>
        </w:rPr>
        <w:t xml:space="preserve">Associated to </w:t>
      </w:r>
      <w:r w:rsidR="00C22A0D">
        <w:rPr>
          <w:lang w:val="en-US"/>
        </w:rPr>
        <w:t xml:space="preserve">T1 and </w:t>
      </w:r>
      <w:r>
        <w:rPr>
          <w:lang w:val="en-US"/>
        </w:rPr>
        <w:t>T2 task</w:t>
      </w:r>
      <w:r w:rsidR="00C22A0D">
        <w:rPr>
          <w:lang w:val="en-US"/>
        </w:rPr>
        <w:t>s</w:t>
      </w:r>
      <w:r>
        <w:rPr>
          <w:lang w:val="en-US"/>
        </w:rPr>
        <w:t xml:space="preserve"> using </w:t>
      </w:r>
      <w:proofErr w:type="spellStart"/>
      <w:r w:rsidR="00B424A2">
        <w:rPr>
          <w:lang w:val="en-US"/>
        </w:rPr>
        <w:t>treemap</w:t>
      </w:r>
      <w:proofErr w:type="spellEnd"/>
      <w:r w:rsidR="00B424A2">
        <w:rPr>
          <w:lang w:val="en-US"/>
        </w:rPr>
        <w:t xml:space="preserve"> graphs we can compare to other candidates </w:t>
      </w:r>
      <w:proofErr w:type="gramStart"/>
      <w:r w:rsidR="00B424A2">
        <w:rPr>
          <w:lang w:val="en-US"/>
        </w:rPr>
        <w:t>similar to</w:t>
      </w:r>
      <w:proofErr w:type="gramEnd"/>
      <w:r w:rsidR="00B424A2">
        <w:rPr>
          <w:lang w:val="en-US"/>
        </w:rPr>
        <w:t xml:space="preserve"> me, in this case we have selected</w:t>
      </w:r>
      <w:r>
        <w:rPr>
          <w:lang w:val="en-US"/>
        </w:rPr>
        <w:t xml:space="preserve"> </w:t>
      </w:r>
      <w:r w:rsidR="00B94E44">
        <w:rPr>
          <w:lang w:val="en-US"/>
        </w:rPr>
        <w:t xml:space="preserve">the </w:t>
      </w:r>
      <w:r w:rsidR="00D6649E">
        <w:rPr>
          <w:lang w:val="en-US"/>
        </w:rPr>
        <w:t>m</w:t>
      </w:r>
      <w:r w:rsidRPr="002C2773">
        <w:rPr>
          <w:lang w:val="en-US"/>
        </w:rPr>
        <w:t>ethodology</w:t>
      </w:r>
      <w:r w:rsidR="00B94E44">
        <w:rPr>
          <w:lang w:val="en-US"/>
        </w:rPr>
        <w:t xml:space="preserve"> as follows to select similar candidates</w:t>
      </w:r>
      <w:r w:rsidRPr="002C2773">
        <w:rPr>
          <w:lang w:val="en-US"/>
        </w:rPr>
        <w:t>: We carried out the segmentation of the candidates where the segmentation variable is the number of normalized votes, the methodology of data mining is k-means, which aims to obtain groups that are homogeneous among them but that when comparing with another group this is heterogeneous. This is achieved by analyzing the distances of the number of votes against the centroid or average of each group, in this way the candidate will be grouped to the centroid to which they have less distance.</w:t>
      </w:r>
      <w:r w:rsidR="00D6649E">
        <w:rPr>
          <w:lang w:val="en-US"/>
        </w:rPr>
        <w:t xml:space="preserve">  </w:t>
      </w:r>
    </w:p>
    <w:p w14:paraId="3A558333" w14:textId="77777777" w:rsidR="0007350B" w:rsidRDefault="0007350B" w:rsidP="00B94E44">
      <w:pPr>
        <w:rPr>
          <w:lang w:val="en-US"/>
        </w:rPr>
      </w:pPr>
    </w:p>
    <w:p w14:paraId="6E10F299" w14:textId="3DA9E8D2" w:rsidR="00D6649E" w:rsidRDefault="00D6649E" w:rsidP="00B94E44">
      <w:pPr>
        <w:rPr>
          <w:lang w:val="en-US"/>
        </w:rPr>
      </w:pPr>
      <w:r w:rsidRPr="00D6649E">
        <w:rPr>
          <w:lang w:val="en-US"/>
        </w:rPr>
        <w:t xml:space="preserve">The following </w:t>
      </w:r>
      <w:proofErr w:type="spellStart"/>
      <w:r w:rsidRPr="00D6649E">
        <w:rPr>
          <w:lang w:val="en-US"/>
        </w:rPr>
        <w:t>treemap</w:t>
      </w:r>
      <w:proofErr w:type="spellEnd"/>
      <w:r w:rsidRPr="00D6649E">
        <w:rPr>
          <w:lang w:val="en-US"/>
        </w:rPr>
        <w:t xml:space="preserve"> shows the distribution by sector of the voting of the candidates who by position and percentage of voting, were the most similar in the electoral map to the candidate of the Green Alliance party, Diego </w:t>
      </w:r>
      <w:proofErr w:type="spellStart"/>
      <w:r w:rsidRPr="00D6649E">
        <w:rPr>
          <w:lang w:val="en-US"/>
        </w:rPr>
        <w:t>Laserna</w:t>
      </w:r>
      <w:proofErr w:type="spellEnd"/>
      <w:r w:rsidRPr="00D6649E">
        <w:rPr>
          <w:lang w:val="en-US"/>
        </w:rPr>
        <w:t xml:space="preserve"> (whose electoral result was 8503 votes)</w:t>
      </w:r>
      <w:r>
        <w:rPr>
          <w:lang w:val="en-US"/>
        </w:rPr>
        <w:t xml:space="preserve"> in 2015 campaign</w:t>
      </w:r>
      <w:r w:rsidRPr="00D6649E">
        <w:rPr>
          <w:lang w:val="en-US"/>
        </w:rPr>
        <w:t>.</w:t>
      </w:r>
    </w:p>
    <w:p w14:paraId="1E12B6C0" w14:textId="4D1D09E2" w:rsidR="00D6649E" w:rsidRPr="002C2773" w:rsidRDefault="00D6649E" w:rsidP="00B94E44">
      <w:pPr>
        <w:rPr>
          <w:lang w:val="en-US"/>
        </w:rPr>
      </w:pPr>
      <w:r>
        <w:rPr>
          <w:noProof/>
        </w:rPr>
        <w:drawing>
          <wp:inline distT="0" distB="0" distL="0" distR="0" wp14:anchorId="593AA9CA" wp14:editId="11EBD982">
            <wp:extent cx="3177540" cy="1516380"/>
            <wp:effectExtent l="0" t="0" r="381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77540" cy="1516380"/>
                    </a:xfrm>
                    <a:prstGeom prst="rect">
                      <a:avLst/>
                    </a:prstGeom>
                  </pic:spPr>
                </pic:pic>
              </a:graphicData>
            </a:graphic>
          </wp:inline>
        </w:drawing>
      </w:r>
    </w:p>
    <w:p w14:paraId="7D971D3B" w14:textId="21FFEC3D" w:rsidR="0007350B" w:rsidRPr="0047315F" w:rsidRDefault="0007350B" w:rsidP="0007350B">
      <w:pPr>
        <w:pStyle w:val="FigureCaption"/>
        <w:rPr>
          <w:lang w:val="en-US"/>
        </w:rPr>
      </w:pPr>
      <w:r w:rsidRPr="0047315F">
        <w:rPr>
          <w:lang w:val="en-US"/>
        </w:rPr>
        <w:t xml:space="preserve">Fig. </w:t>
      </w:r>
      <w:r>
        <w:rPr>
          <w:lang w:val="en-US"/>
        </w:rPr>
        <w:t>9</w:t>
      </w:r>
      <w:r w:rsidRPr="0047315F">
        <w:rPr>
          <w:lang w:val="en-US"/>
        </w:rPr>
        <w:t xml:space="preserve"> </w:t>
      </w:r>
      <w:proofErr w:type="spellStart"/>
      <w:r>
        <w:rPr>
          <w:lang w:val="en-US"/>
        </w:rPr>
        <w:t>Treemap</w:t>
      </w:r>
      <w:proofErr w:type="spellEnd"/>
      <w:r>
        <w:rPr>
          <w:lang w:val="en-US"/>
        </w:rPr>
        <w:t xml:space="preserve"> Visualization to nearest candidates</w:t>
      </w:r>
    </w:p>
    <w:p w14:paraId="5E3AF106" w14:textId="0113A0CE" w:rsidR="00DE6B85" w:rsidRDefault="00DE6B85" w:rsidP="00144146">
      <w:pPr>
        <w:rPr>
          <w:lang w:val="en-US"/>
        </w:rPr>
      </w:pPr>
      <w:r>
        <w:rPr>
          <w:lang w:val="en-US"/>
        </w:rPr>
        <w:t xml:space="preserve">In the same way we can </w:t>
      </w:r>
      <w:proofErr w:type="spellStart"/>
      <w:r w:rsidR="00A91593">
        <w:rPr>
          <w:lang w:val="en-US"/>
        </w:rPr>
        <w:t>analize</w:t>
      </w:r>
      <w:proofErr w:type="spellEnd"/>
      <w:r>
        <w:rPr>
          <w:lang w:val="en-US"/>
        </w:rPr>
        <w:t xml:space="preserve"> the results by locality checking the distribution </w:t>
      </w:r>
      <w:r w:rsidR="006374A3">
        <w:rPr>
          <w:lang w:val="en-US"/>
        </w:rPr>
        <w:t xml:space="preserve">by </w:t>
      </w:r>
      <w:r w:rsidR="00A91593" w:rsidRPr="00F47495">
        <w:rPr>
          <w:rFonts w:ascii="Times" w:hAnsi="Times" w:cs="Times"/>
          <w:lang w:val="en-US"/>
        </w:rPr>
        <w:t xml:space="preserve">political </w:t>
      </w:r>
      <w:r w:rsidR="006374A3">
        <w:rPr>
          <w:lang w:val="en-US"/>
        </w:rPr>
        <w:t>party</w:t>
      </w:r>
      <w:r w:rsidR="00A91593">
        <w:rPr>
          <w:lang w:val="en-US"/>
        </w:rPr>
        <w:t xml:space="preserve"> in 2015</w:t>
      </w:r>
      <w:r w:rsidR="006374A3">
        <w:rPr>
          <w:lang w:val="en-US"/>
        </w:rPr>
        <w:t>.</w:t>
      </w:r>
    </w:p>
    <w:p w14:paraId="228D8670" w14:textId="3D2171C8" w:rsidR="00C22A0D" w:rsidRDefault="00760418" w:rsidP="00144146">
      <w:pPr>
        <w:rPr>
          <w:lang w:val="en-US"/>
        </w:rPr>
      </w:pPr>
      <w:r>
        <w:rPr>
          <w:noProof/>
        </w:rPr>
        <w:drawing>
          <wp:inline distT="0" distB="0" distL="0" distR="0" wp14:anchorId="4716CBF0" wp14:editId="33514B13">
            <wp:extent cx="3177540" cy="1534795"/>
            <wp:effectExtent l="0" t="0" r="381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77540" cy="1534795"/>
                    </a:xfrm>
                    <a:prstGeom prst="rect">
                      <a:avLst/>
                    </a:prstGeom>
                  </pic:spPr>
                </pic:pic>
              </a:graphicData>
            </a:graphic>
          </wp:inline>
        </w:drawing>
      </w:r>
    </w:p>
    <w:p w14:paraId="25DEAD31" w14:textId="774620E4" w:rsidR="006374A3" w:rsidRPr="0047315F" w:rsidRDefault="006374A3" w:rsidP="006374A3">
      <w:pPr>
        <w:pStyle w:val="FigureCaption"/>
        <w:rPr>
          <w:lang w:val="en-US"/>
        </w:rPr>
      </w:pPr>
      <w:r w:rsidRPr="0047315F">
        <w:rPr>
          <w:lang w:val="en-US"/>
        </w:rPr>
        <w:t xml:space="preserve">Fig. </w:t>
      </w:r>
      <w:r w:rsidR="005E7CBE">
        <w:rPr>
          <w:lang w:val="en-US"/>
        </w:rPr>
        <w:t>10</w:t>
      </w:r>
      <w:r w:rsidRPr="0047315F">
        <w:rPr>
          <w:lang w:val="en-US"/>
        </w:rPr>
        <w:t xml:space="preserve"> </w:t>
      </w:r>
      <w:proofErr w:type="spellStart"/>
      <w:r>
        <w:rPr>
          <w:lang w:val="en-US"/>
        </w:rPr>
        <w:t>Treemap</w:t>
      </w:r>
      <w:proofErr w:type="spellEnd"/>
      <w:r>
        <w:rPr>
          <w:lang w:val="en-US"/>
        </w:rPr>
        <w:t xml:space="preserve"> Visualization results by locality</w:t>
      </w:r>
      <w:r w:rsidR="00CA07F5">
        <w:rPr>
          <w:lang w:val="en-US"/>
        </w:rPr>
        <w:t xml:space="preserve"> 2015</w:t>
      </w:r>
    </w:p>
    <w:p w14:paraId="3FC642FD" w14:textId="14362022" w:rsidR="0044628C" w:rsidRPr="0037230D" w:rsidRDefault="0044628C" w:rsidP="0044628C">
      <w:pPr>
        <w:pStyle w:val="Ttulo2"/>
        <w:tabs>
          <w:tab w:val="num" w:pos="576"/>
        </w:tabs>
        <w:jc w:val="left"/>
        <w:rPr>
          <w:lang w:val="en-US"/>
        </w:rPr>
      </w:pPr>
      <w:r w:rsidRPr="0037230D">
        <w:rPr>
          <w:lang w:val="en-US"/>
        </w:rPr>
        <w:lastRenderedPageBreak/>
        <w:t>3.3.</w:t>
      </w:r>
      <w:r>
        <w:rPr>
          <w:lang w:val="en-US"/>
        </w:rPr>
        <w:t>4</w:t>
      </w:r>
      <w:r w:rsidRPr="0037230D">
        <w:rPr>
          <w:lang w:val="en-US"/>
        </w:rPr>
        <w:t xml:space="preserve"> Comparisons of election results</w:t>
      </w:r>
      <w:r>
        <w:rPr>
          <w:lang w:val="en-US"/>
        </w:rPr>
        <w:t xml:space="preserve"> by period</w:t>
      </w:r>
      <w:r w:rsidR="00F40BFC">
        <w:rPr>
          <w:lang w:val="en-US"/>
        </w:rPr>
        <w:t xml:space="preserve"> by candidate</w:t>
      </w:r>
    </w:p>
    <w:p w14:paraId="300973F4" w14:textId="77777777" w:rsidR="006F5EC8" w:rsidRDefault="0044628C" w:rsidP="0044628C">
      <w:pPr>
        <w:rPr>
          <w:lang w:val="en-US"/>
        </w:rPr>
      </w:pPr>
      <w:r>
        <w:rPr>
          <w:lang w:val="en-US"/>
        </w:rPr>
        <w:t>Associated to T</w:t>
      </w:r>
      <w:r w:rsidR="00A9618D">
        <w:rPr>
          <w:lang w:val="en-US"/>
        </w:rPr>
        <w:t>4</w:t>
      </w:r>
      <w:r>
        <w:rPr>
          <w:lang w:val="en-US"/>
        </w:rPr>
        <w:t xml:space="preserve"> task</w:t>
      </w:r>
      <w:r w:rsidRPr="0037230D">
        <w:rPr>
          <w:lang w:val="en-US"/>
        </w:rPr>
        <w:t xml:space="preserve">, </w:t>
      </w:r>
      <w:r w:rsidR="004F27E4">
        <w:rPr>
          <w:lang w:val="en-US"/>
        </w:rPr>
        <w:t>u</w:t>
      </w:r>
      <w:r w:rsidR="004F27E4" w:rsidRPr="004F27E4">
        <w:rPr>
          <w:lang w:val="en-US"/>
        </w:rPr>
        <w:t xml:space="preserve">sing </w:t>
      </w:r>
      <w:proofErr w:type="spellStart"/>
      <w:r w:rsidR="004F27E4" w:rsidRPr="004F27E4">
        <w:rPr>
          <w:lang w:val="en-US"/>
        </w:rPr>
        <w:t>Slopegraphs</w:t>
      </w:r>
      <w:proofErr w:type="spellEnd"/>
      <w:r w:rsidR="004F27E4" w:rsidRPr="004F27E4">
        <w:rPr>
          <w:lang w:val="en-US"/>
        </w:rPr>
        <w:t xml:space="preserve"> we can see for each candidate if he/she increment or decrement the quantity of votes obtained along the two different periods.</w:t>
      </w:r>
      <w:r w:rsidR="004F27E4">
        <w:rPr>
          <w:lang w:val="en-US"/>
        </w:rPr>
        <w:t xml:space="preserve">  Identifying in which localities improves their </w:t>
      </w:r>
      <w:r w:rsidR="004F27E4" w:rsidRPr="004F27E4">
        <w:rPr>
          <w:lang w:val="en-US"/>
        </w:rPr>
        <w:t>performance</w:t>
      </w:r>
      <w:r w:rsidR="004F27E4">
        <w:rPr>
          <w:lang w:val="en-US"/>
        </w:rPr>
        <w:t>.</w:t>
      </w:r>
    </w:p>
    <w:p w14:paraId="4CD9B31E" w14:textId="77777777" w:rsidR="006F5EC8" w:rsidRDefault="006F5EC8" w:rsidP="0044628C">
      <w:pPr>
        <w:rPr>
          <w:lang w:val="en-US"/>
        </w:rPr>
      </w:pPr>
    </w:p>
    <w:p w14:paraId="0667A3AE" w14:textId="77777777" w:rsidR="006F5EC8" w:rsidRDefault="006F5EC8" w:rsidP="0044628C">
      <w:pPr>
        <w:rPr>
          <w:lang w:val="en-US"/>
        </w:rPr>
      </w:pPr>
      <w:r>
        <w:rPr>
          <w:noProof/>
        </w:rPr>
        <w:drawing>
          <wp:inline distT="0" distB="0" distL="0" distR="0" wp14:anchorId="63F51ACE" wp14:editId="252A7DDE">
            <wp:extent cx="3177540" cy="2052955"/>
            <wp:effectExtent l="0" t="0" r="381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77540" cy="2052955"/>
                    </a:xfrm>
                    <a:prstGeom prst="rect">
                      <a:avLst/>
                    </a:prstGeom>
                  </pic:spPr>
                </pic:pic>
              </a:graphicData>
            </a:graphic>
          </wp:inline>
        </w:drawing>
      </w:r>
    </w:p>
    <w:p w14:paraId="50FF0867" w14:textId="48025B10" w:rsidR="006F5EC8" w:rsidRPr="0047315F" w:rsidRDefault="006F5EC8" w:rsidP="006F5EC8">
      <w:pPr>
        <w:pStyle w:val="FigureCaption"/>
        <w:rPr>
          <w:lang w:val="en-US"/>
        </w:rPr>
      </w:pPr>
      <w:r w:rsidRPr="0047315F">
        <w:rPr>
          <w:lang w:val="en-US"/>
        </w:rPr>
        <w:t xml:space="preserve">Fig. </w:t>
      </w:r>
      <w:r>
        <w:rPr>
          <w:lang w:val="en-US"/>
        </w:rPr>
        <w:t>1</w:t>
      </w:r>
      <w:r w:rsidR="005E7CBE">
        <w:rPr>
          <w:lang w:val="en-US"/>
        </w:rPr>
        <w:t>1</w:t>
      </w:r>
      <w:r w:rsidRPr="0047315F">
        <w:rPr>
          <w:lang w:val="en-US"/>
        </w:rPr>
        <w:t xml:space="preserve"> </w:t>
      </w:r>
      <w:proofErr w:type="spellStart"/>
      <w:r>
        <w:rPr>
          <w:lang w:val="en-US"/>
        </w:rPr>
        <w:t>Slopegraph</w:t>
      </w:r>
      <w:proofErr w:type="spellEnd"/>
      <w:r>
        <w:rPr>
          <w:lang w:val="en-US"/>
        </w:rPr>
        <w:t xml:space="preserve"> Visualization results by candidate</w:t>
      </w:r>
    </w:p>
    <w:p w14:paraId="0E7FF8CC" w14:textId="58740F38" w:rsidR="002C2773" w:rsidRPr="002C2773" w:rsidRDefault="004F27E4" w:rsidP="00144146">
      <w:pPr>
        <w:rPr>
          <w:lang w:val="en-US"/>
        </w:rPr>
      </w:pPr>
      <w:r>
        <w:rPr>
          <w:lang w:val="en-US"/>
        </w:rPr>
        <w:t xml:space="preserve">   </w:t>
      </w:r>
    </w:p>
    <w:p w14:paraId="1C728D6A" w14:textId="7D292407" w:rsidR="00144146" w:rsidRPr="005A470C" w:rsidRDefault="00A15554" w:rsidP="00144146">
      <w:pPr>
        <w:rPr>
          <w:rFonts w:ascii="Helvetica" w:hAnsi="Helvetica"/>
          <w:b/>
          <w:lang w:val="en-US"/>
        </w:rPr>
      </w:pPr>
      <w:r w:rsidRPr="005A470C">
        <w:rPr>
          <w:rFonts w:ascii="Helvetica" w:hAnsi="Helvetica"/>
          <w:b/>
          <w:lang w:val="en-US"/>
        </w:rPr>
        <w:t>3</w:t>
      </w:r>
      <w:r w:rsidR="00144146" w:rsidRPr="005A470C">
        <w:rPr>
          <w:rFonts w:ascii="Helvetica" w:hAnsi="Helvetica"/>
          <w:b/>
          <w:lang w:val="en-US"/>
        </w:rPr>
        <w:t>.3.</w:t>
      </w:r>
      <w:r w:rsidR="0044628C" w:rsidRPr="005A470C">
        <w:rPr>
          <w:rFonts w:ascii="Helvetica" w:hAnsi="Helvetica"/>
          <w:b/>
          <w:lang w:val="en-US"/>
        </w:rPr>
        <w:t>5</w:t>
      </w:r>
      <w:r w:rsidR="00144146" w:rsidRPr="005A470C">
        <w:rPr>
          <w:rFonts w:ascii="Helvetica" w:hAnsi="Helvetica"/>
          <w:b/>
          <w:lang w:val="en-US"/>
        </w:rPr>
        <w:t xml:space="preserve"> </w:t>
      </w:r>
      <w:r w:rsidR="005A470C" w:rsidRPr="005A470C">
        <w:rPr>
          <w:rFonts w:ascii="Helvetica" w:hAnsi="Helvetica"/>
          <w:b/>
          <w:lang w:val="en-US"/>
        </w:rPr>
        <w:t>Geographic distribution of electoral results</w:t>
      </w:r>
      <w:r w:rsidR="00144146" w:rsidRPr="005A470C">
        <w:rPr>
          <w:rFonts w:ascii="Helvetica" w:hAnsi="Helvetica"/>
          <w:b/>
          <w:lang w:val="en-US"/>
        </w:rPr>
        <w:t>:</w:t>
      </w:r>
    </w:p>
    <w:p w14:paraId="71A7E53C" w14:textId="77777777" w:rsidR="00144146" w:rsidRPr="005A470C" w:rsidRDefault="00144146" w:rsidP="00144146">
      <w:pPr>
        <w:rPr>
          <w:rFonts w:ascii="Helvetica" w:hAnsi="Helvetica"/>
          <w:b/>
          <w:lang w:val="en-US"/>
        </w:rPr>
      </w:pPr>
    </w:p>
    <w:p w14:paraId="401AF656" w14:textId="0B306072" w:rsidR="00144146" w:rsidRPr="005A470C" w:rsidRDefault="005A470C" w:rsidP="00144146">
      <w:pPr>
        <w:rPr>
          <w:lang w:val="en-US"/>
        </w:rPr>
      </w:pPr>
      <w:r w:rsidRPr="005A470C">
        <w:rPr>
          <w:lang w:val="en-US"/>
        </w:rPr>
        <w:t xml:space="preserve">Associated with task T5, through the Choropleth Map, the need to identify the sectorized behavior of the electoral results is resolved. The client needs to identify the zones or localities in which a </w:t>
      </w:r>
      <w:proofErr w:type="gramStart"/>
      <w:r w:rsidRPr="005A470C">
        <w:rPr>
          <w:lang w:val="en-US"/>
        </w:rPr>
        <w:t>particular party</w:t>
      </w:r>
      <w:proofErr w:type="gramEnd"/>
      <w:r w:rsidRPr="005A470C">
        <w:rPr>
          <w:lang w:val="en-US"/>
        </w:rPr>
        <w:t xml:space="preserve"> has been stronger, in the same way that it allows him to show sectoral preferences for one or another political movement or candidate</w:t>
      </w:r>
      <w:r>
        <w:rPr>
          <w:lang w:val="en-US"/>
        </w:rPr>
        <w:t xml:space="preserve"> by the year 2015</w:t>
      </w:r>
      <w:r w:rsidRPr="005A470C">
        <w:rPr>
          <w:lang w:val="en-US"/>
        </w:rPr>
        <w:t>.</w:t>
      </w:r>
    </w:p>
    <w:p w14:paraId="534EBBE9" w14:textId="77777777" w:rsidR="005A470C" w:rsidRPr="005A470C" w:rsidRDefault="005A470C" w:rsidP="00144146">
      <w:pPr>
        <w:rPr>
          <w:lang w:val="en-US"/>
        </w:rPr>
      </w:pPr>
    </w:p>
    <w:p w14:paraId="4D291F40" w14:textId="77777777" w:rsidR="005A470C" w:rsidRPr="005A470C" w:rsidRDefault="005A470C" w:rsidP="005A470C">
      <w:pPr>
        <w:rPr>
          <w:lang w:val="en-US"/>
        </w:rPr>
      </w:pPr>
      <w:r w:rsidRPr="005A470C">
        <w:rPr>
          <w:lang w:val="en-US"/>
        </w:rPr>
        <w:t>The criteria for the map display are:</w:t>
      </w:r>
    </w:p>
    <w:p w14:paraId="3DA0BB22" w14:textId="77777777" w:rsidR="005A470C" w:rsidRPr="005A470C" w:rsidRDefault="005A470C" w:rsidP="005A470C">
      <w:pPr>
        <w:rPr>
          <w:lang w:val="en-US"/>
        </w:rPr>
      </w:pPr>
    </w:p>
    <w:p w14:paraId="5A37DBDF" w14:textId="67AAE7EA" w:rsidR="005A470C" w:rsidRPr="005A470C" w:rsidRDefault="005A470C" w:rsidP="005A470C">
      <w:pPr>
        <w:pStyle w:val="Prrafodelista"/>
        <w:numPr>
          <w:ilvl w:val="0"/>
          <w:numId w:val="30"/>
        </w:numPr>
        <w:rPr>
          <w:lang w:val="en-US"/>
        </w:rPr>
      </w:pPr>
      <w:r w:rsidRPr="005A470C">
        <w:rPr>
          <w:lang w:val="en-US"/>
        </w:rPr>
        <w:t>Per year: overall results (all matches, including blank votes)</w:t>
      </w:r>
    </w:p>
    <w:p w14:paraId="4802C419" w14:textId="42B6536A" w:rsidR="00144146" w:rsidRPr="005A470C" w:rsidRDefault="005A470C" w:rsidP="005A470C">
      <w:pPr>
        <w:pStyle w:val="Prrafodelista"/>
        <w:numPr>
          <w:ilvl w:val="0"/>
          <w:numId w:val="30"/>
        </w:numPr>
        <w:rPr>
          <w:lang w:val="en-US"/>
        </w:rPr>
      </w:pPr>
      <w:r w:rsidRPr="005A470C">
        <w:rPr>
          <w:lang w:val="en-US"/>
        </w:rPr>
        <w:t>By political party: deployment of results by sector</w:t>
      </w:r>
    </w:p>
    <w:p w14:paraId="313D89A4" w14:textId="14F2225D" w:rsidR="00872ADB" w:rsidRPr="005A470C" w:rsidRDefault="00872ADB" w:rsidP="00872ADB">
      <w:pPr>
        <w:rPr>
          <w:rFonts w:ascii="Times" w:hAnsi="Times" w:cs="Times"/>
          <w:lang w:val="en-US"/>
        </w:rPr>
      </w:pPr>
    </w:p>
    <w:p w14:paraId="281CFE3D" w14:textId="08AF70D3" w:rsidR="00872ADB" w:rsidRPr="005A470C" w:rsidRDefault="00AB5B28" w:rsidP="00872ADB">
      <w:pPr>
        <w:rPr>
          <w:rFonts w:ascii="Times" w:hAnsi="Times" w:cs="Times"/>
          <w:lang w:val="es-CO"/>
        </w:rPr>
      </w:pPr>
      <w:r w:rsidRPr="005A470C">
        <w:rPr>
          <w:rFonts w:ascii="Times" w:hAnsi="Times" w:cs="Times"/>
          <w:noProof/>
          <w:lang w:val="en-US"/>
        </w:rPr>
        <w:drawing>
          <wp:inline distT="0" distB="0" distL="0" distR="0" wp14:anchorId="08B6097D" wp14:editId="1445E3A1">
            <wp:extent cx="3171825" cy="1781175"/>
            <wp:effectExtent l="0" t="0" r="9525" b="9525"/>
            <wp:docPr id="7" name="Imagen 7" descr="C:\Users\Vivian\AppData\Local\Microsoft\Windows\INetCache\Content.Word\WhatsApp Image 2017-10-31 at 18.04.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vian\AppData\Local\Microsoft\Windows\INetCache\Content.Word\WhatsApp Image 2017-10-31 at 18.04.36.jpe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71825" cy="1781175"/>
                    </a:xfrm>
                    <a:prstGeom prst="rect">
                      <a:avLst/>
                    </a:prstGeom>
                    <a:noFill/>
                    <a:ln>
                      <a:noFill/>
                    </a:ln>
                  </pic:spPr>
                </pic:pic>
              </a:graphicData>
            </a:graphic>
          </wp:inline>
        </w:drawing>
      </w:r>
    </w:p>
    <w:p w14:paraId="605F6ADF" w14:textId="6C6E8707" w:rsidR="00E45DE6" w:rsidRPr="005A470C" w:rsidRDefault="00E45DE6" w:rsidP="00E45DE6">
      <w:pPr>
        <w:pStyle w:val="FigureCaption"/>
      </w:pPr>
      <w:r w:rsidRPr="005A470C">
        <w:t xml:space="preserve">Fig. </w:t>
      </w:r>
      <w:r w:rsidR="0006119E">
        <w:t>1</w:t>
      </w:r>
      <w:r w:rsidR="005E7CBE">
        <w:t>2</w:t>
      </w:r>
      <w:r w:rsidRPr="005A470C">
        <w:t xml:space="preserve"> Mockup </w:t>
      </w:r>
      <w:proofErr w:type="spellStart"/>
      <w:r w:rsidRPr="005A470C">
        <w:t>Choropleth</w:t>
      </w:r>
      <w:proofErr w:type="spellEnd"/>
      <w:r w:rsidR="00BB7D31" w:rsidRPr="005A470C">
        <w:t xml:space="preserve"> </w:t>
      </w:r>
      <w:proofErr w:type="spellStart"/>
      <w:r w:rsidR="00BB7D31" w:rsidRPr="005A470C">
        <w:t>Map</w:t>
      </w:r>
      <w:proofErr w:type="spellEnd"/>
    </w:p>
    <w:p w14:paraId="4D87FDC8" w14:textId="77777777" w:rsidR="00E45DE6" w:rsidRPr="005A470C" w:rsidRDefault="00E45DE6" w:rsidP="00872ADB">
      <w:pPr>
        <w:rPr>
          <w:rFonts w:ascii="Times" w:hAnsi="Times" w:cs="Times"/>
          <w:lang w:val="es-CO"/>
        </w:rPr>
      </w:pPr>
    </w:p>
    <w:p w14:paraId="67A7013F" w14:textId="25D501FC" w:rsidR="00F75D53" w:rsidRPr="005A470C" w:rsidRDefault="000A14B5" w:rsidP="0084230E">
      <w:pPr>
        <w:pStyle w:val="Ttulo1"/>
        <w:rPr>
          <w:lang w:val="en-US"/>
        </w:rPr>
      </w:pPr>
      <w:r w:rsidRPr="005A470C">
        <w:rPr>
          <w:lang w:val="en-US"/>
        </w:rPr>
        <w:t>4</w:t>
      </w:r>
      <w:r w:rsidRPr="005A470C">
        <w:rPr>
          <w:lang w:val="en-US"/>
        </w:rPr>
        <w:tab/>
      </w:r>
      <w:proofErr w:type="gramStart"/>
      <w:r w:rsidR="00F540C5" w:rsidRPr="005A470C">
        <w:rPr>
          <w:lang w:val="en-US"/>
        </w:rPr>
        <w:t>Analysis</w:t>
      </w:r>
      <w:proofErr w:type="gramEnd"/>
      <w:r w:rsidR="00F540C5" w:rsidRPr="005A470C">
        <w:rPr>
          <w:lang w:val="en-US"/>
        </w:rPr>
        <w:t xml:space="preserve"> Of Results And Analysis By Customer</w:t>
      </w:r>
    </w:p>
    <w:p w14:paraId="78332B7A" w14:textId="77777777" w:rsidR="004565B3" w:rsidRPr="005A470C" w:rsidRDefault="004565B3" w:rsidP="004565B3">
      <w:pPr>
        <w:rPr>
          <w:b/>
          <w:bCs/>
          <w:i/>
          <w:iCs/>
          <w:lang w:val="en-US"/>
        </w:rPr>
      </w:pPr>
    </w:p>
    <w:p w14:paraId="0FEF785D" w14:textId="1F418AE2" w:rsidR="004565B3" w:rsidRPr="005A470C" w:rsidRDefault="0003370A" w:rsidP="004565B3">
      <w:pPr>
        <w:rPr>
          <w:rFonts w:ascii="Helvetica" w:hAnsi="Helvetica"/>
          <w:b/>
          <w:lang w:val="en-US"/>
        </w:rPr>
      </w:pPr>
      <w:proofErr w:type="gramStart"/>
      <w:r w:rsidRPr="005A470C">
        <w:rPr>
          <w:rFonts w:ascii="Helvetica" w:hAnsi="Helvetica"/>
          <w:b/>
          <w:lang w:val="en-US"/>
        </w:rPr>
        <w:t>4</w:t>
      </w:r>
      <w:r w:rsidR="003D1893" w:rsidRPr="005A470C">
        <w:rPr>
          <w:rFonts w:ascii="Helvetica" w:hAnsi="Helvetica"/>
          <w:b/>
          <w:lang w:val="en-US"/>
        </w:rPr>
        <w:t xml:space="preserve">.1  </w:t>
      </w:r>
      <w:r w:rsidR="002E53FE" w:rsidRPr="005A470C">
        <w:rPr>
          <w:rFonts w:ascii="Helvetica" w:hAnsi="Helvetica"/>
          <w:b/>
          <w:lang w:val="en-US"/>
        </w:rPr>
        <w:t>Data</w:t>
      </w:r>
      <w:proofErr w:type="gramEnd"/>
      <w:r w:rsidR="002E53FE" w:rsidRPr="005A470C">
        <w:rPr>
          <w:rFonts w:ascii="Helvetica" w:hAnsi="Helvetica"/>
          <w:b/>
          <w:lang w:val="en-US"/>
        </w:rPr>
        <w:t xml:space="preserve"> Exploration</w:t>
      </w:r>
      <w:r w:rsidR="004565B3" w:rsidRPr="005A470C">
        <w:rPr>
          <w:rFonts w:ascii="Helvetica" w:hAnsi="Helvetica"/>
          <w:b/>
          <w:lang w:val="en-US"/>
        </w:rPr>
        <w:t xml:space="preserve"> </w:t>
      </w:r>
    </w:p>
    <w:p w14:paraId="70E952A3" w14:textId="77777777" w:rsidR="004565B3" w:rsidRPr="005A470C" w:rsidRDefault="004565B3" w:rsidP="004565B3">
      <w:pPr>
        <w:rPr>
          <w:lang w:val="en-US"/>
        </w:rPr>
      </w:pPr>
    </w:p>
    <w:p w14:paraId="421422AA" w14:textId="2F85CA1E" w:rsidR="004565B3" w:rsidRPr="005A470C" w:rsidRDefault="000A14CC" w:rsidP="004565B3">
      <w:pPr>
        <w:rPr>
          <w:lang w:val="en-US"/>
        </w:rPr>
      </w:pPr>
      <w:r w:rsidRPr="005A470C">
        <w:rPr>
          <w:lang w:val="en-US"/>
        </w:rPr>
        <w:t xml:space="preserve">About the data exploration and recognition, </w:t>
      </w:r>
      <w:proofErr w:type="gramStart"/>
      <w:r w:rsidRPr="005A470C">
        <w:rPr>
          <w:lang w:val="en-US"/>
        </w:rPr>
        <w:t>in order to</w:t>
      </w:r>
      <w:proofErr w:type="gramEnd"/>
      <w:r w:rsidRPr="005A470C">
        <w:rPr>
          <w:lang w:val="en-US"/>
        </w:rPr>
        <w:t xml:space="preserve"> determine the variables that they contained, the type of variables, granularity of the data for each period, these tasks were performed using </w:t>
      </w:r>
      <w:r w:rsidR="00E53CDF" w:rsidRPr="005A470C">
        <w:rPr>
          <w:lang w:val="en-US"/>
        </w:rPr>
        <w:t xml:space="preserve">Excel, </w:t>
      </w:r>
      <w:r w:rsidRPr="005A470C">
        <w:rPr>
          <w:lang w:val="en-US"/>
        </w:rPr>
        <w:t xml:space="preserve">Pandas </w:t>
      </w:r>
      <w:r w:rsidRPr="005A470C">
        <w:rPr>
          <w:lang w:val="en-US"/>
        </w:rPr>
        <w:t>library (python). Once these tasks were completed, the following preliminary conclusions were obtained</w:t>
      </w:r>
      <w:r w:rsidR="004565B3" w:rsidRPr="005A470C">
        <w:rPr>
          <w:lang w:val="en-US"/>
        </w:rPr>
        <w:t>:</w:t>
      </w:r>
    </w:p>
    <w:p w14:paraId="19829985" w14:textId="77777777" w:rsidR="004565B3" w:rsidRPr="005A470C" w:rsidRDefault="004565B3" w:rsidP="004565B3">
      <w:pPr>
        <w:rPr>
          <w:lang w:val="en-US"/>
        </w:rPr>
      </w:pPr>
    </w:p>
    <w:p w14:paraId="584B9886" w14:textId="77777777" w:rsidR="000A14CC" w:rsidRPr="005A470C" w:rsidRDefault="000A14CC" w:rsidP="000A14CC">
      <w:pPr>
        <w:rPr>
          <w:lang w:val="en-US"/>
        </w:rPr>
      </w:pPr>
      <w:r w:rsidRPr="005A470C">
        <w:rPr>
          <w:lang w:val="en-US"/>
        </w:rPr>
        <w:t>• Data for all periods allow consulting political parties, candidates elected and not elected by party, total number of votes received per party and candidate.</w:t>
      </w:r>
    </w:p>
    <w:p w14:paraId="672742C4" w14:textId="77777777" w:rsidR="000A14CC" w:rsidRPr="005A470C" w:rsidRDefault="000A14CC" w:rsidP="000A14CC">
      <w:pPr>
        <w:rPr>
          <w:lang w:val="en-US"/>
        </w:rPr>
      </w:pPr>
      <w:r w:rsidRPr="005A470C">
        <w:rPr>
          <w:lang w:val="en-US"/>
        </w:rPr>
        <w:t>• The data received for the local elections held in 1997, 2000, 2003, 2000 and 2007 does not allow consulting the number of votes received by candidate and political party for each electoral zone.</w:t>
      </w:r>
    </w:p>
    <w:p w14:paraId="68393D3B" w14:textId="77777777" w:rsidR="000A14CC" w:rsidRPr="005A470C" w:rsidRDefault="000A14CC" w:rsidP="000A14CC">
      <w:pPr>
        <w:rPr>
          <w:lang w:val="en-US"/>
        </w:rPr>
      </w:pPr>
      <w:r w:rsidRPr="005A470C">
        <w:rPr>
          <w:lang w:val="en-US"/>
        </w:rPr>
        <w:t>• The data received for the local elections held in 2011 allow us to consult the number of votes received by candidate and political party for each electoral zone and for each polling station.</w:t>
      </w:r>
    </w:p>
    <w:p w14:paraId="196622F2" w14:textId="01EB5988" w:rsidR="004565B3" w:rsidRPr="005A470C" w:rsidRDefault="000A14CC" w:rsidP="000A14CC">
      <w:pPr>
        <w:rPr>
          <w:lang w:val="en-US"/>
        </w:rPr>
      </w:pPr>
      <w:r w:rsidRPr="005A470C">
        <w:rPr>
          <w:lang w:val="en-US"/>
        </w:rPr>
        <w:t>• The data received for the local elections held in 2015 allow us to check the number of votes received by candidate and political party for each electoral zone.</w:t>
      </w:r>
    </w:p>
    <w:p w14:paraId="3CD67738" w14:textId="0AA87DC2" w:rsidR="00E53CDF" w:rsidRPr="005A470C" w:rsidRDefault="00E53CDF" w:rsidP="000A14CC">
      <w:pPr>
        <w:rPr>
          <w:lang w:val="en-US"/>
        </w:rPr>
      </w:pPr>
    </w:p>
    <w:p w14:paraId="7CED40DB" w14:textId="6AC3DDD6" w:rsidR="00E53CDF" w:rsidRPr="005A470C" w:rsidRDefault="00E53CDF" w:rsidP="000A14CC">
      <w:pPr>
        <w:rPr>
          <w:lang w:val="en-US"/>
        </w:rPr>
      </w:pPr>
      <w:r w:rsidRPr="005A470C">
        <w:rPr>
          <w:lang w:val="en-US"/>
        </w:rPr>
        <w:t>After preliminary review we made tasks of clea</w:t>
      </w:r>
      <w:r w:rsidR="00AB2525" w:rsidRPr="005A470C">
        <w:rPr>
          <w:lang w:val="en-US"/>
        </w:rPr>
        <w:t>n</w:t>
      </w:r>
      <w:r w:rsidRPr="005A470C">
        <w:rPr>
          <w:lang w:val="en-US"/>
        </w:rPr>
        <w:t xml:space="preserve"> and grouping for the 2011 and 2015 periods, </w:t>
      </w:r>
      <w:proofErr w:type="gramStart"/>
      <w:r w:rsidR="00660A18" w:rsidRPr="005A470C">
        <w:rPr>
          <w:lang w:val="en-US"/>
        </w:rPr>
        <w:t>in order to</w:t>
      </w:r>
      <w:proofErr w:type="gramEnd"/>
      <w:r w:rsidR="00660A18" w:rsidRPr="005A470C">
        <w:rPr>
          <w:lang w:val="en-US"/>
        </w:rPr>
        <w:t xml:space="preserve"> obtain the </w:t>
      </w:r>
      <w:r w:rsidR="004760DF" w:rsidRPr="005A470C">
        <w:rPr>
          <w:lang w:val="en-US"/>
        </w:rPr>
        <w:t xml:space="preserve">final data structure to performance the different visualizations. </w:t>
      </w:r>
      <w:r w:rsidR="00AB2525" w:rsidRPr="005A470C">
        <w:rPr>
          <w:lang w:val="en-US"/>
        </w:rPr>
        <w:t xml:space="preserve">We elaborate some </w:t>
      </w:r>
      <w:proofErr w:type="spellStart"/>
      <w:r w:rsidR="00AB2525" w:rsidRPr="005A470C">
        <w:rPr>
          <w:i/>
          <w:lang w:val="en-US"/>
        </w:rPr>
        <w:t>json</w:t>
      </w:r>
      <w:proofErr w:type="spellEnd"/>
      <w:r w:rsidR="00AB2525" w:rsidRPr="005A470C">
        <w:rPr>
          <w:lang w:val="en-US"/>
        </w:rPr>
        <w:t xml:space="preserve"> files that contains information of candidate including period, their </w:t>
      </w:r>
      <w:proofErr w:type="gramStart"/>
      <w:r w:rsidR="00AB2525" w:rsidRPr="005A470C">
        <w:rPr>
          <w:lang w:val="en-US"/>
        </w:rPr>
        <w:t>votes,  locality</w:t>
      </w:r>
      <w:proofErr w:type="gramEnd"/>
      <w:r w:rsidR="00AB2525" w:rsidRPr="005A470C">
        <w:rPr>
          <w:lang w:val="en-US"/>
        </w:rPr>
        <w:t xml:space="preserve">, party and personal data.  </w:t>
      </w:r>
    </w:p>
    <w:p w14:paraId="259BDAD9" w14:textId="67277F36" w:rsidR="00E06100" w:rsidRPr="005A470C" w:rsidRDefault="00E06100" w:rsidP="00F75D53">
      <w:pPr>
        <w:rPr>
          <w:lang w:val="en-US"/>
        </w:rPr>
      </w:pPr>
    </w:p>
    <w:p w14:paraId="77F1BF65" w14:textId="0275A016" w:rsidR="00E06100" w:rsidRPr="005A470C" w:rsidRDefault="00386D58" w:rsidP="00E06100">
      <w:pPr>
        <w:rPr>
          <w:rFonts w:ascii="Helvetica" w:hAnsi="Helvetica"/>
          <w:b/>
          <w:lang w:val="en-US"/>
        </w:rPr>
      </w:pPr>
      <w:proofErr w:type="gramStart"/>
      <w:r w:rsidRPr="005A470C">
        <w:rPr>
          <w:rFonts w:ascii="Helvetica" w:hAnsi="Helvetica"/>
          <w:b/>
          <w:lang w:val="en-US"/>
        </w:rPr>
        <w:t>4.2  Analysis</w:t>
      </w:r>
      <w:proofErr w:type="gramEnd"/>
      <w:r w:rsidRPr="005A470C">
        <w:rPr>
          <w:rFonts w:ascii="Helvetica" w:hAnsi="Helvetica"/>
          <w:b/>
          <w:lang w:val="en-US"/>
        </w:rPr>
        <w:t xml:space="preserve"> by Customer</w:t>
      </w:r>
    </w:p>
    <w:p w14:paraId="71482649" w14:textId="10486FB8" w:rsidR="00E06100" w:rsidRPr="005A470C" w:rsidRDefault="00E06100" w:rsidP="00F75D53">
      <w:pPr>
        <w:rPr>
          <w:lang w:val="en-US"/>
        </w:rPr>
      </w:pPr>
    </w:p>
    <w:p w14:paraId="45F29A38" w14:textId="77777777" w:rsidR="00E06100" w:rsidRPr="005A470C" w:rsidRDefault="00E06100" w:rsidP="00F75D53">
      <w:pPr>
        <w:rPr>
          <w:lang w:val="en-US"/>
        </w:rPr>
      </w:pPr>
    </w:p>
    <w:p w14:paraId="18726652" w14:textId="4BB9491F" w:rsidR="00C97178" w:rsidRPr="005A470C" w:rsidRDefault="0056610F" w:rsidP="00F75D53">
      <w:pPr>
        <w:rPr>
          <w:lang w:val="en-US"/>
        </w:rPr>
      </w:pPr>
      <w:r w:rsidRPr="005A470C">
        <w:rPr>
          <w:lang w:val="en-US"/>
        </w:rPr>
        <w:t xml:space="preserve">As the first interaction of the client with the designed visualizations, we were able to identify some aspects that we could </w:t>
      </w:r>
      <w:proofErr w:type="spellStart"/>
      <w:r w:rsidRPr="005A470C">
        <w:rPr>
          <w:lang w:val="en-US"/>
        </w:rPr>
        <w:t>improved</w:t>
      </w:r>
      <w:proofErr w:type="spellEnd"/>
      <w:r w:rsidRPr="005A470C">
        <w:rPr>
          <w:lang w:val="en-US"/>
        </w:rPr>
        <w:t>.</w:t>
      </w:r>
    </w:p>
    <w:p w14:paraId="1BE16E68" w14:textId="77777777" w:rsidR="0056610F" w:rsidRPr="005A470C" w:rsidRDefault="0056610F" w:rsidP="00F75D53">
      <w:pPr>
        <w:rPr>
          <w:lang w:val="en-US"/>
        </w:rPr>
      </w:pPr>
    </w:p>
    <w:p w14:paraId="63E3F5DF" w14:textId="46F6A213" w:rsidR="00FA61BA" w:rsidRPr="005A470C" w:rsidRDefault="004B1762" w:rsidP="000434F5">
      <w:pPr>
        <w:pStyle w:val="Body"/>
      </w:pPr>
      <w:r w:rsidRPr="005A470C">
        <w:t xml:space="preserve">4.2.1 </w:t>
      </w:r>
      <w:r w:rsidR="43802147" w:rsidRPr="005A470C">
        <w:t>Visualiza</w:t>
      </w:r>
      <w:r w:rsidR="00F96046" w:rsidRPr="005A470C">
        <w:t>tio</w:t>
      </w:r>
      <w:r w:rsidR="43802147" w:rsidRPr="005A470C">
        <w:t>n 1.  Parallel coordinates graph</w:t>
      </w:r>
    </w:p>
    <w:p w14:paraId="01E512DA" w14:textId="6A4F18E5" w:rsidR="00F96046" w:rsidRPr="005A470C" w:rsidRDefault="00F96046" w:rsidP="00F96046">
      <w:pPr>
        <w:pStyle w:val="Prrafodelista"/>
        <w:numPr>
          <w:ilvl w:val="0"/>
          <w:numId w:val="28"/>
        </w:numPr>
        <w:rPr>
          <w:lang w:val="en-US"/>
        </w:rPr>
      </w:pPr>
      <w:r w:rsidRPr="005A470C">
        <w:rPr>
          <w:lang w:val="en-US"/>
        </w:rPr>
        <w:t xml:space="preserve">It was determined that the selection and selection filter should be improved, it was not so </w:t>
      </w:r>
      <w:proofErr w:type="gramStart"/>
      <w:r w:rsidRPr="005A470C">
        <w:rPr>
          <w:lang w:val="en-US"/>
        </w:rPr>
        <w:t>intuitive</w:t>
      </w:r>
      <w:proofErr w:type="gramEnd"/>
      <w:r w:rsidRPr="005A470C">
        <w:rPr>
          <w:lang w:val="en-US"/>
        </w:rPr>
        <w:t xml:space="preserve"> and the user required an explanation to know how to use it. It also identifies that the use of a mouse from a portable device is not as optimal.</w:t>
      </w:r>
    </w:p>
    <w:p w14:paraId="6725B104" w14:textId="455B026B" w:rsidR="00A63542" w:rsidRPr="00A63542" w:rsidRDefault="00F96046" w:rsidP="00F96046">
      <w:pPr>
        <w:pStyle w:val="Prrafodelista"/>
        <w:numPr>
          <w:ilvl w:val="0"/>
          <w:numId w:val="28"/>
        </w:numPr>
        <w:rPr>
          <w:lang w:val="en-US"/>
        </w:rPr>
      </w:pPr>
      <w:r w:rsidRPr="005A470C">
        <w:rPr>
          <w:lang w:val="en-US"/>
        </w:rPr>
        <w:t>It should be modified in a way that allows the user to make a comparison between two or more candidates, who do not</w:t>
      </w:r>
      <w:r w:rsidRPr="00A63542">
        <w:rPr>
          <w:lang w:val="en-US"/>
        </w:rPr>
        <w:t xml:space="preserve"> necessarily belong to the same party.</w:t>
      </w:r>
    </w:p>
    <w:p w14:paraId="22ABAF18" w14:textId="77777777" w:rsidR="00A63542" w:rsidRPr="00A63542" w:rsidRDefault="00A63542" w:rsidP="00F75D53">
      <w:pPr>
        <w:rPr>
          <w:lang w:val="en-US"/>
        </w:rPr>
      </w:pPr>
    </w:p>
    <w:p w14:paraId="4F07F09A" w14:textId="380F0F19" w:rsidR="00FA61BA" w:rsidRPr="004B1762" w:rsidRDefault="004B1762" w:rsidP="000434F5">
      <w:pPr>
        <w:pStyle w:val="Body"/>
      </w:pPr>
      <w:r>
        <w:t xml:space="preserve">4.2.2 </w:t>
      </w:r>
      <w:r w:rsidR="43802147" w:rsidRPr="004B1762">
        <w:t>Visualiza</w:t>
      </w:r>
      <w:r w:rsidR="00A63542">
        <w:t>tion</w:t>
      </w:r>
      <w:r w:rsidR="43802147" w:rsidRPr="004B1762">
        <w:t xml:space="preserve"> 2.  Choropleth map</w:t>
      </w:r>
    </w:p>
    <w:p w14:paraId="56FA7D72" w14:textId="77777777" w:rsidR="00A63542" w:rsidRPr="00A63542" w:rsidRDefault="00A63542" w:rsidP="00A63542">
      <w:pPr>
        <w:rPr>
          <w:lang w:val="en-US"/>
        </w:rPr>
      </w:pPr>
      <w:r w:rsidRPr="00A63542">
        <w:rPr>
          <w:lang w:val="en-US"/>
        </w:rPr>
        <w:t>- It was necessary to include a filter by candidate or party</w:t>
      </w:r>
    </w:p>
    <w:p w14:paraId="62AB5075" w14:textId="77777777" w:rsidR="00A63542" w:rsidRPr="00A63542" w:rsidRDefault="00A63542" w:rsidP="00A63542">
      <w:pPr>
        <w:rPr>
          <w:lang w:val="en-US"/>
        </w:rPr>
      </w:pPr>
      <w:r w:rsidRPr="00A63542">
        <w:rPr>
          <w:lang w:val="en-US"/>
        </w:rPr>
        <w:t xml:space="preserve">- It is clarified that the type of graph will not allow </w:t>
      </w:r>
      <w:proofErr w:type="gramStart"/>
      <w:r w:rsidRPr="00A63542">
        <w:rPr>
          <w:lang w:val="en-US"/>
        </w:rPr>
        <w:t>comparisons</w:t>
      </w:r>
      <w:proofErr w:type="gramEnd"/>
      <w:r w:rsidRPr="00A63542">
        <w:rPr>
          <w:lang w:val="en-US"/>
        </w:rPr>
        <w:t xml:space="preserve"> but it will be an exploration task that covers this visualization.</w:t>
      </w:r>
    </w:p>
    <w:p w14:paraId="74E56061" w14:textId="2B9A6688" w:rsidR="0017163B" w:rsidRDefault="00A63542" w:rsidP="00A63542">
      <w:pPr>
        <w:rPr>
          <w:lang w:val="en-US"/>
        </w:rPr>
      </w:pPr>
      <w:r w:rsidRPr="00A63542">
        <w:rPr>
          <w:lang w:val="en-US"/>
        </w:rPr>
        <w:t>- It will be implemented so that it can be visualized as a percentage of the total number of votes received in the city or area, and not only against votes of the same candidate.</w:t>
      </w:r>
    </w:p>
    <w:p w14:paraId="5D5C39BC" w14:textId="77777777" w:rsidR="00A63542" w:rsidRPr="00A63542" w:rsidRDefault="00A63542" w:rsidP="00A63542">
      <w:pPr>
        <w:rPr>
          <w:lang w:val="en-US"/>
        </w:rPr>
      </w:pPr>
    </w:p>
    <w:p w14:paraId="28B7EF4A" w14:textId="79B64026" w:rsidR="00EE0CA1" w:rsidRPr="00980136" w:rsidRDefault="00821DB2" w:rsidP="0017163B">
      <w:pPr>
        <w:rPr>
          <w:lang w:val="en-US"/>
        </w:rPr>
      </w:pPr>
      <w:r w:rsidRPr="00980136">
        <w:rPr>
          <w:lang w:val="en-US"/>
        </w:rPr>
        <w:t xml:space="preserve">As an analysis by the client, it is emphasized that he </w:t>
      </w:r>
      <w:proofErr w:type="spellStart"/>
      <w:r w:rsidRPr="00980136">
        <w:rPr>
          <w:lang w:val="en-US"/>
        </w:rPr>
        <w:t>expectes</w:t>
      </w:r>
      <w:proofErr w:type="spellEnd"/>
      <w:r w:rsidRPr="00980136">
        <w:rPr>
          <w:lang w:val="en-US"/>
        </w:rPr>
        <w:t xml:space="preserve"> to be able to obtain information about the "electoral barons", identifying if with the passing of the elections they have been strengthened, weakened, have inherited their affinities or have been related with others </w:t>
      </w:r>
      <w:proofErr w:type="gramStart"/>
      <w:r w:rsidRPr="00980136">
        <w:rPr>
          <w:lang w:val="en-US"/>
        </w:rPr>
        <w:t>in order to</w:t>
      </w:r>
      <w:proofErr w:type="gramEnd"/>
      <w:r w:rsidRPr="00980136">
        <w:rPr>
          <w:lang w:val="en-US"/>
        </w:rPr>
        <w:t xml:space="preserve"> remain elected. </w:t>
      </w:r>
      <w:proofErr w:type="gramStart"/>
      <w:r w:rsidRPr="00980136">
        <w:rPr>
          <w:lang w:val="en-US"/>
        </w:rPr>
        <w:t>With regard to</w:t>
      </w:r>
      <w:proofErr w:type="gramEnd"/>
      <w:r w:rsidRPr="00980136">
        <w:rPr>
          <w:lang w:val="en-US"/>
        </w:rPr>
        <w:t xml:space="preserve"> this, it is determined that the effort should be focused on a certain group of candidates, so that it is for them that this type of atypical behavior can be seen by location and associated with the parties. The </w:t>
      </w:r>
      <w:proofErr w:type="gramStart"/>
      <w:r w:rsidRPr="00980136">
        <w:rPr>
          <w:lang w:val="en-US"/>
        </w:rPr>
        <w:t>ultimate goal</w:t>
      </w:r>
      <w:proofErr w:type="gramEnd"/>
      <w:r w:rsidRPr="00980136">
        <w:rPr>
          <w:lang w:val="en-US"/>
        </w:rPr>
        <w:t xml:space="preserve"> is to take advantage of the capabilities offered by visualizations and technology in general to obtain findings from the data and exploit them to the fullest.</w:t>
      </w:r>
    </w:p>
    <w:p w14:paraId="5FC7FCF2" w14:textId="77777777" w:rsidR="00821DB2" w:rsidRPr="00980136" w:rsidRDefault="00821DB2" w:rsidP="0017163B">
      <w:pPr>
        <w:rPr>
          <w:lang w:val="en-US"/>
        </w:rPr>
      </w:pPr>
    </w:p>
    <w:p w14:paraId="7EFF4D1C" w14:textId="3EEAD355" w:rsidR="002A493B" w:rsidRDefault="00980136" w:rsidP="0017163B">
      <w:pPr>
        <w:rPr>
          <w:lang w:val="en-US"/>
        </w:rPr>
      </w:pPr>
      <w:r w:rsidRPr="00980136">
        <w:rPr>
          <w:lang w:val="en-US"/>
        </w:rPr>
        <w:t>Similarly, the alternative is that these visualizations become a monitoring tool that allows to demonstrate atypical behaviors by location.</w:t>
      </w:r>
    </w:p>
    <w:p w14:paraId="51BA3540" w14:textId="77777777" w:rsidR="00980136" w:rsidRPr="00980136" w:rsidRDefault="00980136" w:rsidP="0017163B">
      <w:pPr>
        <w:rPr>
          <w:lang w:val="en-US"/>
        </w:rPr>
      </w:pPr>
    </w:p>
    <w:p w14:paraId="20EAEC74" w14:textId="78565569" w:rsidR="002A493B" w:rsidRPr="002A493B" w:rsidRDefault="002A493B" w:rsidP="0017163B">
      <w:pPr>
        <w:rPr>
          <w:rFonts w:ascii="Helvetica" w:hAnsi="Helvetica"/>
          <w:b/>
          <w:lang w:val="es-CO"/>
        </w:rPr>
      </w:pPr>
      <w:r w:rsidRPr="002A493B">
        <w:rPr>
          <w:rFonts w:ascii="Helvetica" w:hAnsi="Helvetica"/>
          <w:b/>
          <w:lang w:val="es-CO"/>
        </w:rPr>
        <w:t>4</w:t>
      </w:r>
      <w:r w:rsidR="00012060">
        <w:rPr>
          <w:rFonts w:ascii="Helvetica" w:hAnsi="Helvetica"/>
          <w:b/>
          <w:lang w:val="es-CO"/>
        </w:rPr>
        <w:t xml:space="preserve">.3 </w:t>
      </w:r>
      <w:proofErr w:type="spellStart"/>
      <w:r w:rsidR="00FF2E36" w:rsidRPr="00FF2E36">
        <w:rPr>
          <w:rFonts w:ascii="Helvetica" w:hAnsi="Helvetica"/>
          <w:b/>
          <w:lang w:val="es-CO"/>
        </w:rPr>
        <w:t>Controlled</w:t>
      </w:r>
      <w:proofErr w:type="spellEnd"/>
      <w:r w:rsidR="00FF2E36" w:rsidRPr="00FF2E36">
        <w:rPr>
          <w:rFonts w:ascii="Helvetica" w:hAnsi="Helvetica"/>
          <w:b/>
          <w:lang w:val="es-CO"/>
        </w:rPr>
        <w:t xml:space="preserve"> </w:t>
      </w:r>
      <w:proofErr w:type="spellStart"/>
      <w:r w:rsidR="00FF2E36" w:rsidRPr="00FF2E36">
        <w:rPr>
          <w:rFonts w:ascii="Helvetica" w:hAnsi="Helvetica"/>
          <w:b/>
          <w:lang w:val="es-CO"/>
        </w:rPr>
        <w:t>experiment</w:t>
      </w:r>
      <w:proofErr w:type="spellEnd"/>
      <w:r w:rsidR="00FF2E36" w:rsidRPr="00FF2E36">
        <w:rPr>
          <w:rFonts w:ascii="Helvetica" w:hAnsi="Helvetica"/>
          <w:b/>
          <w:lang w:val="es-CO"/>
        </w:rPr>
        <w:t xml:space="preserve"> and </w:t>
      </w:r>
      <w:proofErr w:type="spellStart"/>
      <w:r w:rsidR="00FF2E36" w:rsidRPr="00FF2E36">
        <w:rPr>
          <w:rFonts w:ascii="Helvetica" w:hAnsi="Helvetica"/>
          <w:b/>
          <w:lang w:val="es-CO"/>
        </w:rPr>
        <w:t>usability</w:t>
      </w:r>
      <w:proofErr w:type="spellEnd"/>
      <w:r w:rsidR="00FF2E36" w:rsidRPr="00FF2E36">
        <w:rPr>
          <w:rFonts w:ascii="Helvetica" w:hAnsi="Helvetica"/>
          <w:b/>
          <w:lang w:val="es-CO"/>
        </w:rPr>
        <w:t xml:space="preserve"> </w:t>
      </w:r>
      <w:proofErr w:type="spellStart"/>
      <w:r w:rsidR="00FF2E36" w:rsidRPr="00FF2E36">
        <w:rPr>
          <w:rFonts w:ascii="Helvetica" w:hAnsi="Helvetica"/>
          <w:b/>
          <w:lang w:val="es-CO"/>
        </w:rPr>
        <w:t>tests</w:t>
      </w:r>
      <w:proofErr w:type="spellEnd"/>
    </w:p>
    <w:p w14:paraId="70AF8EE8" w14:textId="1A0A3BD7" w:rsidR="002A493B" w:rsidRDefault="002A493B" w:rsidP="0017163B"/>
    <w:p w14:paraId="44EEA91E" w14:textId="6569393E" w:rsidR="00FF2E36" w:rsidRPr="00FF2E36" w:rsidRDefault="00FF2E36" w:rsidP="0017163B">
      <w:pPr>
        <w:rPr>
          <w:lang w:val="en-US"/>
        </w:rPr>
      </w:pPr>
      <w:r w:rsidRPr="00FF2E36">
        <w:rPr>
          <w:lang w:val="en-US"/>
        </w:rPr>
        <w:t xml:space="preserve">As an academic exercise and </w:t>
      </w:r>
      <w:proofErr w:type="gramStart"/>
      <w:r w:rsidRPr="00FF2E36">
        <w:rPr>
          <w:lang w:val="en-US"/>
        </w:rPr>
        <w:t>in order to</w:t>
      </w:r>
      <w:proofErr w:type="gramEnd"/>
      <w:r w:rsidRPr="00FF2E36">
        <w:rPr>
          <w:lang w:val="en-US"/>
        </w:rPr>
        <w:t xml:space="preserve"> make a first validation of the visualizations in which it has been working, a first controlled experiment was carried out in order to validate several aspects of </w:t>
      </w:r>
      <w:r w:rsidRPr="00FF2E36">
        <w:rPr>
          <w:lang w:val="en-US"/>
        </w:rPr>
        <w:lastRenderedPageBreak/>
        <w:t>usability and effectiveness of these, based on the tasks, introductory processes were carried out. with the members of the work teams of the course and the visualizations were presented waiting for them to do the exploration of these and they will face the expected tasks and for which they were designed.</w:t>
      </w:r>
    </w:p>
    <w:p w14:paraId="10C5DC37" w14:textId="77777777" w:rsidR="00FF2E36" w:rsidRPr="00FF2E36" w:rsidRDefault="00FF2E36" w:rsidP="0017163B">
      <w:pPr>
        <w:rPr>
          <w:lang w:val="en-US"/>
        </w:rPr>
      </w:pPr>
    </w:p>
    <w:p w14:paraId="1C948606" w14:textId="7423B387" w:rsidR="006D6447" w:rsidRPr="00D57A4E" w:rsidRDefault="00D57A4E" w:rsidP="0017163B">
      <w:pPr>
        <w:rPr>
          <w:lang w:val="en-US"/>
        </w:rPr>
      </w:pPr>
      <w:r w:rsidRPr="00D57A4E">
        <w:rPr>
          <w:lang w:val="en-US"/>
        </w:rPr>
        <w:t>As an introduction it was commented that the data had been delivered by an applicant to the council in 2015 and that n had been elected, it was commented that the data had been delivered by the National Registry of Civil Status and that it contained information on the results of different elections, for our project the data of council elections are chosen, in particular those of the years 2011 and 2015, which have levels of granularity that can be worked by area, which is the equivalent to the locality, and which is part of the client's needs. After a small contextualization and with the different users, the following results were obtained for the two visualizations presented.</w:t>
      </w:r>
    </w:p>
    <w:p w14:paraId="18AB258D" w14:textId="77777777" w:rsidR="00D57A4E" w:rsidRPr="00D57A4E" w:rsidRDefault="00D57A4E" w:rsidP="0017163B">
      <w:pPr>
        <w:rPr>
          <w:lang w:val="en-US"/>
        </w:rPr>
      </w:pPr>
    </w:p>
    <w:p w14:paraId="05B6A570" w14:textId="5A7BECD6" w:rsidR="006D6447" w:rsidRPr="00071090" w:rsidRDefault="006D6447" w:rsidP="000434F5">
      <w:pPr>
        <w:pStyle w:val="Body"/>
      </w:pPr>
      <w:r w:rsidRPr="00071090">
        <w:t xml:space="preserve">4.3.1 Choropleth map </w:t>
      </w:r>
      <w:r w:rsidR="00071090" w:rsidRPr="00071090">
        <w:t>by locality</w:t>
      </w:r>
    </w:p>
    <w:p w14:paraId="029F070F" w14:textId="29DE6A85" w:rsidR="00E97365" w:rsidRPr="00071090" w:rsidRDefault="00E97365" w:rsidP="000434F5">
      <w:pPr>
        <w:pStyle w:val="Body"/>
      </w:pPr>
    </w:p>
    <w:p w14:paraId="78954CFB" w14:textId="3C22108D" w:rsidR="006D6447" w:rsidRPr="00071090" w:rsidRDefault="00071090" w:rsidP="0017163B">
      <w:pPr>
        <w:rPr>
          <w:lang w:val="en-US"/>
        </w:rPr>
      </w:pPr>
      <w:r w:rsidRPr="00071090">
        <w:rPr>
          <w:rFonts w:ascii="Times" w:hAnsi="Times" w:cs="Times"/>
          <w:szCs w:val="20"/>
          <w:lang w:val="en-US"/>
        </w:rPr>
        <w:t xml:space="preserve">This visualization at the time of the test </w:t>
      </w:r>
      <w:proofErr w:type="gramStart"/>
      <w:r w:rsidRPr="00071090">
        <w:rPr>
          <w:rFonts w:ascii="Times" w:hAnsi="Times" w:cs="Times"/>
          <w:szCs w:val="20"/>
          <w:lang w:val="en-US"/>
        </w:rPr>
        <w:t>is seen as</w:t>
      </w:r>
      <w:proofErr w:type="gramEnd"/>
      <w:r w:rsidRPr="00071090">
        <w:rPr>
          <w:rFonts w:ascii="Times" w:hAnsi="Times" w:cs="Times"/>
          <w:szCs w:val="20"/>
          <w:lang w:val="en-US"/>
        </w:rPr>
        <w:t xml:space="preserve"> shown below, it presents a filter by year and another by political party, this with real data for 2015 and simulated data for 2011.</w:t>
      </w:r>
    </w:p>
    <w:p w14:paraId="0C422FB3" w14:textId="77777777" w:rsidR="0052647B" w:rsidRDefault="0052647B" w:rsidP="0052647B">
      <w:r>
        <w:rPr>
          <w:noProof/>
          <w:lang w:val="en-US"/>
        </w:rPr>
        <w:drawing>
          <wp:inline distT="0" distB="0" distL="0" distR="0" wp14:anchorId="67037943" wp14:editId="0B4FED30">
            <wp:extent cx="3171825" cy="2133600"/>
            <wp:effectExtent l="0" t="0" r="9525" b="0"/>
            <wp:docPr id="11" name="Imagen 11" descr="C:\Users\Vivian\AppData\Local\Microsoft\Windows\INetCache\Content.Word\WhatsApp Image 2017-10-31 at 18.25.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vian\AppData\Local\Microsoft\Windows\INetCache\Content.Word\WhatsApp Image 2017-10-31 at 18.25.32.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71825" cy="2133600"/>
                    </a:xfrm>
                    <a:prstGeom prst="rect">
                      <a:avLst/>
                    </a:prstGeom>
                    <a:noFill/>
                    <a:ln>
                      <a:noFill/>
                    </a:ln>
                  </pic:spPr>
                </pic:pic>
              </a:graphicData>
            </a:graphic>
          </wp:inline>
        </w:drawing>
      </w:r>
    </w:p>
    <w:p w14:paraId="622CAD5B" w14:textId="78F7DDB8" w:rsidR="0052647B" w:rsidRPr="005E7CBE" w:rsidRDefault="0052647B" w:rsidP="0052647B">
      <w:pPr>
        <w:pStyle w:val="FigureCaption"/>
        <w:rPr>
          <w:lang w:val="en-US"/>
        </w:rPr>
      </w:pPr>
      <w:r w:rsidRPr="005E7CBE">
        <w:rPr>
          <w:lang w:val="en-US"/>
        </w:rPr>
        <w:t>Fig. 1</w:t>
      </w:r>
      <w:r w:rsidR="005E7CBE" w:rsidRPr="005E7CBE">
        <w:rPr>
          <w:lang w:val="en-US"/>
        </w:rPr>
        <w:t>3</w:t>
      </w:r>
      <w:r w:rsidR="00071090" w:rsidRPr="005E7CBE">
        <w:rPr>
          <w:lang w:val="en-US"/>
        </w:rPr>
        <w:t xml:space="preserve"> First versi</w:t>
      </w:r>
      <w:r w:rsidR="00BB3BB5" w:rsidRPr="005E7CBE">
        <w:rPr>
          <w:lang w:val="en-US"/>
        </w:rPr>
        <w:t>o</w:t>
      </w:r>
      <w:r w:rsidR="00071090" w:rsidRPr="005E7CBE">
        <w:rPr>
          <w:lang w:val="en-US"/>
        </w:rPr>
        <w:t xml:space="preserve">n of </w:t>
      </w:r>
      <w:proofErr w:type="spellStart"/>
      <w:r w:rsidRPr="005E7CBE">
        <w:rPr>
          <w:lang w:val="en-US"/>
        </w:rPr>
        <w:t>Chroloplet</w:t>
      </w:r>
      <w:proofErr w:type="spellEnd"/>
      <w:r w:rsidRPr="005E7CBE">
        <w:rPr>
          <w:lang w:val="en-US"/>
        </w:rPr>
        <w:t xml:space="preserve"> map.</w:t>
      </w:r>
    </w:p>
    <w:p w14:paraId="25C76F3A" w14:textId="77777777" w:rsidR="0052647B" w:rsidRPr="00244241" w:rsidRDefault="0052647B" w:rsidP="0017163B">
      <w:pPr>
        <w:rPr>
          <w:lang w:val="en-US"/>
        </w:rPr>
      </w:pPr>
    </w:p>
    <w:p w14:paraId="0570A6EB" w14:textId="77777777" w:rsidR="00244241" w:rsidRPr="00244241" w:rsidRDefault="00244241" w:rsidP="00244241">
      <w:pPr>
        <w:rPr>
          <w:lang w:val="en-US"/>
        </w:rPr>
      </w:pPr>
      <w:r w:rsidRPr="00244241">
        <w:rPr>
          <w:lang w:val="en-US"/>
        </w:rPr>
        <w:t xml:space="preserve">- The tasks requested to the different users were achieved by the users, these were related to identifying the area in which a given party had </w:t>
      </w:r>
      <w:proofErr w:type="gramStart"/>
      <w:r w:rsidRPr="00244241">
        <w:rPr>
          <w:lang w:val="en-US"/>
        </w:rPr>
        <w:t>more or less votes</w:t>
      </w:r>
      <w:proofErr w:type="gramEnd"/>
      <w:r w:rsidRPr="00244241">
        <w:rPr>
          <w:lang w:val="en-US"/>
        </w:rPr>
        <w:t xml:space="preserve"> in a given period.</w:t>
      </w:r>
    </w:p>
    <w:p w14:paraId="4DC04BCE" w14:textId="77777777" w:rsidR="00244241" w:rsidRPr="00244241" w:rsidRDefault="00244241" w:rsidP="00244241">
      <w:pPr>
        <w:rPr>
          <w:lang w:val="en-US"/>
        </w:rPr>
      </w:pPr>
      <w:r w:rsidRPr="00244241">
        <w:rPr>
          <w:lang w:val="en-US"/>
        </w:rPr>
        <w:t xml:space="preserve">- The users make a correct interaction with the visualization, they are interested in the information that appears in the tooltip, they suggest including the percentage of the total in the data shown there, they also suggest </w:t>
      </w:r>
      <w:proofErr w:type="gramStart"/>
      <w:r w:rsidRPr="00244241">
        <w:rPr>
          <w:lang w:val="en-US"/>
        </w:rPr>
        <w:t>to show</w:t>
      </w:r>
      <w:proofErr w:type="gramEnd"/>
      <w:r w:rsidRPr="00244241">
        <w:rPr>
          <w:lang w:val="en-US"/>
        </w:rPr>
        <w:t xml:space="preserve"> a table that complements the visualization.</w:t>
      </w:r>
    </w:p>
    <w:p w14:paraId="6528EDC8" w14:textId="77777777" w:rsidR="00244241" w:rsidRPr="00244241" w:rsidRDefault="00244241" w:rsidP="00244241">
      <w:pPr>
        <w:rPr>
          <w:lang w:val="en-US"/>
        </w:rPr>
      </w:pPr>
      <w:r w:rsidRPr="00244241">
        <w:rPr>
          <w:lang w:val="en-US"/>
        </w:rPr>
        <w:t>- It is observed that the percentage must be clearly defined as the percentage of the total votes of the locality and not a percentage of the total votes obtained by the party.</w:t>
      </w:r>
    </w:p>
    <w:p w14:paraId="6E370A97" w14:textId="77777777" w:rsidR="00244241" w:rsidRPr="00244241" w:rsidRDefault="00244241" w:rsidP="00244241">
      <w:pPr>
        <w:rPr>
          <w:lang w:val="en-US"/>
        </w:rPr>
      </w:pPr>
      <w:r w:rsidRPr="00244241">
        <w:rPr>
          <w:lang w:val="en-US"/>
        </w:rPr>
        <w:t>- The user validates with what type of information is counted, tries to identify if information is available as a stratum of the table.</w:t>
      </w:r>
    </w:p>
    <w:p w14:paraId="509E2323" w14:textId="77777777" w:rsidR="00244241" w:rsidRPr="00244241" w:rsidRDefault="00244241" w:rsidP="00244241">
      <w:pPr>
        <w:rPr>
          <w:lang w:val="en-US"/>
        </w:rPr>
      </w:pPr>
      <w:r w:rsidRPr="00244241">
        <w:rPr>
          <w:lang w:val="en-US"/>
        </w:rPr>
        <w:t>- For another user it is not entirely clear the scale of color of the map, it is not easy to see which was the area of ​​least votes of a certain party, likewise it does not understand why the colors, it is clarified that it refers to the political party, example, red for liberal party, green for green alliance, etc. It's funny because other users understood this channel clearly and it seemed appropriate.</w:t>
      </w:r>
    </w:p>
    <w:p w14:paraId="5DB6DF4A" w14:textId="77777777" w:rsidR="00244241" w:rsidRPr="00244241" w:rsidRDefault="00244241" w:rsidP="00244241">
      <w:pPr>
        <w:rPr>
          <w:lang w:val="en-US"/>
        </w:rPr>
      </w:pPr>
      <w:r w:rsidRPr="00244241">
        <w:rPr>
          <w:lang w:val="en-US"/>
        </w:rPr>
        <w:t>- For a user the intensity of the color can represent alarm information, that is, the stronger a very low number of votes can mean, while for the rest it was clear that the higher intensity meant more votes, which was the way to implement this channel.</w:t>
      </w:r>
    </w:p>
    <w:p w14:paraId="7C695548" w14:textId="784E3667" w:rsidR="00BD2549" w:rsidRPr="00244241" w:rsidRDefault="00244241" w:rsidP="00244241">
      <w:pPr>
        <w:rPr>
          <w:lang w:val="en-US"/>
        </w:rPr>
      </w:pPr>
      <w:r w:rsidRPr="00244241">
        <w:rPr>
          <w:lang w:val="en-US"/>
        </w:rPr>
        <w:t>- They suggest retaining the chosen party by changing the year.</w:t>
      </w:r>
    </w:p>
    <w:p w14:paraId="6B8A03F4" w14:textId="77777777" w:rsidR="00244241" w:rsidRPr="00244241" w:rsidRDefault="00244241" w:rsidP="00244241">
      <w:pPr>
        <w:rPr>
          <w:lang w:val="en-US"/>
        </w:rPr>
      </w:pPr>
    </w:p>
    <w:p w14:paraId="30266584" w14:textId="77777777" w:rsidR="00FC541E" w:rsidRPr="00FC541E" w:rsidRDefault="00F26883" w:rsidP="00FC541E">
      <w:pPr>
        <w:pStyle w:val="Body"/>
      </w:pPr>
      <w:r w:rsidRPr="00FC541E">
        <w:t xml:space="preserve">3.4.2 </w:t>
      </w:r>
      <w:proofErr w:type="spellStart"/>
      <w:r w:rsidR="00FC541E" w:rsidRPr="00FC541E">
        <w:t>Paralell</w:t>
      </w:r>
      <w:proofErr w:type="spellEnd"/>
      <w:r w:rsidR="00FC541E" w:rsidRPr="00FC541E">
        <w:t xml:space="preserve"> Coordinates per party per year</w:t>
      </w:r>
    </w:p>
    <w:p w14:paraId="4C1138A4" w14:textId="77777777" w:rsidR="00FC541E" w:rsidRPr="00FC541E" w:rsidRDefault="00FC541E" w:rsidP="00FC541E">
      <w:pPr>
        <w:pStyle w:val="Body"/>
      </w:pPr>
    </w:p>
    <w:p w14:paraId="49455FEC" w14:textId="4BB6D48D" w:rsidR="0047315F" w:rsidRPr="00FC541E" w:rsidRDefault="00FC541E" w:rsidP="00FC541E">
      <w:pPr>
        <w:pStyle w:val="Body"/>
      </w:pPr>
      <w:r w:rsidRPr="00FC541E">
        <w:t>This visualization presents at the time of the test a filter per year and another per political party, the source of data contemplates the votes by aspiring councilor.</w:t>
      </w:r>
    </w:p>
    <w:p w14:paraId="5593436F" w14:textId="1382CB0A" w:rsidR="0052647B" w:rsidRDefault="0052647B" w:rsidP="0052647B">
      <w:r>
        <w:rPr>
          <w:noProof/>
          <w:lang w:val="en-US"/>
        </w:rPr>
        <w:drawing>
          <wp:inline distT="0" distB="0" distL="0" distR="0" wp14:anchorId="3F66B478" wp14:editId="622628B9">
            <wp:extent cx="3171825" cy="1952625"/>
            <wp:effectExtent l="0" t="0" r="9525" b="9525"/>
            <wp:docPr id="10" name="Imagen 10" descr="C:\Users\Vivian\AppData\Local\Microsoft\Windows\INetCache\Content.Word\WhatsApp Image 2017-10-31 at 18.24.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vian\AppData\Local\Microsoft\Windows\INetCache\Content.Word\WhatsApp Image 2017-10-31 at 18.24.20.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71825" cy="1952625"/>
                    </a:xfrm>
                    <a:prstGeom prst="rect">
                      <a:avLst/>
                    </a:prstGeom>
                    <a:noFill/>
                    <a:ln>
                      <a:noFill/>
                    </a:ln>
                  </pic:spPr>
                </pic:pic>
              </a:graphicData>
            </a:graphic>
          </wp:inline>
        </w:drawing>
      </w:r>
    </w:p>
    <w:p w14:paraId="1BB3F33C" w14:textId="61870BE7" w:rsidR="00212C9A" w:rsidRPr="00212C9A" w:rsidRDefault="00212C9A" w:rsidP="0052647B">
      <w:pPr>
        <w:rPr>
          <w:szCs w:val="18"/>
        </w:rPr>
      </w:pPr>
    </w:p>
    <w:p w14:paraId="11C59487" w14:textId="591EB8CB" w:rsidR="00212C9A" w:rsidRPr="00212C9A" w:rsidRDefault="00212C9A" w:rsidP="00212C9A">
      <w:pPr>
        <w:pStyle w:val="FigureCaption"/>
        <w:rPr>
          <w:sz w:val="18"/>
          <w:szCs w:val="18"/>
          <w:lang w:val="en-US"/>
        </w:rPr>
      </w:pPr>
      <w:r w:rsidRPr="00212C9A">
        <w:rPr>
          <w:rFonts w:ascii="Times" w:hAnsi="Times" w:cs="Times"/>
          <w:sz w:val="18"/>
          <w:szCs w:val="18"/>
          <w:lang w:val="en-US"/>
        </w:rPr>
        <w:t>Fig. 1</w:t>
      </w:r>
      <w:r w:rsidR="005E7CBE">
        <w:rPr>
          <w:rFonts w:ascii="Times" w:hAnsi="Times" w:cs="Times"/>
          <w:sz w:val="18"/>
          <w:szCs w:val="18"/>
          <w:lang w:val="en-US"/>
        </w:rPr>
        <w:t>4</w:t>
      </w:r>
      <w:r w:rsidRPr="00212C9A">
        <w:rPr>
          <w:rFonts w:ascii="Times" w:hAnsi="Times" w:cs="Times"/>
          <w:sz w:val="18"/>
          <w:szCs w:val="18"/>
          <w:lang w:val="en-US"/>
        </w:rPr>
        <w:t xml:space="preserve"> First versi</w:t>
      </w:r>
      <w:r w:rsidR="00CF1961">
        <w:rPr>
          <w:rFonts w:ascii="Times" w:hAnsi="Times" w:cs="Times"/>
          <w:sz w:val="18"/>
          <w:szCs w:val="18"/>
          <w:lang w:val="en-US"/>
        </w:rPr>
        <w:t>o</w:t>
      </w:r>
      <w:r w:rsidRPr="00212C9A">
        <w:rPr>
          <w:rFonts w:ascii="Times" w:hAnsi="Times" w:cs="Times"/>
          <w:sz w:val="18"/>
          <w:szCs w:val="18"/>
          <w:lang w:val="en-US"/>
        </w:rPr>
        <w:t xml:space="preserve">n of </w:t>
      </w:r>
      <w:r w:rsidRPr="00212C9A">
        <w:rPr>
          <w:rFonts w:ascii="Times" w:hAnsi="Times" w:cs="Times"/>
          <w:sz w:val="18"/>
          <w:szCs w:val="18"/>
          <w:lang w:val="en-US"/>
        </w:rPr>
        <w:t>parallel coordinates</w:t>
      </w:r>
      <w:r w:rsidRPr="00212C9A">
        <w:rPr>
          <w:rFonts w:ascii="Times" w:hAnsi="Times" w:cs="Times"/>
          <w:sz w:val="18"/>
          <w:szCs w:val="18"/>
          <w:lang w:val="en-US"/>
        </w:rPr>
        <w:t>.</w:t>
      </w:r>
    </w:p>
    <w:p w14:paraId="14E08539" w14:textId="77777777" w:rsidR="00212C9A" w:rsidRPr="00212C9A" w:rsidRDefault="00212C9A" w:rsidP="0052647B">
      <w:pPr>
        <w:rPr>
          <w:lang w:val="en-US"/>
        </w:rPr>
      </w:pPr>
    </w:p>
    <w:p w14:paraId="4B832DB4" w14:textId="4D597CA5" w:rsidR="003041D3" w:rsidRPr="00212C9A" w:rsidRDefault="003041D3" w:rsidP="0052647B">
      <w:pPr>
        <w:rPr>
          <w:lang w:val="en-US"/>
        </w:rPr>
      </w:pPr>
    </w:p>
    <w:p w14:paraId="7D0FB1D6" w14:textId="5E264E29" w:rsidR="003041D3" w:rsidRDefault="003041D3" w:rsidP="0052647B">
      <w:r>
        <w:rPr>
          <w:noProof/>
        </w:rPr>
        <w:drawing>
          <wp:inline distT="0" distB="0" distL="0" distR="0" wp14:anchorId="7E9158A0" wp14:editId="2901FB3F">
            <wp:extent cx="3171825" cy="1781175"/>
            <wp:effectExtent l="0" t="0" r="9525" b="9525"/>
            <wp:docPr id="8" name="Imagen 8" descr="C:\Users\Vivian\AppData\Local\Microsoft\Windows\INetCache\Content.Word\WhatsApp Image 2017-10-31 at 18.04.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vian\AppData\Local\Microsoft\Windows\INetCache\Content.Word\WhatsApp Image 2017-10-31 at 18.04.37.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1825" cy="1781175"/>
                    </a:xfrm>
                    <a:prstGeom prst="rect">
                      <a:avLst/>
                    </a:prstGeom>
                    <a:noFill/>
                    <a:ln>
                      <a:noFill/>
                    </a:ln>
                  </pic:spPr>
                </pic:pic>
              </a:graphicData>
            </a:graphic>
          </wp:inline>
        </w:drawing>
      </w:r>
    </w:p>
    <w:p w14:paraId="0D8EEEAA" w14:textId="65AAF9DA" w:rsidR="0052647B" w:rsidRPr="005E7CBE" w:rsidRDefault="0052647B" w:rsidP="0052647B">
      <w:pPr>
        <w:pStyle w:val="FigureCaption"/>
        <w:rPr>
          <w:lang w:val="en-US"/>
        </w:rPr>
      </w:pPr>
      <w:r w:rsidRPr="005E7CBE">
        <w:rPr>
          <w:lang w:val="en-US"/>
        </w:rPr>
        <w:t>Fig. 1</w:t>
      </w:r>
      <w:r w:rsidR="005E7CBE" w:rsidRPr="005E7CBE">
        <w:rPr>
          <w:lang w:val="en-US"/>
        </w:rPr>
        <w:t xml:space="preserve">5 </w:t>
      </w:r>
      <w:r w:rsidR="00BB3BB5" w:rsidRPr="005E7CBE">
        <w:rPr>
          <w:lang w:val="en-US"/>
        </w:rPr>
        <w:t>First Mockup</w:t>
      </w:r>
      <w:r w:rsidRPr="005E7CBE">
        <w:rPr>
          <w:lang w:val="en-US"/>
        </w:rPr>
        <w:t xml:space="preserve"> Parallel coordinates.</w:t>
      </w:r>
    </w:p>
    <w:p w14:paraId="22F3E6F8" w14:textId="77777777" w:rsidR="00F54302" w:rsidRPr="00212C9A" w:rsidRDefault="00F54302" w:rsidP="00F54302">
      <w:pPr>
        <w:pStyle w:val="Prrafodelista"/>
        <w:numPr>
          <w:ilvl w:val="0"/>
          <w:numId w:val="28"/>
        </w:numPr>
        <w:rPr>
          <w:lang w:val="en-US"/>
        </w:rPr>
      </w:pPr>
      <w:r w:rsidRPr="00F54302">
        <w:rPr>
          <w:lang w:val="en-US"/>
        </w:rPr>
        <w:t>The user inquires whether the filters that will be included for additional candidate must be exclusive, it is made clear that they are dependent, that is, once the period is chosen, the parties that had interference in the elections of that period are filtered, and a Once the match is chosen, only the candidates of that party will be there.</w:t>
      </w:r>
    </w:p>
    <w:p w14:paraId="18AC164B" w14:textId="77777777" w:rsidR="00F54302" w:rsidRPr="00F54302" w:rsidRDefault="00F54302" w:rsidP="00F54302">
      <w:pPr>
        <w:rPr>
          <w:lang w:val="en-US"/>
        </w:rPr>
      </w:pPr>
      <w:r w:rsidRPr="00F54302">
        <w:rPr>
          <w:lang w:val="en-US"/>
        </w:rPr>
        <w:t>- Given that each vertical axis indicates different things, one the candidates and another the scale of votes, it is not clear to the user that corresponds to each axis. Similarly, it is not clear if the scale should be shown for both axes.</w:t>
      </w:r>
    </w:p>
    <w:p w14:paraId="1CE0014E" w14:textId="77777777" w:rsidR="00F54302" w:rsidRPr="00F54302" w:rsidRDefault="00F54302" w:rsidP="00F54302">
      <w:pPr>
        <w:rPr>
          <w:lang w:val="en-US"/>
        </w:rPr>
      </w:pPr>
      <w:r w:rsidRPr="00F54302">
        <w:rPr>
          <w:lang w:val="en-US"/>
        </w:rPr>
        <w:t>- It would be interesting to have two visualizations that allow to see in the top the results by party and in the bottom part the detail until the candidate, not necessarily juxtaposed, but that allows a greater detail without sharing information. This proposal arises for several of the users and indicate that it would facilitate even more the comparison with other candidates and against the party.</w:t>
      </w:r>
    </w:p>
    <w:p w14:paraId="589EE0CE" w14:textId="77777777" w:rsidR="00F54302" w:rsidRPr="00F54302" w:rsidRDefault="00F54302" w:rsidP="00F54302">
      <w:pPr>
        <w:rPr>
          <w:lang w:val="en-US"/>
        </w:rPr>
      </w:pPr>
      <w:r w:rsidRPr="00F54302">
        <w:rPr>
          <w:lang w:val="en-US"/>
        </w:rPr>
        <w:t>- The option to clean the filters must be included, since it is not clear to the user how to do this action.</w:t>
      </w:r>
    </w:p>
    <w:p w14:paraId="62232603" w14:textId="77777777" w:rsidR="00F54302" w:rsidRPr="00F54302" w:rsidRDefault="00F54302" w:rsidP="00F54302">
      <w:pPr>
        <w:rPr>
          <w:lang w:val="en-US"/>
        </w:rPr>
      </w:pPr>
      <w:r w:rsidRPr="00F54302">
        <w:rPr>
          <w:lang w:val="en-US"/>
        </w:rPr>
        <w:t xml:space="preserve">- The user suggests </w:t>
      </w:r>
      <w:proofErr w:type="gramStart"/>
      <w:r w:rsidRPr="00F54302">
        <w:rPr>
          <w:lang w:val="en-US"/>
        </w:rPr>
        <w:t>to perform</w:t>
      </w:r>
      <w:proofErr w:type="gramEnd"/>
      <w:r w:rsidRPr="00F54302">
        <w:rPr>
          <w:lang w:val="en-US"/>
        </w:rPr>
        <w:t xml:space="preserve"> some type of group by for the different parties, this from a dynamic filter, in order to be able to compare the behavior of a game or candidate against the rest.</w:t>
      </w:r>
    </w:p>
    <w:p w14:paraId="79761F7F" w14:textId="77777777" w:rsidR="00F54302" w:rsidRPr="00F54302" w:rsidRDefault="00F54302" w:rsidP="00F54302">
      <w:pPr>
        <w:rPr>
          <w:lang w:val="en-US"/>
        </w:rPr>
      </w:pPr>
      <w:r w:rsidRPr="00F54302">
        <w:rPr>
          <w:lang w:val="en-US"/>
        </w:rPr>
        <w:t>- As for the previous visualization, it suggests supporting with an additional table that shows the candidates and allows to make filters from the table and not directly in the graph.</w:t>
      </w:r>
    </w:p>
    <w:p w14:paraId="43A3463E" w14:textId="77777777" w:rsidR="00F54302" w:rsidRPr="00F54302" w:rsidRDefault="00F54302" w:rsidP="00F54302">
      <w:pPr>
        <w:rPr>
          <w:lang w:val="en-US"/>
        </w:rPr>
      </w:pPr>
      <w:r w:rsidRPr="00F54302">
        <w:rPr>
          <w:lang w:val="en-US"/>
        </w:rPr>
        <w:t>- Suggest lateral selection and not only vertical in the filter.</w:t>
      </w:r>
    </w:p>
    <w:p w14:paraId="69CAA325" w14:textId="77777777" w:rsidR="00F54302" w:rsidRPr="00F54302" w:rsidRDefault="00F54302" w:rsidP="00F54302">
      <w:pPr>
        <w:rPr>
          <w:lang w:val="en-US"/>
        </w:rPr>
      </w:pPr>
      <w:r w:rsidRPr="00F54302">
        <w:rPr>
          <w:lang w:val="en-US"/>
        </w:rPr>
        <w:t>- The user highlights that there is a correlation between the data presented.</w:t>
      </w:r>
    </w:p>
    <w:p w14:paraId="1DE1AE7E" w14:textId="77777777" w:rsidR="00F54302" w:rsidRPr="00F54302" w:rsidRDefault="00F54302" w:rsidP="00F54302">
      <w:pPr>
        <w:rPr>
          <w:lang w:val="en-US"/>
        </w:rPr>
      </w:pPr>
      <w:r w:rsidRPr="00F54302">
        <w:rPr>
          <w:lang w:val="en-US"/>
        </w:rPr>
        <w:lastRenderedPageBreak/>
        <w:t>- It is indicated that it is very overloaded, depending on the party, the names of the candidates.</w:t>
      </w:r>
    </w:p>
    <w:p w14:paraId="38968AB7" w14:textId="03124C26" w:rsidR="00F26883" w:rsidRDefault="00F54302" w:rsidP="00F54302">
      <w:pPr>
        <w:rPr>
          <w:lang w:val="en-US"/>
        </w:rPr>
      </w:pPr>
      <w:r w:rsidRPr="00F54302">
        <w:rPr>
          <w:lang w:val="en-US"/>
        </w:rPr>
        <w:t>- It is suggested to do some type of filter by clicking on the name of the candidate.</w:t>
      </w:r>
    </w:p>
    <w:p w14:paraId="70000613" w14:textId="77777777" w:rsidR="00F54302" w:rsidRPr="00F54302" w:rsidRDefault="00F54302" w:rsidP="00F54302">
      <w:pPr>
        <w:rPr>
          <w:lang w:val="en-US"/>
        </w:rPr>
      </w:pPr>
    </w:p>
    <w:p w14:paraId="47044ECA" w14:textId="77777777" w:rsidR="00F54302" w:rsidRPr="00F54302" w:rsidRDefault="00F54302" w:rsidP="00F54302">
      <w:pPr>
        <w:rPr>
          <w:lang w:val="en-US"/>
        </w:rPr>
      </w:pPr>
      <w:r w:rsidRPr="00F54302">
        <w:rPr>
          <w:lang w:val="en-US"/>
        </w:rPr>
        <w:t>Other general suggestions:</w:t>
      </w:r>
    </w:p>
    <w:p w14:paraId="0B4F851C" w14:textId="77777777" w:rsidR="00F54302" w:rsidRPr="00F54302" w:rsidRDefault="00F54302" w:rsidP="00F54302">
      <w:pPr>
        <w:rPr>
          <w:lang w:val="en-US"/>
        </w:rPr>
      </w:pPr>
      <w:r w:rsidRPr="00F54302">
        <w:rPr>
          <w:lang w:val="en-US"/>
        </w:rPr>
        <w:t>- Match the match logo and the color to the filters.</w:t>
      </w:r>
    </w:p>
    <w:p w14:paraId="04B241F7" w14:textId="77777777" w:rsidR="00F54302" w:rsidRPr="00F54302" w:rsidRDefault="00F54302" w:rsidP="00F54302">
      <w:pPr>
        <w:rPr>
          <w:lang w:val="en-US"/>
        </w:rPr>
      </w:pPr>
      <w:r w:rsidRPr="00F54302">
        <w:rPr>
          <w:lang w:val="en-US"/>
        </w:rPr>
        <w:t>- Maintain continuity between the different visualizations, which are linked.</w:t>
      </w:r>
    </w:p>
    <w:p w14:paraId="4B427B7E" w14:textId="45995C73" w:rsidR="00012060" w:rsidRPr="00F54302" w:rsidRDefault="00F54302" w:rsidP="00F54302">
      <w:pPr>
        <w:rPr>
          <w:lang w:val="en-US"/>
        </w:rPr>
      </w:pPr>
      <w:r w:rsidRPr="00F54302">
        <w:rPr>
          <w:lang w:val="en-US"/>
        </w:rPr>
        <w:t>- Include appropriate legends and texts that strengthen and facilitate the user's interaction with visualization.</w:t>
      </w:r>
    </w:p>
    <w:p w14:paraId="377A1B10" w14:textId="600D976C" w:rsidR="005900FB" w:rsidRDefault="00012060" w:rsidP="004565B3">
      <w:pPr>
        <w:rPr>
          <w:lang w:val="en-US"/>
        </w:rPr>
      </w:pPr>
      <w:r w:rsidRPr="00F54302">
        <w:rPr>
          <w:lang w:val="en-US"/>
        </w:rPr>
        <w:t xml:space="preserve"> </w:t>
      </w:r>
    </w:p>
    <w:p w14:paraId="0476E5BA" w14:textId="72473DF2" w:rsidR="002D779F" w:rsidRDefault="002D779F" w:rsidP="004565B3">
      <w:pPr>
        <w:rPr>
          <w:lang w:val="en-US"/>
        </w:rPr>
      </w:pPr>
      <w:r>
        <w:rPr>
          <w:lang w:val="en-US"/>
        </w:rPr>
        <w:t xml:space="preserve">For the final version of our visualizations, we tried to implement all suggestions from the client, the teacher and partners, in general terms we can implemented some of them but all.  </w:t>
      </w:r>
    </w:p>
    <w:p w14:paraId="47A956E2" w14:textId="734ECAA4" w:rsidR="001E4040" w:rsidRPr="00212C9A" w:rsidRDefault="001E4040" w:rsidP="001E4040">
      <w:pPr>
        <w:pStyle w:val="Ttulo1"/>
        <w:rPr>
          <w:lang w:val="en-US"/>
        </w:rPr>
      </w:pPr>
      <w:r w:rsidRPr="00212C9A">
        <w:rPr>
          <w:lang w:val="en-US"/>
        </w:rPr>
        <w:t>5</w:t>
      </w:r>
      <w:r w:rsidRPr="00212C9A">
        <w:rPr>
          <w:lang w:val="en-US"/>
        </w:rPr>
        <w:tab/>
      </w:r>
      <w:proofErr w:type="gramStart"/>
      <w:r w:rsidR="0086590F" w:rsidRPr="00212C9A">
        <w:rPr>
          <w:lang w:val="en-US"/>
        </w:rPr>
        <w:t>Binnacle</w:t>
      </w:r>
      <w:proofErr w:type="gramEnd"/>
    </w:p>
    <w:p w14:paraId="5DF3C2A4" w14:textId="76315F25" w:rsidR="001E4040" w:rsidRPr="0086590F" w:rsidRDefault="0086590F" w:rsidP="001E4040">
      <w:pPr>
        <w:rPr>
          <w:lang w:val="en-US"/>
        </w:rPr>
      </w:pPr>
      <w:r w:rsidRPr="0086590F">
        <w:rPr>
          <w:lang w:val="en-US"/>
        </w:rPr>
        <w:t>Three (3) face-to-face meetings were held with the client, the topics discussed in each of them are detailed below:</w:t>
      </w:r>
    </w:p>
    <w:p w14:paraId="6B7F029D" w14:textId="77777777" w:rsidR="001E4040" w:rsidRPr="0086590F" w:rsidRDefault="001E4040" w:rsidP="001E4040">
      <w:pPr>
        <w:rPr>
          <w:lang w:val="en-US"/>
        </w:rPr>
      </w:pPr>
    </w:p>
    <w:p w14:paraId="0294369A" w14:textId="7A61C7E7" w:rsidR="001E4040" w:rsidRPr="00324E9F" w:rsidRDefault="001E4040" w:rsidP="001E4040">
      <w:pPr>
        <w:rPr>
          <w:rFonts w:ascii="Helvetica" w:hAnsi="Helvetica"/>
          <w:b/>
          <w:lang w:val="en-US"/>
        </w:rPr>
      </w:pPr>
      <w:r w:rsidRPr="00324E9F">
        <w:rPr>
          <w:rFonts w:ascii="Helvetica" w:hAnsi="Helvetica"/>
          <w:b/>
          <w:lang w:val="en-US"/>
        </w:rPr>
        <w:t xml:space="preserve">5.1. </w:t>
      </w:r>
      <w:r w:rsidR="0086590F" w:rsidRPr="00324E9F">
        <w:rPr>
          <w:rFonts w:ascii="Helvetica" w:hAnsi="Helvetica"/>
          <w:b/>
          <w:lang w:val="en-US"/>
        </w:rPr>
        <w:t>Introductory meeting</w:t>
      </w:r>
    </w:p>
    <w:p w14:paraId="0AFF6546" w14:textId="77777777" w:rsidR="001E4040" w:rsidRPr="00324E9F" w:rsidRDefault="001E4040" w:rsidP="001E4040">
      <w:pPr>
        <w:rPr>
          <w:lang w:val="en-US"/>
        </w:rPr>
      </w:pPr>
    </w:p>
    <w:p w14:paraId="4FB613F6" w14:textId="77777777" w:rsidR="0086590F" w:rsidRPr="00324E9F" w:rsidRDefault="0086590F" w:rsidP="0086590F">
      <w:pPr>
        <w:rPr>
          <w:lang w:val="en-US"/>
        </w:rPr>
      </w:pPr>
      <w:r w:rsidRPr="00324E9F">
        <w:rPr>
          <w:lang w:val="en-US"/>
        </w:rPr>
        <w:t xml:space="preserve">This meeting established direct communication with the client, the meeting took place in the surroundings of the University of the Andes, was attended by one of the members of the working group and two people from the collective Combo2600, one of them was Diego </w:t>
      </w:r>
      <w:proofErr w:type="spellStart"/>
      <w:r w:rsidRPr="00324E9F">
        <w:rPr>
          <w:lang w:val="en-US"/>
        </w:rPr>
        <w:t>Laserna</w:t>
      </w:r>
      <w:proofErr w:type="spellEnd"/>
      <w:r w:rsidRPr="00324E9F">
        <w:rPr>
          <w:lang w:val="en-US"/>
        </w:rPr>
        <w:t>, who was an aspirant to the Bogotá council in the last elections.</w:t>
      </w:r>
    </w:p>
    <w:p w14:paraId="17289418" w14:textId="77777777" w:rsidR="0086590F" w:rsidRPr="00324E9F" w:rsidRDefault="0086590F" w:rsidP="0086590F">
      <w:pPr>
        <w:rPr>
          <w:lang w:val="en-US"/>
        </w:rPr>
      </w:pPr>
    </w:p>
    <w:p w14:paraId="0AC61A63" w14:textId="77777777" w:rsidR="0086590F" w:rsidRPr="00324E9F" w:rsidRDefault="0086590F" w:rsidP="0086590F">
      <w:pPr>
        <w:rPr>
          <w:lang w:val="en-US"/>
        </w:rPr>
      </w:pPr>
      <w:r w:rsidRPr="00324E9F">
        <w:rPr>
          <w:lang w:val="en-US"/>
        </w:rPr>
        <w:t>The development of this meeting was given by the contextualization of the client to the group in terms of the needs and expected scope of the project, it was specified why it is important for the client to know the areas of the city in which the traditional political parties have greater influence and those that have emerged as alternatives.</w:t>
      </w:r>
    </w:p>
    <w:p w14:paraId="6CEF0E3F" w14:textId="77777777" w:rsidR="0086590F" w:rsidRPr="00324E9F" w:rsidRDefault="0086590F" w:rsidP="0086590F">
      <w:pPr>
        <w:rPr>
          <w:lang w:val="en-US"/>
        </w:rPr>
      </w:pPr>
    </w:p>
    <w:p w14:paraId="0C73FC8E" w14:textId="2A026F43" w:rsidR="001E4040" w:rsidRPr="00324E9F" w:rsidRDefault="0086590F" w:rsidP="0086590F">
      <w:pPr>
        <w:rPr>
          <w:lang w:val="en-US"/>
        </w:rPr>
      </w:pPr>
      <w:r w:rsidRPr="0086590F">
        <w:rPr>
          <w:lang w:val="en-US"/>
        </w:rPr>
        <w:t xml:space="preserve">A DVD was delivered with data that was generated by the national registry of the civil status in front of the results of the elections to the council and other estates for the years 1997, 2000, 2003, 2000 and 2007. </w:t>
      </w:r>
      <w:r w:rsidRPr="00324E9F">
        <w:rPr>
          <w:lang w:val="en-US"/>
        </w:rPr>
        <w:t>It was also delivered by email of a file in Excel format with complementary data of the local elections for the year 2015, and subsequently a new group of files was submitted in Excel format with data of the local elections for the year 2011</w:t>
      </w:r>
      <w:r w:rsidR="001E4040" w:rsidRPr="00324E9F">
        <w:rPr>
          <w:lang w:val="en-US"/>
        </w:rPr>
        <w:t>.</w:t>
      </w:r>
    </w:p>
    <w:p w14:paraId="58AC8E67" w14:textId="77777777" w:rsidR="001E4040" w:rsidRPr="00324E9F" w:rsidRDefault="001E4040" w:rsidP="001E4040">
      <w:pPr>
        <w:rPr>
          <w:lang w:val="en-US"/>
        </w:rPr>
      </w:pPr>
    </w:p>
    <w:p w14:paraId="20E5F1B9" w14:textId="36FD4404" w:rsidR="001E4040" w:rsidRPr="00324E9F" w:rsidRDefault="00324E9F" w:rsidP="001E4040">
      <w:pPr>
        <w:rPr>
          <w:lang w:val="en-US"/>
        </w:rPr>
      </w:pPr>
      <w:r w:rsidRPr="00324E9F">
        <w:rPr>
          <w:lang w:val="en-US"/>
        </w:rPr>
        <w:t>On the other hand, this meeting identified a clear desire of the client to include map visualizations, as he is aware of the scope that can be given to this type of visualizations and knows how they should be interpreted and exploited.</w:t>
      </w:r>
    </w:p>
    <w:p w14:paraId="307712DC" w14:textId="77777777" w:rsidR="001E4040" w:rsidRPr="00324E9F" w:rsidRDefault="001E4040" w:rsidP="001E4040">
      <w:pPr>
        <w:rPr>
          <w:lang w:val="en-US"/>
        </w:rPr>
      </w:pPr>
    </w:p>
    <w:p w14:paraId="631B54CA" w14:textId="26C4B373" w:rsidR="001E4040" w:rsidRPr="00324E9F" w:rsidRDefault="001E4040" w:rsidP="001E4040">
      <w:pPr>
        <w:rPr>
          <w:rFonts w:ascii="Helvetica" w:hAnsi="Helvetica"/>
          <w:b/>
          <w:lang w:val="en-US"/>
        </w:rPr>
      </w:pPr>
      <w:r w:rsidRPr="00324E9F">
        <w:rPr>
          <w:rFonts w:ascii="Helvetica" w:hAnsi="Helvetica"/>
          <w:b/>
          <w:lang w:val="en-US"/>
        </w:rPr>
        <w:t xml:space="preserve">5.2 </w:t>
      </w:r>
      <w:r w:rsidR="00324E9F" w:rsidRPr="00324E9F">
        <w:rPr>
          <w:rFonts w:ascii="Helvetica" w:hAnsi="Helvetica"/>
          <w:b/>
          <w:lang w:val="en-US"/>
        </w:rPr>
        <w:t>Meeting of review of mockups and alternative visualizations</w:t>
      </w:r>
    </w:p>
    <w:p w14:paraId="2A90C58A" w14:textId="77777777" w:rsidR="001E4040" w:rsidRPr="00324E9F" w:rsidRDefault="001E4040" w:rsidP="001E4040">
      <w:pPr>
        <w:rPr>
          <w:lang w:val="en-US"/>
        </w:rPr>
      </w:pPr>
    </w:p>
    <w:p w14:paraId="242AE5B6" w14:textId="77777777" w:rsidR="00324E9F" w:rsidRPr="00241431" w:rsidRDefault="00324E9F" w:rsidP="00324E9F">
      <w:pPr>
        <w:rPr>
          <w:lang w:val="en-US"/>
        </w:rPr>
      </w:pPr>
      <w:r w:rsidRPr="00241431">
        <w:rPr>
          <w:lang w:val="en-US"/>
        </w:rPr>
        <w:t>After having carried out a first analysis of the data and the information delivered by the client, a new meeting was held, the objective of which was to review some visualization alternatives that could be useful for the client in the search for their findings.</w:t>
      </w:r>
    </w:p>
    <w:p w14:paraId="1CBB45DF" w14:textId="77777777" w:rsidR="00324E9F" w:rsidRPr="00241431" w:rsidRDefault="00324E9F" w:rsidP="00324E9F">
      <w:pPr>
        <w:rPr>
          <w:lang w:val="en-US"/>
        </w:rPr>
      </w:pPr>
    </w:p>
    <w:p w14:paraId="4976CE3C" w14:textId="643462AD" w:rsidR="001E4040" w:rsidRDefault="00324E9F" w:rsidP="00324E9F">
      <w:pPr>
        <w:rPr>
          <w:lang w:val="en-US"/>
        </w:rPr>
      </w:pPr>
      <w:r w:rsidRPr="00241431">
        <w:rPr>
          <w:lang w:val="en-US"/>
        </w:rPr>
        <w:t>Although it was indicated to the client that he was looking for each of the proposed visualizations, visualizations already built within the course were used and which allowed to clarify with the client if they would cover the needs of the client. Then showed diagrams of timelines and maps by location of Bogotá in which they were showing counts and trends.</w:t>
      </w:r>
    </w:p>
    <w:p w14:paraId="48BA7B96" w14:textId="77777777" w:rsidR="00241431" w:rsidRPr="00241431" w:rsidRDefault="00241431" w:rsidP="00324E9F">
      <w:pPr>
        <w:rPr>
          <w:lang w:val="en-US"/>
        </w:rPr>
      </w:pPr>
    </w:p>
    <w:p w14:paraId="444E0F8E" w14:textId="322058BD" w:rsidR="001E4040" w:rsidRDefault="00241431" w:rsidP="001E4040">
      <w:pPr>
        <w:rPr>
          <w:lang w:val="en-US"/>
        </w:rPr>
      </w:pPr>
      <w:r w:rsidRPr="00241431">
        <w:rPr>
          <w:lang w:val="en-US"/>
        </w:rPr>
        <w:t xml:space="preserve">After this meeting what was obtained was the clear definition of what kind of visualizations were valid for the client, being selected visualizations of parallel coordinates graph, choropleth map and </w:t>
      </w:r>
      <w:r>
        <w:rPr>
          <w:lang w:val="en-US"/>
        </w:rPr>
        <w:t>slope</w:t>
      </w:r>
      <w:r w:rsidRPr="00241431">
        <w:rPr>
          <w:lang w:val="en-US"/>
        </w:rPr>
        <w:t xml:space="preserve"> </w:t>
      </w:r>
      <w:r w:rsidRPr="00241431">
        <w:rPr>
          <w:lang w:val="en-US"/>
        </w:rPr>
        <w:t xml:space="preserve">graphs to be able to identify variations in the number of votes obtained by each </w:t>
      </w:r>
      <w:r>
        <w:rPr>
          <w:lang w:val="en-US"/>
        </w:rPr>
        <w:t>political party</w:t>
      </w:r>
      <w:r w:rsidRPr="00241431">
        <w:rPr>
          <w:lang w:val="en-US"/>
        </w:rPr>
        <w:t xml:space="preserve"> and candidate, by electoral zone (if possible), for the different electoral periods from which data were obtained.</w:t>
      </w:r>
    </w:p>
    <w:p w14:paraId="1DF90CD3" w14:textId="77777777" w:rsidR="002D779F" w:rsidRPr="00241431" w:rsidRDefault="002D779F" w:rsidP="001E4040">
      <w:pPr>
        <w:rPr>
          <w:lang w:val="en-US"/>
        </w:rPr>
      </w:pPr>
    </w:p>
    <w:p w14:paraId="01B786F1" w14:textId="65F04E0E" w:rsidR="001E4040" w:rsidRPr="00803479" w:rsidRDefault="001E4040" w:rsidP="001E4040">
      <w:pPr>
        <w:rPr>
          <w:rFonts w:ascii="Helvetica" w:hAnsi="Helvetica"/>
          <w:b/>
          <w:lang w:val="en-US"/>
        </w:rPr>
      </w:pPr>
      <w:r w:rsidRPr="00803479">
        <w:rPr>
          <w:rFonts w:ascii="Helvetica" w:hAnsi="Helvetica"/>
          <w:b/>
          <w:lang w:val="en-US"/>
        </w:rPr>
        <w:t xml:space="preserve">5.3 </w:t>
      </w:r>
      <w:r w:rsidR="00803479" w:rsidRPr="00803479">
        <w:rPr>
          <w:rFonts w:ascii="Helvetica" w:hAnsi="Helvetica"/>
          <w:b/>
          <w:lang w:val="en-US"/>
        </w:rPr>
        <w:t>Meeting of revision of first visualizations with data of the client</w:t>
      </w:r>
    </w:p>
    <w:p w14:paraId="78C0828C" w14:textId="77777777" w:rsidR="001E4040" w:rsidRPr="00803479" w:rsidRDefault="001E4040" w:rsidP="001E4040">
      <w:pPr>
        <w:rPr>
          <w:lang w:val="en-US"/>
        </w:rPr>
      </w:pPr>
    </w:p>
    <w:p w14:paraId="146526F5" w14:textId="77777777" w:rsidR="00803479" w:rsidRPr="00803479" w:rsidRDefault="00803479" w:rsidP="00803479">
      <w:pPr>
        <w:rPr>
          <w:lang w:val="en-US"/>
        </w:rPr>
      </w:pPr>
      <w:r w:rsidRPr="00803479">
        <w:rPr>
          <w:lang w:val="en-US"/>
        </w:rPr>
        <w:t xml:space="preserve">During this meeting the user was presented with a first approximation of two visualizations that were made from the data delivered by them. </w:t>
      </w:r>
      <w:proofErr w:type="gramStart"/>
      <w:r w:rsidRPr="00803479">
        <w:rPr>
          <w:lang w:val="en-US"/>
        </w:rPr>
        <w:t>It is clear that to</w:t>
      </w:r>
      <w:proofErr w:type="gramEnd"/>
      <w:r w:rsidRPr="00803479">
        <w:rPr>
          <w:lang w:val="en-US"/>
        </w:rPr>
        <w:t xml:space="preserve"> achieve this visualization it was necessary to make a large debugging and cross-referencing with other data that were subsequently delivered by the client, it does not have the same level of granularity.</w:t>
      </w:r>
    </w:p>
    <w:p w14:paraId="07943A0F" w14:textId="77777777" w:rsidR="00803479" w:rsidRPr="00803479" w:rsidRDefault="00803479" w:rsidP="00803479">
      <w:pPr>
        <w:rPr>
          <w:lang w:val="en-US"/>
        </w:rPr>
      </w:pPr>
    </w:p>
    <w:p w14:paraId="5C83F5A3" w14:textId="77777777" w:rsidR="00803479" w:rsidRPr="00803479" w:rsidRDefault="00803479" w:rsidP="00803479">
      <w:pPr>
        <w:rPr>
          <w:lang w:val="en-US"/>
        </w:rPr>
      </w:pPr>
      <w:r w:rsidRPr="00803479">
        <w:rPr>
          <w:lang w:val="en-US"/>
        </w:rPr>
        <w:t>It has been detected that the 2011 data must be derived to obtain the same level of the 2015 data, since these are per table and are required per locality.</w:t>
      </w:r>
    </w:p>
    <w:p w14:paraId="4D736427" w14:textId="77777777" w:rsidR="00803479" w:rsidRPr="00803479" w:rsidRDefault="00803479" w:rsidP="00803479">
      <w:pPr>
        <w:rPr>
          <w:lang w:val="en-US"/>
        </w:rPr>
      </w:pPr>
    </w:p>
    <w:p w14:paraId="5ED60242" w14:textId="77777777" w:rsidR="00803479" w:rsidRPr="00803479" w:rsidRDefault="00803479" w:rsidP="00803479">
      <w:pPr>
        <w:rPr>
          <w:lang w:val="en-US"/>
        </w:rPr>
      </w:pPr>
      <w:r w:rsidRPr="00803479">
        <w:rPr>
          <w:lang w:val="en-US"/>
        </w:rPr>
        <w:t xml:space="preserve">The first versions of two visualizations were presented to the client, a parallel coordinates diagram that allows, from one filter per year, to see the behavior of the electoral tendency of the different lobbyists. And another visualization of a </w:t>
      </w:r>
      <w:proofErr w:type="spellStart"/>
      <w:r w:rsidRPr="00803479">
        <w:rPr>
          <w:lang w:val="en-US"/>
        </w:rPr>
        <w:t>Choroplet</w:t>
      </w:r>
      <w:proofErr w:type="spellEnd"/>
      <w:r w:rsidRPr="00803479">
        <w:rPr>
          <w:lang w:val="en-US"/>
        </w:rPr>
        <w:t xml:space="preserve"> map of Bogota that allows filtering by candidate identifying the percentage of acceptance that it has in the different localities with marks as the color that indicates the highest percentage of preference.</w:t>
      </w:r>
    </w:p>
    <w:p w14:paraId="532192DD" w14:textId="77777777" w:rsidR="00803479" w:rsidRPr="00803479" w:rsidRDefault="00803479" w:rsidP="00803479">
      <w:pPr>
        <w:rPr>
          <w:lang w:val="en-US"/>
        </w:rPr>
      </w:pPr>
    </w:p>
    <w:p w14:paraId="6CE9DE7A" w14:textId="4BCB3F80" w:rsidR="001E4040" w:rsidRDefault="00803479" w:rsidP="00803479">
      <w:pPr>
        <w:rPr>
          <w:lang w:val="en-US"/>
        </w:rPr>
      </w:pPr>
      <w:r w:rsidRPr="00803479">
        <w:rPr>
          <w:lang w:val="en-US"/>
        </w:rPr>
        <w:t>In this meeting the needs of the client and some expectations that have arisen in front of the visualizations were established and delimited.</w:t>
      </w:r>
    </w:p>
    <w:p w14:paraId="4F4FF3E1" w14:textId="77777777" w:rsidR="00803479" w:rsidRPr="00803479" w:rsidRDefault="00803479" w:rsidP="00803479">
      <w:pPr>
        <w:rPr>
          <w:lang w:val="en-US"/>
        </w:rPr>
      </w:pPr>
    </w:p>
    <w:p w14:paraId="6308F2B7" w14:textId="5227C92F" w:rsidR="001E4040" w:rsidRPr="00DB77E2" w:rsidRDefault="001E4040" w:rsidP="001E4040">
      <w:pPr>
        <w:rPr>
          <w:rFonts w:ascii="Helvetica" w:hAnsi="Helvetica"/>
          <w:b/>
          <w:lang w:val="en-US"/>
        </w:rPr>
      </w:pPr>
      <w:r w:rsidRPr="00DB77E2">
        <w:rPr>
          <w:rFonts w:ascii="Helvetica" w:hAnsi="Helvetica"/>
          <w:b/>
          <w:lang w:val="en-US"/>
        </w:rPr>
        <w:t xml:space="preserve">5.4 </w:t>
      </w:r>
      <w:r w:rsidR="00483A42" w:rsidRPr="00DB77E2">
        <w:rPr>
          <w:rFonts w:ascii="Helvetica" w:hAnsi="Helvetica"/>
          <w:b/>
          <w:lang w:val="en-US"/>
        </w:rPr>
        <w:t>Other interactions and communications</w:t>
      </w:r>
      <w:r w:rsidR="00DB77E2" w:rsidRPr="00DB77E2">
        <w:rPr>
          <w:rFonts w:ascii="Helvetica" w:hAnsi="Helvetica"/>
          <w:b/>
          <w:lang w:val="en-US"/>
        </w:rPr>
        <w:t xml:space="preserve"> w</w:t>
      </w:r>
      <w:r w:rsidR="00DB77E2">
        <w:rPr>
          <w:rFonts w:ascii="Helvetica" w:hAnsi="Helvetica"/>
          <w:b/>
          <w:lang w:val="en-US"/>
        </w:rPr>
        <w:t>ith the client</w:t>
      </w:r>
    </w:p>
    <w:p w14:paraId="6954552F" w14:textId="77777777" w:rsidR="001E4040" w:rsidRPr="00DB77E2" w:rsidRDefault="001E4040" w:rsidP="001E4040">
      <w:pPr>
        <w:rPr>
          <w:lang w:val="en-US"/>
        </w:rPr>
      </w:pPr>
    </w:p>
    <w:p w14:paraId="2670924D" w14:textId="748532EF" w:rsidR="001E4040" w:rsidRDefault="00650B5A" w:rsidP="004565B3">
      <w:pPr>
        <w:rPr>
          <w:lang w:val="en-US"/>
        </w:rPr>
      </w:pPr>
      <w:r w:rsidRPr="00650B5A">
        <w:rPr>
          <w:lang w:val="en-US"/>
        </w:rPr>
        <w:t>In addition to the various meetings there was telephone communication with the client to clarify some issues of the data that have arisen during the analyzes, and in the same way an email exchange was held, by this means additional information has been delivered. it is used as a source for visualizations.</w:t>
      </w:r>
    </w:p>
    <w:p w14:paraId="34FFEE97" w14:textId="5970E2C2" w:rsidR="002D038A" w:rsidRDefault="002D038A" w:rsidP="004565B3">
      <w:pPr>
        <w:rPr>
          <w:lang w:val="en-US"/>
        </w:rPr>
      </w:pPr>
    </w:p>
    <w:p w14:paraId="339EB561" w14:textId="5274B009" w:rsidR="003014B3" w:rsidRPr="00212C9A" w:rsidRDefault="002D038A" w:rsidP="004565B3">
      <w:pPr>
        <w:rPr>
          <w:rFonts w:ascii="Helvetica" w:hAnsi="Helvetica"/>
          <w:b/>
          <w:lang w:val="en-US"/>
        </w:rPr>
      </w:pPr>
      <w:r w:rsidRPr="00212C9A">
        <w:rPr>
          <w:rFonts w:ascii="Helvetica" w:hAnsi="Helvetica"/>
          <w:b/>
          <w:lang w:val="en-US"/>
        </w:rPr>
        <w:t>5.</w:t>
      </w:r>
      <w:r w:rsidR="003014B3" w:rsidRPr="00212C9A">
        <w:rPr>
          <w:rFonts w:ascii="Helvetica" w:hAnsi="Helvetica"/>
          <w:b/>
          <w:lang w:val="en-US"/>
        </w:rPr>
        <w:t>5</w:t>
      </w:r>
      <w:r w:rsidRPr="00212C9A">
        <w:rPr>
          <w:rFonts w:ascii="Helvetica" w:hAnsi="Helvetica"/>
          <w:b/>
          <w:lang w:val="en-US"/>
        </w:rPr>
        <w:t xml:space="preserve"> </w:t>
      </w:r>
      <w:r w:rsidR="003014B3" w:rsidRPr="00212C9A">
        <w:rPr>
          <w:rFonts w:ascii="Helvetica" w:hAnsi="Helvetica"/>
          <w:b/>
          <w:lang w:val="en-US"/>
        </w:rPr>
        <w:t>Interactions with the teacher</w:t>
      </w:r>
    </w:p>
    <w:p w14:paraId="60032BB7" w14:textId="1454D779" w:rsidR="00F653C3" w:rsidRPr="00F653C3" w:rsidRDefault="00F653C3" w:rsidP="00F653C3">
      <w:pPr>
        <w:pStyle w:val="Ttulo1"/>
        <w:rPr>
          <w:rFonts w:ascii="Times New Roman" w:hAnsi="Times New Roman"/>
          <w:b w:val="0"/>
          <w:smallCaps w:val="0"/>
          <w:spacing w:val="0"/>
          <w:kern w:val="0"/>
          <w:lang w:val="en-US"/>
        </w:rPr>
      </w:pPr>
      <w:r w:rsidRPr="00F653C3">
        <w:rPr>
          <w:rFonts w:ascii="Times New Roman" w:hAnsi="Times New Roman"/>
          <w:b w:val="0"/>
          <w:smallCaps w:val="0"/>
          <w:spacing w:val="0"/>
          <w:kern w:val="0"/>
          <w:lang w:val="en-US"/>
        </w:rPr>
        <w:t xml:space="preserve">In </w:t>
      </w:r>
      <w:r w:rsidR="0011163B">
        <w:rPr>
          <w:rFonts w:ascii="Times New Roman" w:hAnsi="Times New Roman"/>
          <w:b w:val="0"/>
          <w:smallCaps w:val="0"/>
          <w:spacing w:val="0"/>
          <w:kern w:val="0"/>
          <w:lang w:val="en-US"/>
        </w:rPr>
        <w:t xml:space="preserve">other </w:t>
      </w:r>
      <w:r w:rsidRPr="00F653C3">
        <w:rPr>
          <w:rFonts w:ascii="Times New Roman" w:hAnsi="Times New Roman"/>
          <w:b w:val="0"/>
          <w:smallCaps w:val="0"/>
          <w:spacing w:val="0"/>
          <w:kern w:val="0"/>
          <w:lang w:val="en-US"/>
        </w:rPr>
        <w:t xml:space="preserve">validations of the tasks and idioms with the teacher, the observations were received for what was being worked on, for the idea of ​​creating a streamgraph it was received as a suggestion and as an alternative to elaborate a </w:t>
      </w:r>
      <w:proofErr w:type="spellStart"/>
      <w:r w:rsidRPr="00F653C3">
        <w:rPr>
          <w:rFonts w:ascii="Times New Roman" w:hAnsi="Times New Roman"/>
          <w:b w:val="0"/>
          <w:smallCaps w:val="0"/>
          <w:spacing w:val="0"/>
          <w:kern w:val="0"/>
          <w:lang w:val="en-US"/>
        </w:rPr>
        <w:t>slopegraph</w:t>
      </w:r>
      <w:proofErr w:type="spellEnd"/>
      <w:r w:rsidRPr="00F653C3">
        <w:rPr>
          <w:rFonts w:ascii="Times New Roman" w:hAnsi="Times New Roman"/>
          <w:b w:val="0"/>
          <w:smallCaps w:val="0"/>
          <w:spacing w:val="0"/>
          <w:kern w:val="0"/>
          <w:lang w:val="en-US"/>
        </w:rPr>
        <w:t xml:space="preserve"> that would allow comparing the number of votes obtained by a candidate in 2011 and in 2015.</w:t>
      </w:r>
    </w:p>
    <w:p w14:paraId="07AABBEE" w14:textId="4A934509" w:rsidR="00F653C3" w:rsidRDefault="00F653C3" w:rsidP="00F653C3">
      <w:pPr>
        <w:pStyle w:val="Ttulo1"/>
        <w:rPr>
          <w:rFonts w:ascii="Times New Roman" w:hAnsi="Times New Roman"/>
          <w:b w:val="0"/>
          <w:smallCaps w:val="0"/>
          <w:spacing w:val="0"/>
          <w:kern w:val="0"/>
          <w:lang w:val="en-US"/>
        </w:rPr>
      </w:pPr>
      <w:r w:rsidRPr="00F653C3">
        <w:rPr>
          <w:rFonts w:ascii="Times New Roman" w:hAnsi="Times New Roman"/>
          <w:b w:val="0"/>
          <w:smallCaps w:val="0"/>
          <w:spacing w:val="0"/>
          <w:kern w:val="0"/>
          <w:lang w:val="en-US"/>
        </w:rPr>
        <w:t>On the other hand</w:t>
      </w:r>
      <w:r w:rsidR="00444D0B">
        <w:rPr>
          <w:rFonts w:ascii="Times New Roman" w:hAnsi="Times New Roman"/>
          <w:b w:val="0"/>
          <w:smallCaps w:val="0"/>
          <w:spacing w:val="0"/>
          <w:kern w:val="0"/>
          <w:lang w:val="en-US"/>
        </w:rPr>
        <w:t>,</w:t>
      </w:r>
      <w:r w:rsidRPr="00F653C3">
        <w:rPr>
          <w:rFonts w:ascii="Times New Roman" w:hAnsi="Times New Roman"/>
          <w:b w:val="0"/>
          <w:smallCaps w:val="0"/>
          <w:spacing w:val="0"/>
          <w:kern w:val="0"/>
          <w:lang w:val="en-US"/>
        </w:rPr>
        <w:t xml:space="preserve"> and after analyzing the data we have and the granularity that we have in them for each available period, the teacher receives an analysis of the tasks, channels and idioms used and, in view of the client's need, it is done an analysis of all of them. It is then proposed to create a visualization that by means of interaction with the user allows to classify the elected candidates of 2015 and based on the characterization of popularity and ideology allows to estimate the votes that a person would obtain if he were a candidate and had </w:t>
      </w:r>
      <w:proofErr w:type="gramStart"/>
      <w:r w:rsidRPr="00F653C3">
        <w:rPr>
          <w:rFonts w:ascii="Times New Roman" w:hAnsi="Times New Roman"/>
          <w:b w:val="0"/>
          <w:smallCaps w:val="0"/>
          <w:spacing w:val="0"/>
          <w:kern w:val="0"/>
          <w:lang w:val="en-US"/>
        </w:rPr>
        <w:t>an</w:t>
      </w:r>
      <w:proofErr w:type="gramEnd"/>
      <w:r w:rsidRPr="00F653C3">
        <w:rPr>
          <w:rFonts w:ascii="Times New Roman" w:hAnsi="Times New Roman"/>
          <w:b w:val="0"/>
          <w:smallCaps w:val="0"/>
          <w:spacing w:val="0"/>
          <w:kern w:val="0"/>
          <w:lang w:val="en-US"/>
        </w:rPr>
        <w:t xml:space="preserve"> profile similar to classifieds. This application will be available and published under with Google</w:t>
      </w:r>
      <w:r>
        <w:rPr>
          <w:rFonts w:ascii="Times New Roman" w:hAnsi="Times New Roman"/>
          <w:b w:val="0"/>
          <w:smallCaps w:val="0"/>
          <w:spacing w:val="0"/>
          <w:kern w:val="0"/>
          <w:lang w:val="en-US"/>
        </w:rPr>
        <w:t xml:space="preserve"> </w:t>
      </w:r>
      <w:r w:rsidRPr="00F653C3">
        <w:rPr>
          <w:rFonts w:ascii="Times New Roman" w:hAnsi="Times New Roman"/>
          <w:b w:val="0"/>
          <w:smallCaps w:val="0"/>
          <w:spacing w:val="0"/>
          <w:kern w:val="0"/>
          <w:lang w:val="en-US"/>
        </w:rPr>
        <w:t>cloud resources.</w:t>
      </w:r>
    </w:p>
    <w:p w14:paraId="0ECC3B1F" w14:textId="4C04C75D" w:rsidR="00212C9A" w:rsidRDefault="00212C9A" w:rsidP="00212C9A">
      <w:pPr>
        <w:rPr>
          <w:lang w:val="en-US"/>
        </w:rPr>
      </w:pPr>
    </w:p>
    <w:p w14:paraId="2CF7AABC" w14:textId="77777777" w:rsidR="005E7CBE" w:rsidRDefault="005E7CBE" w:rsidP="00212C9A">
      <w:pPr>
        <w:rPr>
          <w:lang w:val="en-US"/>
        </w:rPr>
      </w:pPr>
      <w:r>
        <w:rPr>
          <w:noProof/>
        </w:rPr>
        <w:lastRenderedPageBreak/>
        <w:drawing>
          <wp:anchor distT="0" distB="0" distL="114300" distR="114300" simplePos="0" relativeHeight="251659264" behindDoc="1" locked="0" layoutInCell="1" allowOverlap="1" wp14:anchorId="4A0E2C77" wp14:editId="273F30F8">
            <wp:simplePos x="0" y="0"/>
            <wp:positionH relativeFrom="column">
              <wp:posOffset>3335020</wp:posOffset>
            </wp:positionH>
            <wp:positionV relativeFrom="paragraph">
              <wp:posOffset>0</wp:posOffset>
            </wp:positionV>
            <wp:extent cx="3177540" cy="1854835"/>
            <wp:effectExtent l="0" t="0" r="3810" b="0"/>
            <wp:wrapTight wrapText="bothSides">
              <wp:wrapPolygon edited="0">
                <wp:start x="0" y="0"/>
                <wp:lineTo x="0" y="21297"/>
                <wp:lineTo x="21496" y="21297"/>
                <wp:lineTo x="21496"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77540" cy="1854835"/>
                    </a:xfrm>
                    <a:prstGeom prst="rect">
                      <a:avLst/>
                    </a:prstGeom>
                  </pic:spPr>
                </pic:pic>
              </a:graphicData>
            </a:graphic>
          </wp:anchor>
        </w:drawing>
      </w:r>
    </w:p>
    <w:p w14:paraId="6E610FFA" w14:textId="3E4660AD" w:rsidR="00212C9A" w:rsidRDefault="00212C9A" w:rsidP="00212C9A">
      <w:pPr>
        <w:rPr>
          <w:lang w:val="en-US"/>
        </w:rPr>
      </w:pPr>
      <w:r>
        <w:rPr>
          <w:noProof/>
        </w:rPr>
        <w:drawing>
          <wp:inline distT="0" distB="0" distL="0" distR="0" wp14:anchorId="630EE2AA" wp14:editId="4A57EB6A">
            <wp:extent cx="3177540" cy="2085340"/>
            <wp:effectExtent l="0" t="0" r="381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77540" cy="2085340"/>
                    </a:xfrm>
                    <a:prstGeom prst="rect">
                      <a:avLst/>
                    </a:prstGeom>
                  </pic:spPr>
                </pic:pic>
              </a:graphicData>
            </a:graphic>
          </wp:inline>
        </w:drawing>
      </w:r>
    </w:p>
    <w:p w14:paraId="7516F641" w14:textId="217EE787" w:rsidR="005E7CBE" w:rsidRPr="005E7CBE" w:rsidRDefault="005E7CBE" w:rsidP="005E7CBE">
      <w:pPr>
        <w:pStyle w:val="FigureCaption"/>
        <w:rPr>
          <w:lang w:val="en-US"/>
        </w:rPr>
      </w:pPr>
      <w:r w:rsidRPr="005E7CBE">
        <w:rPr>
          <w:lang w:val="en-US"/>
        </w:rPr>
        <w:t>Fig. 1</w:t>
      </w:r>
      <w:r>
        <w:rPr>
          <w:lang w:val="en-US"/>
        </w:rPr>
        <w:t>6</w:t>
      </w:r>
      <w:r w:rsidRPr="005E7CBE">
        <w:rPr>
          <w:lang w:val="en-US"/>
        </w:rPr>
        <w:t xml:space="preserve"> </w:t>
      </w:r>
      <w:r>
        <w:rPr>
          <w:lang w:val="en-US"/>
        </w:rPr>
        <w:t>Game “Votes Predictor!!!”</w:t>
      </w:r>
    </w:p>
    <w:p w14:paraId="4B32C0B0" w14:textId="77777777" w:rsidR="005E7CBE" w:rsidRPr="00212C9A" w:rsidRDefault="005E7CBE" w:rsidP="00212C9A">
      <w:pPr>
        <w:rPr>
          <w:lang w:val="en-US"/>
        </w:rPr>
      </w:pPr>
    </w:p>
    <w:p w14:paraId="0A6E1A6F" w14:textId="6C4E01DF" w:rsidR="00BF4F16" w:rsidRPr="00F653C3" w:rsidRDefault="001E4040" w:rsidP="00F653C3">
      <w:pPr>
        <w:pStyle w:val="Ttulo1"/>
        <w:rPr>
          <w:lang w:val="en-US"/>
        </w:rPr>
      </w:pPr>
      <w:r w:rsidRPr="00F653C3">
        <w:rPr>
          <w:lang w:val="en-US"/>
        </w:rPr>
        <w:t>6</w:t>
      </w:r>
      <w:r w:rsidR="000A14B5" w:rsidRPr="00F653C3">
        <w:rPr>
          <w:lang w:val="en-US"/>
        </w:rPr>
        <w:tab/>
      </w:r>
      <w:r w:rsidR="43802147" w:rsidRPr="00F653C3">
        <w:rPr>
          <w:lang w:val="en-US"/>
        </w:rPr>
        <w:t>Conclusions</w:t>
      </w:r>
      <w:r w:rsidR="009F0ACE" w:rsidRPr="00F653C3">
        <w:rPr>
          <w:lang w:val="en-US"/>
        </w:rPr>
        <w:t xml:space="preserve"> and Insights</w:t>
      </w:r>
      <w:r w:rsidR="003041D3" w:rsidRPr="00F653C3">
        <w:rPr>
          <w:lang w:val="en-US"/>
        </w:rPr>
        <w:t xml:space="preserve"> </w:t>
      </w:r>
    </w:p>
    <w:p w14:paraId="1F870042" w14:textId="77777777" w:rsidR="00C313BD" w:rsidRPr="00C313BD" w:rsidRDefault="00C313BD" w:rsidP="00C313BD">
      <w:pPr>
        <w:pStyle w:val="Body"/>
      </w:pPr>
      <w:r w:rsidRPr="00C313BD">
        <w:t>The analysis of the behavior of voters in the different types of elections is a very interesting task, with the different data sources we can obtain timely results that include characterizations, classifications, analysis of characteristics, and summaries among others, in such a way that we can have results from several perspectives.</w:t>
      </w:r>
    </w:p>
    <w:p w14:paraId="1921A28B" w14:textId="77777777" w:rsidR="00C313BD" w:rsidRPr="00C313BD" w:rsidRDefault="00C313BD" w:rsidP="00C313BD">
      <w:pPr>
        <w:pStyle w:val="Body"/>
      </w:pPr>
    </w:p>
    <w:p w14:paraId="3A657BAC" w14:textId="3A4B6392" w:rsidR="00C313BD" w:rsidRPr="00C313BD" w:rsidRDefault="00C313BD" w:rsidP="00C313BD">
      <w:pPr>
        <w:pStyle w:val="Body"/>
      </w:pPr>
      <w:r w:rsidRPr="00C313BD">
        <w:t xml:space="preserve">Integrating the different sources that we have detected with the sources that will be supplied by the clients of the group resulted in a </w:t>
      </w:r>
      <w:proofErr w:type="gramStart"/>
      <w:r w:rsidRPr="00C313BD">
        <w:t>fairly complete</w:t>
      </w:r>
      <w:proofErr w:type="gramEnd"/>
      <w:r w:rsidRPr="00C313BD">
        <w:t xml:space="preserve"> work that provides a complete and quite interesting picture of how they have captured the intention to vote by political party in the different localities of the city.</w:t>
      </w:r>
    </w:p>
    <w:p w14:paraId="624652C5" w14:textId="77777777" w:rsidR="00C313BD" w:rsidRPr="00C313BD" w:rsidRDefault="00C313BD" w:rsidP="00C313BD">
      <w:pPr>
        <w:pStyle w:val="Body"/>
      </w:pPr>
    </w:p>
    <w:p w14:paraId="48E426CC" w14:textId="326C296F" w:rsidR="009F0ACE" w:rsidRDefault="00C313BD" w:rsidP="00C313BD">
      <w:pPr>
        <w:pStyle w:val="Body"/>
      </w:pPr>
      <w:r w:rsidRPr="00C313BD">
        <w:t xml:space="preserve">The localities with more participation were, in their order, Suba, </w:t>
      </w:r>
      <w:proofErr w:type="spellStart"/>
      <w:r w:rsidRPr="00C313BD">
        <w:t>Engativa</w:t>
      </w:r>
      <w:proofErr w:type="spellEnd"/>
      <w:r w:rsidRPr="00C313BD">
        <w:t xml:space="preserve"> and Kennedy. In each of these localities the progressive party and the green party present a very favorable dynamic, thus demonstrating a high acceptance (in proportion to the voters) for the neighborhoods of popular sectors.</w:t>
      </w:r>
    </w:p>
    <w:p w14:paraId="7A7E5E8A" w14:textId="77777777" w:rsidR="00C313BD" w:rsidRPr="00C313BD" w:rsidRDefault="00C313BD" w:rsidP="00C313BD">
      <w:pPr>
        <w:pStyle w:val="Body"/>
      </w:pPr>
    </w:p>
    <w:p w14:paraId="6F3A25C5" w14:textId="5F374C2F" w:rsidR="009F0ACE" w:rsidRDefault="00C313BD" w:rsidP="000434F5">
      <w:pPr>
        <w:pStyle w:val="Body"/>
      </w:pPr>
      <w:r w:rsidRPr="00C313BD">
        <w:t xml:space="preserve">For cases like the candidate of the Green Alliance party, Diego </w:t>
      </w:r>
      <w:proofErr w:type="spellStart"/>
      <w:r w:rsidRPr="00C313BD">
        <w:t>Laserna</w:t>
      </w:r>
      <w:proofErr w:type="spellEnd"/>
      <w:r w:rsidRPr="00C313BD">
        <w:t xml:space="preserve"> (whose election result was 8503 votes) and the candidates closest to him on the map it can be said that according to the results obtained by these, </w:t>
      </w:r>
      <w:proofErr w:type="spellStart"/>
      <w:r w:rsidRPr="00C313BD">
        <w:t>Laserna</w:t>
      </w:r>
      <w:proofErr w:type="spellEnd"/>
      <w:r w:rsidRPr="00C313BD">
        <w:t xml:space="preserve"> was able to strengthen his electoral campaign </w:t>
      </w:r>
      <w:proofErr w:type="gramStart"/>
      <w:r w:rsidRPr="00C313BD">
        <w:t>In</w:t>
      </w:r>
      <w:proofErr w:type="gramEnd"/>
      <w:r w:rsidRPr="00C313BD">
        <w:t xml:space="preserve"> the popular sectors, in places like Suba and Kennedy, the candidate showed very poor results compared to the other candidates. </w:t>
      </w:r>
      <w:r w:rsidRPr="006561FC">
        <w:t xml:space="preserve">In </w:t>
      </w:r>
      <w:proofErr w:type="spellStart"/>
      <w:r w:rsidRPr="006561FC">
        <w:t>Usaquén</w:t>
      </w:r>
      <w:proofErr w:type="spellEnd"/>
      <w:r w:rsidRPr="006561FC">
        <w:t xml:space="preserve">, on the other hand, his participation was important, showing leadership in the counts (vs the other candidates </w:t>
      </w:r>
      <w:proofErr w:type="gramStart"/>
      <w:r w:rsidRPr="006561FC">
        <w:t>similar to</w:t>
      </w:r>
      <w:proofErr w:type="gramEnd"/>
      <w:r w:rsidRPr="006561FC">
        <w:t xml:space="preserve"> him). His strategy could have been concentrated in the following fronts to increase few votes, 50 more or less, in each of the localities to have obtained the number of votes obtained by the last elected of the green party, Dora </w:t>
      </w:r>
      <w:proofErr w:type="spellStart"/>
      <w:r w:rsidRPr="006561FC">
        <w:t>Bastidas</w:t>
      </w:r>
      <w:proofErr w:type="spellEnd"/>
      <w:r w:rsidRPr="006561FC">
        <w:t xml:space="preserve"> (9403 votes).</w:t>
      </w:r>
    </w:p>
    <w:p w14:paraId="677297D7" w14:textId="3237FB1B" w:rsidR="00E17EE3" w:rsidRDefault="00E17EE3" w:rsidP="000434F5">
      <w:pPr>
        <w:pStyle w:val="Body"/>
      </w:pPr>
    </w:p>
    <w:p w14:paraId="28A91925" w14:textId="07A80986" w:rsidR="00E17EE3" w:rsidRDefault="00A8243A" w:rsidP="000434F5">
      <w:pPr>
        <w:pStyle w:val="Body"/>
      </w:pPr>
      <w:r w:rsidRPr="00A8243A">
        <w:t>The variety of formats and level of granularity of the data treated leads us to make derivations and groupings of these to achieve homogeneity and improve our analysis, for the period 2015 there was no preferred list for the democratic center which generated a disparity in the analysis of data. In the same way, it was necessary to group the 2011 data at the locality level.</w:t>
      </w:r>
    </w:p>
    <w:p w14:paraId="54821386" w14:textId="1D33DE36" w:rsidR="00212C9A" w:rsidRDefault="00212C9A" w:rsidP="000434F5">
      <w:pPr>
        <w:pStyle w:val="Body"/>
      </w:pPr>
    </w:p>
    <w:p w14:paraId="69E091FC" w14:textId="151F6854" w:rsidR="00212C9A" w:rsidRDefault="00212C9A" w:rsidP="000434F5">
      <w:pPr>
        <w:pStyle w:val="Body"/>
      </w:pPr>
      <w:r>
        <w:t>We found some estranger things related with increment of quantity of votes obtained by candidates between 2011 and 2015 as we can see in the next table.</w:t>
      </w:r>
    </w:p>
    <w:p w14:paraId="70F22A31" w14:textId="7C94AE13" w:rsidR="00212C9A" w:rsidRDefault="00212C9A" w:rsidP="000434F5">
      <w:pPr>
        <w:pStyle w:val="Body"/>
      </w:pPr>
    </w:p>
    <w:p w14:paraId="0C4DF006" w14:textId="24FDC576" w:rsidR="00212C9A" w:rsidRDefault="00212C9A" w:rsidP="000434F5">
      <w:pPr>
        <w:pStyle w:val="Body"/>
      </w:pPr>
    </w:p>
    <w:p w14:paraId="368D0AF2" w14:textId="4EC9A545" w:rsidR="00212C9A" w:rsidRDefault="00212C9A" w:rsidP="000434F5">
      <w:pPr>
        <w:pStyle w:val="Body"/>
      </w:pPr>
    </w:p>
    <w:p w14:paraId="3173E087" w14:textId="45796C31" w:rsidR="00212C9A" w:rsidRDefault="00212C9A" w:rsidP="000434F5">
      <w:pPr>
        <w:pStyle w:val="Body"/>
      </w:pPr>
    </w:p>
    <w:p w14:paraId="5E3862C6" w14:textId="34323101" w:rsidR="00212C9A" w:rsidRDefault="00212C9A" w:rsidP="000434F5">
      <w:pPr>
        <w:pStyle w:val="Body"/>
      </w:pPr>
    </w:p>
    <w:p w14:paraId="1741D7C7" w14:textId="3F4D843D" w:rsidR="005E7CBE" w:rsidRPr="005E7CBE" w:rsidRDefault="005E7CBE" w:rsidP="005E7CBE">
      <w:pPr>
        <w:pStyle w:val="FigureCaption"/>
        <w:rPr>
          <w:lang w:val="en-US"/>
        </w:rPr>
      </w:pPr>
      <w:r w:rsidRPr="005E7CBE">
        <w:rPr>
          <w:lang w:val="en-US"/>
        </w:rPr>
        <w:t>Fig. 1</w:t>
      </w:r>
      <w:r>
        <w:rPr>
          <w:lang w:val="en-US"/>
        </w:rPr>
        <w:t>7</w:t>
      </w:r>
      <w:r w:rsidRPr="005E7CBE">
        <w:rPr>
          <w:lang w:val="en-US"/>
        </w:rPr>
        <w:t xml:space="preserve"> </w:t>
      </w:r>
      <w:r>
        <w:rPr>
          <w:lang w:val="en-US"/>
        </w:rPr>
        <w:t>Candidates with more variable votes between 2011 and 2015</w:t>
      </w:r>
    </w:p>
    <w:p w14:paraId="048EBC7F" w14:textId="72E21266" w:rsidR="00212C9A" w:rsidRDefault="00212C9A" w:rsidP="000434F5">
      <w:pPr>
        <w:pStyle w:val="Body"/>
      </w:pPr>
    </w:p>
    <w:p w14:paraId="65E8D115" w14:textId="262B3A76" w:rsidR="00212C9A" w:rsidRPr="00A8243A" w:rsidRDefault="00212C9A" w:rsidP="000434F5">
      <w:pPr>
        <w:pStyle w:val="Body"/>
      </w:pPr>
    </w:p>
    <w:p w14:paraId="172B5CEB" w14:textId="7405252C" w:rsidR="00BF4F16" w:rsidRPr="00A8243A" w:rsidRDefault="43802147" w:rsidP="00F4070F">
      <w:pPr>
        <w:pStyle w:val="ReferenceTitle"/>
        <w:rPr>
          <w:lang w:val="en-US"/>
        </w:rPr>
      </w:pPr>
      <w:r w:rsidRPr="00A8243A">
        <w:rPr>
          <w:lang w:val="en-US"/>
        </w:rPr>
        <w:t>Referenc</w:t>
      </w:r>
      <w:r w:rsidR="006561FC" w:rsidRPr="00A8243A">
        <w:rPr>
          <w:lang w:val="en-US"/>
        </w:rPr>
        <w:t>e</w:t>
      </w:r>
      <w:r w:rsidRPr="00A8243A">
        <w:rPr>
          <w:lang w:val="en-US"/>
        </w:rPr>
        <w:t>s</w:t>
      </w:r>
    </w:p>
    <w:p w14:paraId="759872CB" w14:textId="28BE6CC7" w:rsidR="00BF4F16" w:rsidRPr="00A8243A" w:rsidRDefault="43802147" w:rsidP="00A8243A">
      <w:pPr>
        <w:pStyle w:val="Reference"/>
        <w:numPr>
          <w:ilvl w:val="0"/>
          <w:numId w:val="34"/>
        </w:numPr>
        <w:ind w:left="360"/>
        <w:rPr>
          <w:sz w:val="18"/>
          <w:szCs w:val="18"/>
        </w:rPr>
      </w:pPr>
      <w:bookmarkStart w:id="3" w:name="_Ref6979508"/>
      <w:r w:rsidRPr="00A8243A">
        <w:rPr>
          <w:sz w:val="18"/>
          <w:szCs w:val="18"/>
          <w:lang w:val="es-CO"/>
        </w:rPr>
        <w:t xml:space="preserve">Colectivo Ciudadano Combo2600 página web </w:t>
      </w:r>
      <w:hyperlink r:id="rId32">
        <w:r w:rsidRPr="00A8243A">
          <w:rPr>
            <w:rStyle w:val="Hipervnculo"/>
            <w:sz w:val="18"/>
            <w:szCs w:val="18"/>
            <w:lang w:val="es-CO"/>
          </w:rPr>
          <w:t>http://combo2600.com/</w:t>
        </w:r>
      </w:hyperlink>
      <w:r w:rsidRPr="00A8243A">
        <w:rPr>
          <w:sz w:val="18"/>
          <w:szCs w:val="18"/>
          <w:lang w:val="es-CO"/>
        </w:rPr>
        <w:t xml:space="preserve">. </w:t>
      </w:r>
      <w:proofErr w:type="spellStart"/>
      <w:r w:rsidRPr="00A8243A">
        <w:rPr>
          <w:sz w:val="18"/>
          <w:szCs w:val="18"/>
        </w:rPr>
        <w:t>Recuperado</w:t>
      </w:r>
      <w:proofErr w:type="spellEnd"/>
      <w:r w:rsidRPr="00A8243A">
        <w:rPr>
          <w:sz w:val="18"/>
          <w:szCs w:val="18"/>
        </w:rPr>
        <w:t xml:space="preserve"> </w:t>
      </w:r>
      <w:proofErr w:type="spellStart"/>
      <w:r w:rsidRPr="00A8243A">
        <w:rPr>
          <w:sz w:val="18"/>
          <w:szCs w:val="18"/>
        </w:rPr>
        <w:t>octubre</w:t>
      </w:r>
      <w:proofErr w:type="spellEnd"/>
      <w:r w:rsidRPr="00A8243A">
        <w:rPr>
          <w:sz w:val="18"/>
          <w:szCs w:val="18"/>
        </w:rPr>
        <w:t xml:space="preserve"> 15 de 2017</w:t>
      </w:r>
      <w:bookmarkEnd w:id="3"/>
    </w:p>
    <w:p w14:paraId="7478C443" w14:textId="4556E4BA" w:rsidR="00BF4F16" w:rsidRPr="00A8243A" w:rsidRDefault="43802147" w:rsidP="00A8243A">
      <w:pPr>
        <w:pStyle w:val="Reference"/>
        <w:numPr>
          <w:ilvl w:val="0"/>
          <w:numId w:val="34"/>
        </w:numPr>
        <w:ind w:left="360"/>
        <w:rPr>
          <w:sz w:val="18"/>
          <w:szCs w:val="18"/>
        </w:rPr>
      </w:pPr>
      <w:bookmarkStart w:id="4" w:name="_Ref6979519"/>
      <w:proofErr w:type="spellStart"/>
      <w:r w:rsidRPr="00A8243A">
        <w:rPr>
          <w:sz w:val="18"/>
          <w:szCs w:val="18"/>
          <w:lang w:val="es-CO"/>
        </w:rPr>
        <w:t>Registraduria</w:t>
      </w:r>
      <w:proofErr w:type="spellEnd"/>
      <w:r w:rsidRPr="00A8243A">
        <w:rPr>
          <w:sz w:val="18"/>
          <w:szCs w:val="18"/>
          <w:lang w:val="es-CO"/>
        </w:rPr>
        <w:t xml:space="preserve"> Nacional del Estado Civil, CD con Información de elecciones a concejo, alcaldía, congreso o presidencia desde 2000. </w:t>
      </w:r>
      <w:proofErr w:type="spellStart"/>
      <w:r w:rsidRPr="00A8243A">
        <w:rPr>
          <w:sz w:val="18"/>
          <w:szCs w:val="18"/>
        </w:rPr>
        <w:t>Recuperado</w:t>
      </w:r>
      <w:proofErr w:type="spellEnd"/>
      <w:r w:rsidRPr="00A8243A">
        <w:rPr>
          <w:sz w:val="18"/>
          <w:szCs w:val="18"/>
        </w:rPr>
        <w:t xml:space="preserve"> </w:t>
      </w:r>
      <w:proofErr w:type="spellStart"/>
      <w:r w:rsidRPr="00A8243A">
        <w:rPr>
          <w:sz w:val="18"/>
          <w:szCs w:val="18"/>
        </w:rPr>
        <w:t>octubre</w:t>
      </w:r>
      <w:proofErr w:type="spellEnd"/>
      <w:r w:rsidRPr="00A8243A">
        <w:rPr>
          <w:sz w:val="18"/>
          <w:szCs w:val="18"/>
        </w:rPr>
        <w:t xml:space="preserve"> 15 de 2017</w:t>
      </w:r>
      <w:bookmarkEnd w:id="4"/>
    </w:p>
    <w:p w14:paraId="580E3B8B" w14:textId="46781A36" w:rsidR="00BF4F16" w:rsidRPr="00A8243A" w:rsidRDefault="43802147" w:rsidP="00A8243A">
      <w:pPr>
        <w:pStyle w:val="Reference"/>
        <w:numPr>
          <w:ilvl w:val="0"/>
          <w:numId w:val="34"/>
        </w:numPr>
        <w:ind w:left="360"/>
        <w:rPr>
          <w:sz w:val="18"/>
          <w:szCs w:val="18"/>
        </w:rPr>
      </w:pPr>
      <w:bookmarkStart w:id="5" w:name="_Ref6979522"/>
      <w:r w:rsidRPr="00A8243A">
        <w:rPr>
          <w:sz w:val="18"/>
          <w:szCs w:val="18"/>
          <w:lang w:val="es-CO"/>
        </w:rPr>
        <w:t xml:space="preserve">Universidad de los Andes (Centro de Estudios sobre Desarrollo Económico - CEDE) Catálogo central de </w:t>
      </w:r>
      <w:proofErr w:type="spellStart"/>
      <w:r w:rsidRPr="00A8243A">
        <w:rPr>
          <w:sz w:val="18"/>
          <w:szCs w:val="18"/>
          <w:lang w:val="es-CO"/>
        </w:rPr>
        <w:t>microdatos</w:t>
      </w:r>
      <w:proofErr w:type="spellEnd"/>
      <w:r w:rsidRPr="00A8243A">
        <w:rPr>
          <w:sz w:val="18"/>
          <w:szCs w:val="18"/>
          <w:lang w:val="es-CO"/>
        </w:rPr>
        <w:t xml:space="preserve"> - Bases de datos Electorales. </w:t>
      </w:r>
      <w:proofErr w:type="spellStart"/>
      <w:r w:rsidRPr="00A8243A">
        <w:rPr>
          <w:sz w:val="18"/>
          <w:szCs w:val="18"/>
        </w:rPr>
        <w:t>Recuperado</w:t>
      </w:r>
      <w:proofErr w:type="spellEnd"/>
      <w:r w:rsidRPr="00A8243A">
        <w:rPr>
          <w:sz w:val="18"/>
          <w:szCs w:val="18"/>
        </w:rPr>
        <w:t xml:space="preserve"> </w:t>
      </w:r>
      <w:proofErr w:type="spellStart"/>
      <w:r w:rsidRPr="00A8243A">
        <w:rPr>
          <w:sz w:val="18"/>
          <w:szCs w:val="18"/>
        </w:rPr>
        <w:t>octubre</w:t>
      </w:r>
      <w:proofErr w:type="spellEnd"/>
      <w:r w:rsidRPr="00A8243A">
        <w:rPr>
          <w:sz w:val="18"/>
          <w:szCs w:val="18"/>
        </w:rPr>
        <w:t xml:space="preserve"> 15 de 2017.</w:t>
      </w:r>
      <w:bookmarkEnd w:id="5"/>
    </w:p>
    <w:p w14:paraId="22E79B42" w14:textId="5A332D9D" w:rsidR="00BF4F16" w:rsidRPr="00A8243A" w:rsidRDefault="43802147" w:rsidP="00A8243A">
      <w:pPr>
        <w:pStyle w:val="Reference"/>
        <w:numPr>
          <w:ilvl w:val="0"/>
          <w:numId w:val="34"/>
        </w:numPr>
        <w:ind w:left="360"/>
        <w:rPr>
          <w:sz w:val="18"/>
          <w:szCs w:val="18"/>
          <w:lang w:val="es-CO"/>
        </w:rPr>
      </w:pPr>
      <w:r w:rsidRPr="00A8243A">
        <w:rPr>
          <w:sz w:val="18"/>
          <w:szCs w:val="18"/>
          <w:lang w:val="es-CO"/>
        </w:rPr>
        <w:t>Registraduría Nacional del Estado Civil. Catálogo de datos abiertos. Recuperado octubre 15 de 2017</w:t>
      </w:r>
    </w:p>
    <w:p w14:paraId="2A3BEE19" w14:textId="5C8C2EEA" w:rsidR="00BF4F16" w:rsidRPr="00A8243A" w:rsidRDefault="43802147" w:rsidP="00A8243A">
      <w:pPr>
        <w:pStyle w:val="Reference"/>
        <w:numPr>
          <w:ilvl w:val="0"/>
          <w:numId w:val="34"/>
        </w:numPr>
        <w:ind w:left="360"/>
        <w:rPr>
          <w:sz w:val="18"/>
          <w:szCs w:val="18"/>
          <w:lang w:val="es-CO"/>
        </w:rPr>
      </w:pPr>
      <w:r w:rsidRPr="00A8243A">
        <w:rPr>
          <w:sz w:val="18"/>
          <w:szCs w:val="18"/>
          <w:lang w:val="es-CO"/>
        </w:rPr>
        <w:t>Misión de observación electoral. Resultados Electorales En Colombia</w:t>
      </w:r>
    </w:p>
    <w:p w14:paraId="72E5EDE3" w14:textId="77777777" w:rsidR="00A11AB9" w:rsidRPr="00A8243A" w:rsidRDefault="43802147" w:rsidP="00A8243A">
      <w:pPr>
        <w:pStyle w:val="Reference"/>
        <w:numPr>
          <w:ilvl w:val="0"/>
          <w:numId w:val="34"/>
        </w:numPr>
        <w:ind w:left="360"/>
        <w:rPr>
          <w:sz w:val="18"/>
          <w:szCs w:val="18"/>
          <w:lang w:val="es-CO"/>
        </w:rPr>
      </w:pPr>
      <w:r w:rsidRPr="00A8243A">
        <w:rPr>
          <w:sz w:val="18"/>
          <w:szCs w:val="18"/>
          <w:lang w:val="es-CO"/>
        </w:rPr>
        <w:t xml:space="preserve">Universidad del Rosario. Resultados del </w:t>
      </w:r>
      <w:proofErr w:type="spellStart"/>
      <w:r w:rsidRPr="00A8243A">
        <w:rPr>
          <w:sz w:val="18"/>
          <w:szCs w:val="18"/>
          <w:lang w:val="es-CO"/>
        </w:rPr>
        <w:t>preconteo</w:t>
      </w:r>
      <w:proofErr w:type="spellEnd"/>
      <w:r w:rsidRPr="00A8243A">
        <w:rPr>
          <w:sz w:val="18"/>
          <w:szCs w:val="18"/>
          <w:lang w:val="es-CO"/>
        </w:rPr>
        <w:t xml:space="preserve"> para la elección del consejo distrital de Bogotá́ D.C </w:t>
      </w:r>
    </w:p>
    <w:p w14:paraId="477BFA51" w14:textId="12C7861A" w:rsidR="00A11AB9" w:rsidRPr="00A8243A" w:rsidRDefault="43802147" w:rsidP="00A8243A">
      <w:pPr>
        <w:pStyle w:val="Reference"/>
        <w:numPr>
          <w:ilvl w:val="0"/>
          <w:numId w:val="34"/>
        </w:numPr>
        <w:ind w:left="360"/>
        <w:rPr>
          <w:sz w:val="18"/>
          <w:szCs w:val="18"/>
        </w:rPr>
      </w:pPr>
      <w:r w:rsidRPr="00A8243A">
        <w:rPr>
          <w:sz w:val="18"/>
          <w:szCs w:val="18"/>
          <w:lang w:val="es-CO"/>
        </w:rPr>
        <w:t xml:space="preserve">Registraduría Nacional del Estado Civil. </w:t>
      </w:r>
      <w:proofErr w:type="spellStart"/>
      <w:r w:rsidRPr="00A8243A">
        <w:rPr>
          <w:sz w:val="18"/>
          <w:szCs w:val="18"/>
        </w:rPr>
        <w:t>Resultados</w:t>
      </w:r>
      <w:proofErr w:type="spellEnd"/>
      <w:r w:rsidRPr="00A8243A">
        <w:rPr>
          <w:sz w:val="18"/>
          <w:szCs w:val="18"/>
        </w:rPr>
        <w:t xml:space="preserve"> </w:t>
      </w:r>
      <w:proofErr w:type="spellStart"/>
      <w:r w:rsidRPr="00A8243A">
        <w:rPr>
          <w:sz w:val="18"/>
          <w:szCs w:val="18"/>
        </w:rPr>
        <w:t>escrutinios</w:t>
      </w:r>
      <w:proofErr w:type="spellEnd"/>
      <w:r w:rsidRPr="00A8243A">
        <w:rPr>
          <w:sz w:val="18"/>
          <w:szCs w:val="18"/>
        </w:rPr>
        <w:t xml:space="preserve"> </w:t>
      </w:r>
      <w:proofErr w:type="spellStart"/>
      <w:r w:rsidRPr="00A8243A">
        <w:rPr>
          <w:sz w:val="18"/>
          <w:szCs w:val="18"/>
        </w:rPr>
        <w:t>electorales</w:t>
      </w:r>
      <w:proofErr w:type="spellEnd"/>
      <w:r w:rsidRPr="00A8243A">
        <w:rPr>
          <w:sz w:val="18"/>
          <w:szCs w:val="18"/>
        </w:rPr>
        <w:t xml:space="preserve"> 2011</w:t>
      </w:r>
    </w:p>
    <w:p w14:paraId="25F867C0" w14:textId="3D974B58" w:rsidR="007F45E5" w:rsidRPr="00A8243A" w:rsidRDefault="43802147" w:rsidP="00A8243A">
      <w:pPr>
        <w:pStyle w:val="Reference"/>
        <w:numPr>
          <w:ilvl w:val="0"/>
          <w:numId w:val="34"/>
        </w:numPr>
        <w:ind w:left="360"/>
        <w:rPr>
          <w:sz w:val="18"/>
          <w:szCs w:val="18"/>
        </w:rPr>
      </w:pPr>
      <w:r w:rsidRPr="00A8243A">
        <w:rPr>
          <w:sz w:val="18"/>
          <w:szCs w:val="18"/>
        </w:rPr>
        <w:t xml:space="preserve">Tamara </w:t>
      </w:r>
      <w:proofErr w:type="spellStart"/>
      <w:r w:rsidRPr="00A8243A">
        <w:rPr>
          <w:sz w:val="18"/>
          <w:szCs w:val="18"/>
        </w:rPr>
        <w:t>Munzner</w:t>
      </w:r>
      <w:proofErr w:type="spellEnd"/>
      <w:r w:rsidRPr="00A8243A">
        <w:rPr>
          <w:sz w:val="18"/>
          <w:szCs w:val="18"/>
        </w:rPr>
        <w:t>. Visualization Analysis and Design. A K Peters Visualization Series, CRC Press, 2014. (http://www.cs.ubc.ca/~tmm/vadbook/)</w:t>
      </w:r>
    </w:p>
    <w:p w14:paraId="63A426DA" w14:textId="6C159C74" w:rsidR="00BF4F16" w:rsidRPr="00A8243A" w:rsidRDefault="43802147" w:rsidP="00A8243A">
      <w:pPr>
        <w:pStyle w:val="Reference"/>
        <w:numPr>
          <w:ilvl w:val="0"/>
          <w:numId w:val="34"/>
        </w:numPr>
        <w:ind w:left="360"/>
        <w:rPr>
          <w:sz w:val="18"/>
          <w:szCs w:val="18"/>
          <w:lang w:val="es-CO"/>
        </w:rPr>
      </w:pPr>
      <w:r w:rsidRPr="00A8243A">
        <w:rPr>
          <w:sz w:val="18"/>
          <w:szCs w:val="18"/>
        </w:rPr>
        <w:t xml:space="preserve">Election Data Visualization. Portal Medium. </w:t>
      </w:r>
      <w:r w:rsidRPr="00A8243A">
        <w:rPr>
          <w:sz w:val="18"/>
          <w:szCs w:val="18"/>
          <w:lang w:val="es-CO"/>
        </w:rPr>
        <w:t>Recuperado octubre 15 de 2016.</w:t>
      </w:r>
    </w:p>
    <w:p w14:paraId="35261C80" w14:textId="338F9C29" w:rsidR="000B757F" w:rsidRPr="00A8243A" w:rsidRDefault="43802147" w:rsidP="00A8243A">
      <w:pPr>
        <w:pStyle w:val="Reference"/>
        <w:numPr>
          <w:ilvl w:val="0"/>
          <w:numId w:val="34"/>
        </w:numPr>
        <w:ind w:left="360"/>
        <w:rPr>
          <w:sz w:val="18"/>
          <w:szCs w:val="18"/>
        </w:rPr>
      </w:pPr>
      <w:r w:rsidRPr="00A8243A">
        <w:rPr>
          <w:sz w:val="18"/>
          <w:szCs w:val="18"/>
        </w:rPr>
        <w:t xml:space="preserve">The Most Detailed Maps You’ll See </w:t>
      </w:r>
      <w:proofErr w:type="gramStart"/>
      <w:r w:rsidRPr="00A8243A">
        <w:rPr>
          <w:sz w:val="18"/>
          <w:szCs w:val="18"/>
        </w:rPr>
        <w:t>From</w:t>
      </w:r>
      <w:proofErr w:type="gramEnd"/>
      <w:r w:rsidRPr="00A8243A">
        <w:rPr>
          <w:sz w:val="18"/>
          <w:szCs w:val="18"/>
        </w:rPr>
        <w:t xml:space="preserve"> the Midterm Elections. The New York Times Nov. 6, 2014</w:t>
      </w:r>
    </w:p>
    <w:p w14:paraId="0336C715" w14:textId="3285DC9B" w:rsidR="00BF4F16" w:rsidRPr="00A8243A" w:rsidRDefault="43802147" w:rsidP="00A8243A">
      <w:pPr>
        <w:pStyle w:val="Reference"/>
        <w:numPr>
          <w:ilvl w:val="0"/>
          <w:numId w:val="34"/>
        </w:numPr>
        <w:ind w:left="360"/>
        <w:rPr>
          <w:sz w:val="18"/>
          <w:szCs w:val="18"/>
          <w:lang w:val="es-CO"/>
        </w:rPr>
      </w:pPr>
      <w:r w:rsidRPr="00A8243A">
        <w:rPr>
          <w:sz w:val="18"/>
          <w:szCs w:val="18"/>
          <w:lang w:val="es-CO"/>
        </w:rPr>
        <w:t xml:space="preserve">Registro histórico de votaciones en USA. U.S Electoral </w:t>
      </w:r>
      <w:proofErr w:type="spellStart"/>
      <w:r w:rsidRPr="00A8243A">
        <w:rPr>
          <w:sz w:val="18"/>
          <w:szCs w:val="18"/>
          <w:lang w:val="es-CO"/>
        </w:rPr>
        <w:t>College</w:t>
      </w:r>
      <w:proofErr w:type="spellEnd"/>
      <w:r w:rsidRPr="00A8243A">
        <w:rPr>
          <w:sz w:val="18"/>
          <w:szCs w:val="18"/>
          <w:lang w:val="es-CO"/>
        </w:rPr>
        <w:t xml:space="preserve">. </w:t>
      </w:r>
    </w:p>
    <w:p w14:paraId="09E1E856" w14:textId="72091454" w:rsidR="00193227" w:rsidRPr="00A8243A" w:rsidRDefault="00A4247D" w:rsidP="00A8243A">
      <w:pPr>
        <w:pStyle w:val="Reference"/>
        <w:numPr>
          <w:ilvl w:val="0"/>
          <w:numId w:val="34"/>
        </w:numPr>
        <w:ind w:left="360"/>
        <w:rPr>
          <w:sz w:val="18"/>
          <w:szCs w:val="18"/>
        </w:rPr>
      </w:pPr>
      <w:r w:rsidRPr="00A8243A">
        <w:rPr>
          <w:sz w:val="18"/>
          <w:szCs w:val="18"/>
        </w:rPr>
        <w:t xml:space="preserve">Nutrient explorer, visualization </w:t>
      </w:r>
      <w:proofErr w:type="spellStart"/>
      <w:r w:rsidRPr="00A8243A">
        <w:rPr>
          <w:sz w:val="18"/>
          <w:szCs w:val="18"/>
        </w:rPr>
        <w:t>en</w:t>
      </w:r>
      <w:proofErr w:type="spellEnd"/>
      <w:r w:rsidRPr="00A8243A">
        <w:rPr>
          <w:sz w:val="18"/>
          <w:szCs w:val="18"/>
        </w:rPr>
        <w:t xml:space="preserve"> block</w:t>
      </w:r>
      <w:r w:rsidR="00F32AD9" w:rsidRPr="00A8243A">
        <w:rPr>
          <w:sz w:val="18"/>
          <w:szCs w:val="18"/>
        </w:rPr>
        <w:t>s.org</w:t>
      </w:r>
    </w:p>
    <w:p w14:paraId="02985541" w14:textId="56C4A016" w:rsidR="00407EE6" w:rsidRPr="00A8243A" w:rsidRDefault="00F32AD9" w:rsidP="00A8243A">
      <w:pPr>
        <w:pStyle w:val="Reference"/>
        <w:numPr>
          <w:ilvl w:val="0"/>
          <w:numId w:val="34"/>
        </w:numPr>
        <w:ind w:left="360"/>
        <w:rPr>
          <w:sz w:val="18"/>
          <w:szCs w:val="18"/>
          <w:lang w:val="es-CO"/>
        </w:rPr>
      </w:pPr>
      <w:r w:rsidRPr="00A8243A">
        <w:rPr>
          <w:sz w:val="18"/>
          <w:szCs w:val="18"/>
          <w:lang w:val="es-CO"/>
        </w:rPr>
        <w:t xml:space="preserve">Portal </w:t>
      </w:r>
      <w:proofErr w:type="spellStart"/>
      <w:r w:rsidR="00407EE6" w:rsidRPr="00A8243A">
        <w:rPr>
          <w:sz w:val="18"/>
          <w:szCs w:val="18"/>
          <w:lang w:val="es-CO"/>
        </w:rPr>
        <w:t>Dataviz</w:t>
      </w:r>
      <w:proofErr w:type="spellEnd"/>
      <w:r w:rsidR="00407EE6" w:rsidRPr="00A8243A">
        <w:rPr>
          <w:sz w:val="18"/>
          <w:szCs w:val="18"/>
          <w:lang w:val="es-CO"/>
        </w:rPr>
        <w:t xml:space="preserve"> Catalogue, </w:t>
      </w:r>
      <w:r w:rsidR="003C6B12" w:rsidRPr="00A8243A">
        <w:rPr>
          <w:sz w:val="18"/>
          <w:szCs w:val="18"/>
          <w:lang w:val="es-CO"/>
        </w:rPr>
        <w:t>Catalogo sobre visualización de datos, recuperado octubre 31 de 2017.</w:t>
      </w:r>
      <w:bookmarkStart w:id="6" w:name="_GoBack"/>
      <w:bookmarkEnd w:id="6"/>
    </w:p>
    <w:p w14:paraId="6A4A7A0B" w14:textId="3BE11B35" w:rsidR="00BF4F16" w:rsidRPr="00A8243A" w:rsidRDefault="00BF4F16" w:rsidP="00A8243A">
      <w:pPr>
        <w:pStyle w:val="Reference"/>
        <w:numPr>
          <w:ilvl w:val="0"/>
          <w:numId w:val="0"/>
        </w:numPr>
        <w:ind w:hanging="360"/>
        <w:rPr>
          <w:sz w:val="18"/>
          <w:szCs w:val="18"/>
          <w:lang w:val="es-CO"/>
        </w:rPr>
      </w:pPr>
    </w:p>
    <w:sectPr w:rsidR="00BF4F16" w:rsidRPr="00A8243A" w:rsidSect="00BF4F16">
      <w:type w:val="continuous"/>
      <w:pgSz w:w="12240" w:h="15840" w:code="1"/>
      <w:pgMar w:top="994" w:right="907" w:bottom="994" w:left="1080" w:header="490" w:footer="432" w:gutter="0"/>
      <w:cols w:num="2" w:space="24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664374" w14:textId="77777777" w:rsidR="00B424A2" w:rsidRDefault="00B424A2" w:rsidP="00F4070F">
      <w:r>
        <w:separator/>
      </w:r>
    </w:p>
  </w:endnote>
  <w:endnote w:type="continuationSeparator" w:id="0">
    <w:p w14:paraId="26EAF645" w14:textId="77777777" w:rsidR="00B424A2" w:rsidRDefault="00B424A2" w:rsidP="00F4070F">
      <w:r>
        <w:continuationSeparator/>
      </w:r>
    </w:p>
  </w:endnote>
  <w:endnote w:type="continuationNotice" w:id="1">
    <w:p w14:paraId="72EF364C" w14:textId="77777777" w:rsidR="00B424A2" w:rsidRDefault="00B424A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swiss"/>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7A48F1" w14:textId="77777777" w:rsidR="00B424A2" w:rsidRDefault="00B424A2" w:rsidP="00F4070F">
      <w:r>
        <w:separator/>
      </w:r>
    </w:p>
  </w:footnote>
  <w:footnote w:type="continuationSeparator" w:id="0">
    <w:p w14:paraId="3C0BBDF3" w14:textId="77777777" w:rsidR="00B424A2" w:rsidRDefault="00B424A2" w:rsidP="00F4070F">
      <w:r>
        <w:continuationSeparator/>
      </w:r>
    </w:p>
  </w:footnote>
  <w:footnote w:type="continuationNotice" w:id="1">
    <w:p w14:paraId="1E456FC8" w14:textId="77777777" w:rsidR="00B424A2" w:rsidRDefault="00B424A2"/>
  </w:footnote>
  <w:footnote w:id="2">
    <w:p w14:paraId="204ECDDB" w14:textId="748C774B" w:rsidR="00B424A2" w:rsidRPr="004C1B32" w:rsidRDefault="00B424A2">
      <w:pPr>
        <w:pStyle w:val="Textonotapie"/>
        <w:rPr>
          <w:lang w:val="es-CO"/>
        </w:rPr>
      </w:pPr>
      <w:r>
        <w:rPr>
          <w:rStyle w:val="Refdenotaalpie"/>
        </w:rPr>
        <w:footnoteRef/>
      </w:r>
      <w:r>
        <w:t xml:space="preserve"> </w:t>
      </w:r>
      <w:proofErr w:type="spellStart"/>
      <w:r w:rsidRPr="00726E1D">
        <w:rPr>
          <w:rFonts w:ascii="Times" w:hAnsi="Times" w:cs="Times"/>
          <w:szCs w:val="20"/>
          <w:lang w:val="en-US"/>
        </w:rPr>
        <w:t>Reg</w:t>
      </w:r>
      <w:r>
        <w:rPr>
          <w:rFonts w:ascii="Times" w:hAnsi="Times" w:cs="Times"/>
          <w:szCs w:val="20"/>
          <w:lang w:val="en-US"/>
        </w:rPr>
        <w:t>is</w:t>
      </w:r>
      <w:r w:rsidRPr="00726E1D">
        <w:rPr>
          <w:rFonts w:ascii="Times" w:hAnsi="Times" w:cs="Times"/>
          <w:szCs w:val="20"/>
          <w:lang w:val="en-US"/>
        </w:rPr>
        <w:t>tradur</w:t>
      </w:r>
      <w:r>
        <w:rPr>
          <w:rFonts w:ascii="Times" w:hAnsi="Times" w:cs="Times"/>
          <w:szCs w:val="20"/>
          <w:lang w:val="en-US"/>
        </w:rPr>
        <w:t>í</w:t>
      </w:r>
      <w:r w:rsidRPr="00726E1D">
        <w:rPr>
          <w:rFonts w:ascii="Times" w:hAnsi="Times" w:cs="Times"/>
          <w:szCs w:val="20"/>
          <w:lang w:val="en-US"/>
        </w:rPr>
        <w:t>a</w:t>
      </w:r>
      <w:proofErr w:type="spellEnd"/>
      <w:r w:rsidRPr="00726E1D">
        <w:rPr>
          <w:rFonts w:ascii="Times" w:hAnsi="Times" w:cs="Times"/>
          <w:szCs w:val="20"/>
          <w:lang w:val="en-US"/>
        </w:rPr>
        <w:t xml:space="preserve"> Nacional del Estado Civil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E7CA2"/>
    <w:multiLevelType w:val="hybridMultilevel"/>
    <w:tmpl w:val="3D160620"/>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524CA7"/>
    <w:multiLevelType w:val="hybridMultilevel"/>
    <w:tmpl w:val="BF98B44C"/>
    <w:lvl w:ilvl="0" w:tplc="C6F2B8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862988"/>
    <w:multiLevelType w:val="multilevel"/>
    <w:tmpl w:val="9186546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50D6C50"/>
    <w:multiLevelType w:val="hybridMultilevel"/>
    <w:tmpl w:val="FA5088D6"/>
    <w:lvl w:ilvl="0" w:tplc="22604840">
      <w:start w:val="1"/>
      <w:numFmt w:val="bullet"/>
      <w:lvlText w:val=""/>
      <w:lvlJc w:val="left"/>
      <w:pPr>
        <w:ind w:left="720" w:hanging="360"/>
      </w:pPr>
      <w:rPr>
        <w:rFonts w:ascii="Symbol" w:hAnsi="Symbol" w:hint="default"/>
      </w:rPr>
    </w:lvl>
    <w:lvl w:ilvl="1" w:tplc="49FCAC4C">
      <w:start w:val="1"/>
      <w:numFmt w:val="bullet"/>
      <w:lvlText w:val="o"/>
      <w:lvlJc w:val="left"/>
      <w:pPr>
        <w:ind w:left="1440" w:hanging="360"/>
      </w:pPr>
      <w:rPr>
        <w:rFonts w:ascii="Courier New" w:hAnsi="Courier New" w:cs="Times New Roman" w:hint="default"/>
      </w:rPr>
    </w:lvl>
    <w:lvl w:ilvl="2" w:tplc="6C4CFFDA">
      <w:start w:val="1"/>
      <w:numFmt w:val="bullet"/>
      <w:lvlText w:val=""/>
      <w:lvlJc w:val="left"/>
      <w:pPr>
        <w:ind w:left="2160" w:hanging="360"/>
      </w:pPr>
      <w:rPr>
        <w:rFonts w:ascii="Wingdings" w:hAnsi="Wingdings" w:hint="default"/>
      </w:rPr>
    </w:lvl>
    <w:lvl w:ilvl="3" w:tplc="F432DAD2">
      <w:start w:val="1"/>
      <w:numFmt w:val="bullet"/>
      <w:lvlText w:val=""/>
      <w:lvlJc w:val="left"/>
      <w:pPr>
        <w:ind w:left="2880" w:hanging="360"/>
      </w:pPr>
      <w:rPr>
        <w:rFonts w:ascii="Symbol" w:hAnsi="Symbol" w:hint="default"/>
      </w:rPr>
    </w:lvl>
    <w:lvl w:ilvl="4" w:tplc="2CBEFABC">
      <w:start w:val="1"/>
      <w:numFmt w:val="bullet"/>
      <w:lvlText w:val="o"/>
      <w:lvlJc w:val="left"/>
      <w:pPr>
        <w:ind w:left="3600" w:hanging="360"/>
      </w:pPr>
      <w:rPr>
        <w:rFonts w:ascii="Courier New" w:hAnsi="Courier New" w:cs="Times New Roman" w:hint="default"/>
      </w:rPr>
    </w:lvl>
    <w:lvl w:ilvl="5" w:tplc="A154BE3A">
      <w:start w:val="1"/>
      <w:numFmt w:val="bullet"/>
      <w:lvlText w:val=""/>
      <w:lvlJc w:val="left"/>
      <w:pPr>
        <w:ind w:left="4320" w:hanging="360"/>
      </w:pPr>
      <w:rPr>
        <w:rFonts w:ascii="Wingdings" w:hAnsi="Wingdings" w:hint="default"/>
      </w:rPr>
    </w:lvl>
    <w:lvl w:ilvl="6" w:tplc="51D02654">
      <w:start w:val="1"/>
      <w:numFmt w:val="bullet"/>
      <w:lvlText w:val=""/>
      <w:lvlJc w:val="left"/>
      <w:pPr>
        <w:ind w:left="5040" w:hanging="360"/>
      </w:pPr>
      <w:rPr>
        <w:rFonts w:ascii="Symbol" w:hAnsi="Symbol" w:hint="default"/>
      </w:rPr>
    </w:lvl>
    <w:lvl w:ilvl="7" w:tplc="E6E0B5AA">
      <w:start w:val="1"/>
      <w:numFmt w:val="bullet"/>
      <w:lvlText w:val="o"/>
      <w:lvlJc w:val="left"/>
      <w:pPr>
        <w:ind w:left="5760" w:hanging="360"/>
      </w:pPr>
      <w:rPr>
        <w:rFonts w:ascii="Courier New" w:hAnsi="Courier New" w:cs="Times New Roman" w:hint="default"/>
      </w:rPr>
    </w:lvl>
    <w:lvl w:ilvl="8" w:tplc="DB027352">
      <w:start w:val="1"/>
      <w:numFmt w:val="bullet"/>
      <w:lvlText w:val=""/>
      <w:lvlJc w:val="left"/>
      <w:pPr>
        <w:ind w:left="6480" w:hanging="360"/>
      </w:pPr>
      <w:rPr>
        <w:rFonts w:ascii="Wingdings" w:hAnsi="Wingdings" w:hint="default"/>
      </w:rPr>
    </w:lvl>
  </w:abstractNum>
  <w:abstractNum w:abstractNumId="4" w15:restartNumberingAfterBreak="0">
    <w:nsid w:val="05246695"/>
    <w:multiLevelType w:val="hybridMultilevel"/>
    <w:tmpl w:val="18283DB8"/>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DCF039D"/>
    <w:multiLevelType w:val="hybridMultilevel"/>
    <w:tmpl w:val="1A9AD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AD3E01"/>
    <w:multiLevelType w:val="hybridMultilevel"/>
    <w:tmpl w:val="B19067B2"/>
    <w:lvl w:ilvl="0" w:tplc="CF7A057C">
      <w:numFmt w:val="bullet"/>
      <w:lvlText w:val="-"/>
      <w:lvlJc w:val="left"/>
      <w:pPr>
        <w:ind w:left="720" w:hanging="360"/>
      </w:pPr>
      <w:rPr>
        <w:rFonts w:ascii="Calibri Light" w:eastAsiaTheme="minorHAnsi" w:hAnsi="Calibri Light" w:cs="Calibri Light"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2AB5CD3"/>
    <w:multiLevelType w:val="hybridMultilevel"/>
    <w:tmpl w:val="1F903F28"/>
    <w:lvl w:ilvl="0" w:tplc="8552BD74">
      <w:start w:val="1"/>
      <w:numFmt w:val="bullet"/>
      <w:pStyle w:val="AuthorAffiliation"/>
      <w:lvlText w:val=""/>
      <w:lvlJc w:val="left"/>
      <w:pPr>
        <w:tabs>
          <w:tab w:val="num" w:pos="0"/>
        </w:tabs>
        <w:ind w:left="173" w:hanging="173"/>
      </w:pPr>
      <w:rPr>
        <w:rFonts w:ascii="Symbol" w:hAnsi="Symbol" w:hint="default"/>
        <w:position w:val="0"/>
        <w:sz w:val="18"/>
        <w:szCs w:val="24"/>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2E21AE7"/>
    <w:multiLevelType w:val="hybridMultilevel"/>
    <w:tmpl w:val="7408F7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0" w15:restartNumberingAfterBreak="0">
    <w:nsid w:val="225265F3"/>
    <w:multiLevelType w:val="hybridMultilevel"/>
    <w:tmpl w:val="C582A7E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0C0CF0"/>
    <w:multiLevelType w:val="multilevel"/>
    <w:tmpl w:val="3CEEF20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3271"/>
        </w:tabs>
        <w:ind w:left="3271"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2" w15:restartNumberingAfterBreak="0">
    <w:nsid w:val="2E2213AD"/>
    <w:multiLevelType w:val="hybridMultilevel"/>
    <w:tmpl w:val="EF345A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F3F4B18"/>
    <w:multiLevelType w:val="hybridMultilevel"/>
    <w:tmpl w:val="BD0CFC2C"/>
    <w:lvl w:ilvl="0" w:tplc="6C4E6748">
      <w:start w:val="4"/>
      <w:numFmt w:val="bullet"/>
      <w:lvlText w:val="-"/>
      <w:lvlJc w:val="left"/>
      <w:pPr>
        <w:ind w:left="360" w:hanging="360"/>
      </w:pPr>
      <w:rPr>
        <w:rFonts w:ascii="Times New Roman" w:eastAsia="Times New Roman" w:hAnsi="Times New Roman" w:cs="Times New Roman"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4" w15:restartNumberingAfterBreak="0">
    <w:nsid w:val="3A6319CB"/>
    <w:multiLevelType w:val="hybridMultilevel"/>
    <w:tmpl w:val="957055F4"/>
    <w:lvl w:ilvl="0" w:tplc="04090001">
      <w:start w:val="1"/>
      <w:numFmt w:val="bullet"/>
      <w:lvlText w:val=""/>
      <w:lvlJc w:val="left"/>
      <w:pPr>
        <w:ind w:left="1080" w:hanging="360"/>
      </w:pPr>
      <w:rPr>
        <w:rFonts w:ascii="Symbol" w:hAnsi="Symbol" w:hint="default"/>
      </w:rPr>
    </w:lvl>
    <w:lvl w:ilvl="1" w:tplc="FECEDDA2">
      <w:start w:val="1"/>
      <w:numFmt w:val="bullet"/>
      <w:lvlText w:val=""/>
      <w:lvlJc w:val="left"/>
      <w:pPr>
        <w:ind w:left="108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0036BDB"/>
    <w:multiLevelType w:val="hybridMultilevel"/>
    <w:tmpl w:val="5CB639CC"/>
    <w:lvl w:ilvl="0" w:tplc="240A0001">
      <w:start w:val="1"/>
      <w:numFmt w:val="bullet"/>
      <w:lvlText w:val=""/>
      <w:lvlJc w:val="left"/>
      <w:pPr>
        <w:ind w:left="360" w:hanging="360"/>
      </w:pPr>
      <w:rPr>
        <w:rFonts w:ascii="Symbol" w:hAnsi="Symbol" w:hint="default"/>
      </w:rPr>
    </w:lvl>
    <w:lvl w:ilvl="1" w:tplc="9842B4C0">
      <w:numFmt w:val="bullet"/>
      <w:lvlText w:val="-"/>
      <w:lvlJc w:val="left"/>
      <w:pPr>
        <w:ind w:left="1080" w:hanging="360"/>
      </w:pPr>
      <w:rPr>
        <w:rFonts w:ascii="Helvetica" w:eastAsia="Times New Roman" w:hAnsi="Helvetica" w:cs="Helvetica"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6" w15:restartNumberingAfterBreak="0">
    <w:nsid w:val="452277C3"/>
    <w:multiLevelType w:val="hybridMultilevel"/>
    <w:tmpl w:val="71F07038"/>
    <w:lvl w:ilvl="0" w:tplc="1E1A3A86">
      <w:start w:val="1"/>
      <w:numFmt w:val="bullet"/>
      <w:pStyle w:val="mybullets"/>
      <w:lvlText w:val=""/>
      <w:lvlJc w:val="left"/>
      <w:pPr>
        <w:tabs>
          <w:tab w:val="num" w:pos="0"/>
        </w:tabs>
        <w:ind w:left="160" w:hanging="160"/>
      </w:pPr>
      <w:rPr>
        <w:rFonts w:ascii="Symbol" w:hAnsi="Symbol" w:hint="default"/>
        <w:sz w:val="36"/>
        <w:szCs w:val="36"/>
      </w:rPr>
    </w:lvl>
    <w:lvl w:ilvl="1" w:tplc="04070003" w:tentative="1">
      <w:start w:val="1"/>
      <w:numFmt w:val="bullet"/>
      <w:lvlText w:val="o"/>
      <w:lvlJc w:val="left"/>
      <w:pPr>
        <w:tabs>
          <w:tab w:val="num" w:pos="1440"/>
        </w:tabs>
        <w:ind w:left="1440" w:hanging="360"/>
      </w:pPr>
      <w:rPr>
        <w:rFonts w:ascii="Courier New" w:hAnsi="Courier New" w:cs="Wingdings"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Wingdings"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Wingdings"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6A731E2"/>
    <w:multiLevelType w:val="hybridMultilevel"/>
    <w:tmpl w:val="BFF2481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8" w15:restartNumberingAfterBreak="0">
    <w:nsid w:val="489123E9"/>
    <w:multiLevelType w:val="hybridMultilevel"/>
    <w:tmpl w:val="B0009B7C"/>
    <w:lvl w:ilvl="0" w:tplc="4B3E06E0">
      <w:start w:val="1"/>
      <w:numFmt w:val="bullet"/>
      <w:lvlText w:val=""/>
      <w:lvlJc w:val="left"/>
      <w:pPr>
        <w:ind w:left="720" w:hanging="360"/>
      </w:pPr>
      <w:rPr>
        <w:rFonts w:ascii="Symbol" w:hAnsi="Symbol" w:hint="default"/>
      </w:rPr>
    </w:lvl>
    <w:lvl w:ilvl="1" w:tplc="40B029F0">
      <w:start w:val="1"/>
      <w:numFmt w:val="bullet"/>
      <w:lvlText w:val="o"/>
      <w:lvlJc w:val="left"/>
      <w:pPr>
        <w:ind w:left="1440" w:hanging="360"/>
      </w:pPr>
      <w:rPr>
        <w:rFonts w:ascii="Courier New" w:hAnsi="Courier New" w:hint="default"/>
      </w:rPr>
    </w:lvl>
    <w:lvl w:ilvl="2" w:tplc="34528150">
      <w:start w:val="1"/>
      <w:numFmt w:val="bullet"/>
      <w:lvlText w:val=""/>
      <w:lvlJc w:val="left"/>
      <w:pPr>
        <w:ind w:left="2160" w:hanging="360"/>
      </w:pPr>
      <w:rPr>
        <w:rFonts w:ascii="Wingdings" w:hAnsi="Wingdings" w:hint="default"/>
      </w:rPr>
    </w:lvl>
    <w:lvl w:ilvl="3" w:tplc="67A49826">
      <w:start w:val="1"/>
      <w:numFmt w:val="bullet"/>
      <w:lvlText w:val=""/>
      <w:lvlJc w:val="left"/>
      <w:pPr>
        <w:ind w:left="2880" w:hanging="360"/>
      </w:pPr>
      <w:rPr>
        <w:rFonts w:ascii="Symbol" w:hAnsi="Symbol" w:hint="default"/>
      </w:rPr>
    </w:lvl>
    <w:lvl w:ilvl="4" w:tplc="5BCCF55E">
      <w:start w:val="1"/>
      <w:numFmt w:val="bullet"/>
      <w:lvlText w:val="o"/>
      <w:lvlJc w:val="left"/>
      <w:pPr>
        <w:ind w:left="3600" w:hanging="360"/>
      </w:pPr>
      <w:rPr>
        <w:rFonts w:ascii="Courier New" w:hAnsi="Courier New" w:hint="default"/>
      </w:rPr>
    </w:lvl>
    <w:lvl w:ilvl="5" w:tplc="C668F6E6">
      <w:start w:val="1"/>
      <w:numFmt w:val="bullet"/>
      <w:lvlText w:val=""/>
      <w:lvlJc w:val="left"/>
      <w:pPr>
        <w:ind w:left="4320" w:hanging="360"/>
      </w:pPr>
      <w:rPr>
        <w:rFonts w:ascii="Wingdings" w:hAnsi="Wingdings" w:hint="default"/>
      </w:rPr>
    </w:lvl>
    <w:lvl w:ilvl="6" w:tplc="75828F04">
      <w:start w:val="1"/>
      <w:numFmt w:val="bullet"/>
      <w:lvlText w:val=""/>
      <w:lvlJc w:val="left"/>
      <w:pPr>
        <w:ind w:left="5040" w:hanging="360"/>
      </w:pPr>
      <w:rPr>
        <w:rFonts w:ascii="Symbol" w:hAnsi="Symbol" w:hint="default"/>
      </w:rPr>
    </w:lvl>
    <w:lvl w:ilvl="7" w:tplc="F3DCFEBC">
      <w:start w:val="1"/>
      <w:numFmt w:val="bullet"/>
      <w:lvlText w:val="o"/>
      <w:lvlJc w:val="left"/>
      <w:pPr>
        <w:ind w:left="5760" w:hanging="360"/>
      </w:pPr>
      <w:rPr>
        <w:rFonts w:ascii="Courier New" w:hAnsi="Courier New" w:hint="default"/>
      </w:rPr>
    </w:lvl>
    <w:lvl w:ilvl="8" w:tplc="38E4DEC4">
      <w:start w:val="1"/>
      <w:numFmt w:val="bullet"/>
      <w:lvlText w:val=""/>
      <w:lvlJc w:val="left"/>
      <w:pPr>
        <w:ind w:left="6480" w:hanging="360"/>
      </w:pPr>
      <w:rPr>
        <w:rFonts w:ascii="Wingdings" w:hAnsi="Wingdings" w:hint="default"/>
      </w:rPr>
    </w:lvl>
  </w:abstractNum>
  <w:abstractNum w:abstractNumId="19" w15:restartNumberingAfterBreak="0">
    <w:nsid w:val="4B57132F"/>
    <w:multiLevelType w:val="hybridMultilevel"/>
    <w:tmpl w:val="415E39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F97F89"/>
    <w:multiLevelType w:val="hybridMultilevel"/>
    <w:tmpl w:val="FEDCFA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F77545E"/>
    <w:multiLevelType w:val="multilevel"/>
    <w:tmpl w:val="863C0D4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2" w15:restartNumberingAfterBreak="0">
    <w:nsid w:val="53D13BEC"/>
    <w:multiLevelType w:val="hybridMultilevel"/>
    <w:tmpl w:val="4B0C5C70"/>
    <w:lvl w:ilvl="0" w:tplc="FFFFFFFF">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3" w15:restartNumberingAfterBreak="0">
    <w:nsid w:val="5BA335F8"/>
    <w:multiLevelType w:val="hybridMultilevel"/>
    <w:tmpl w:val="ACD859B4"/>
    <w:lvl w:ilvl="0" w:tplc="534AC48A">
      <w:start w:val="1"/>
      <w:numFmt w:val="decimal"/>
      <w:pStyle w:val="Reference"/>
      <w:lvlText w:val="[%1]"/>
      <w:lvlJc w:val="left"/>
      <w:pPr>
        <w:tabs>
          <w:tab w:val="num" w:pos="144"/>
        </w:tabs>
        <w:ind w:left="360" w:hanging="360"/>
      </w:pPr>
      <w:rPr>
        <w:rFonts w:hint="default"/>
      </w:rPr>
    </w:lvl>
    <w:lvl w:ilvl="1" w:tplc="00190409">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4" w15:restartNumberingAfterBreak="0">
    <w:nsid w:val="6C066C46"/>
    <w:multiLevelType w:val="multilevel"/>
    <w:tmpl w:val="BA4EE40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abstractNum w:abstractNumId="25" w15:restartNumberingAfterBreak="0">
    <w:nsid w:val="6C2356FA"/>
    <w:multiLevelType w:val="hybridMultilevel"/>
    <w:tmpl w:val="EDC8A51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6C7B097F"/>
    <w:multiLevelType w:val="hybridMultilevel"/>
    <w:tmpl w:val="EA16FC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6D896A97"/>
    <w:multiLevelType w:val="multilevel"/>
    <w:tmpl w:val="D24889A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6ED83095"/>
    <w:multiLevelType w:val="hybridMultilevel"/>
    <w:tmpl w:val="ECC02C3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2C71864"/>
    <w:multiLevelType w:val="hybridMultilevel"/>
    <w:tmpl w:val="F7EA88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96A2E1F"/>
    <w:multiLevelType w:val="hybridMultilevel"/>
    <w:tmpl w:val="AB30E82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D41681A"/>
    <w:multiLevelType w:val="hybridMultilevel"/>
    <w:tmpl w:val="F8160D2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8"/>
  </w:num>
  <w:num w:numId="2">
    <w:abstractNumId w:val="7"/>
  </w:num>
  <w:num w:numId="3">
    <w:abstractNumId w:val="11"/>
  </w:num>
  <w:num w:numId="4">
    <w:abstractNumId w:val="24"/>
  </w:num>
  <w:num w:numId="5">
    <w:abstractNumId w:val="9"/>
  </w:num>
  <w:num w:numId="6">
    <w:abstractNumId w:val="16"/>
  </w:num>
  <w:num w:numId="7">
    <w:abstractNumId w:val="23"/>
  </w:num>
  <w:num w:numId="8">
    <w:abstractNumId w:val="22"/>
  </w:num>
  <w:num w:numId="9">
    <w:abstractNumId w:val="4"/>
  </w:num>
  <w:num w:numId="10">
    <w:abstractNumId w:val="1"/>
  </w:num>
  <w:num w:numId="11">
    <w:abstractNumId w:val="28"/>
  </w:num>
  <w:num w:numId="12">
    <w:abstractNumId w:val="11"/>
  </w:num>
  <w:num w:numId="13">
    <w:abstractNumId w:val="8"/>
  </w:num>
  <w:num w:numId="14">
    <w:abstractNumId w:val="31"/>
  </w:num>
  <w:num w:numId="15">
    <w:abstractNumId w:val="2"/>
  </w:num>
  <w:num w:numId="16">
    <w:abstractNumId w:val="30"/>
  </w:num>
  <w:num w:numId="17">
    <w:abstractNumId w:val="0"/>
  </w:num>
  <w:num w:numId="18">
    <w:abstractNumId w:val="26"/>
  </w:num>
  <w:num w:numId="19">
    <w:abstractNumId w:val="19"/>
  </w:num>
  <w:num w:numId="20">
    <w:abstractNumId w:val="14"/>
  </w:num>
  <w:num w:numId="21">
    <w:abstractNumId w:val="21"/>
  </w:num>
  <w:num w:numId="22">
    <w:abstractNumId w:val="12"/>
  </w:num>
  <w:num w:numId="23">
    <w:abstractNumId w:val="10"/>
  </w:num>
  <w:num w:numId="24">
    <w:abstractNumId w:val="6"/>
  </w:num>
  <w:num w:numId="25">
    <w:abstractNumId w:val="5"/>
  </w:num>
  <w:num w:numId="26">
    <w:abstractNumId w:val="27"/>
  </w:num>
  <w:num w:numId="27">
    <w:abstractNumId w:val="15"/>
  </w:num>
  <w:num w:numId="28">
    <w:abstractNumId w:val="13"/>
  </w:num>
  <w:num w:numId="29">
    <w:abstractNumId w:val="20"/>
  </w:num>
  <w:num w:numId="30">
    <w:abstractNumId w:val="29"/>
  </w:num>
  <w:num w:numId="31">
    <w:abstractNumId w:val="3"/>
  </w:num>
  <w:num w:numId="32">
    <w:abstractNumId w:val="3"/>
  </w:num>
  <w:num w:numId="33">
    <w:abstractNumId w:val="17"/>
  </w:num>
  <w:num w:numId="34">
    <w:abstractNumId w:val="2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4"/>
  <w:mirrorMargins/>
  <w:activeWritingStyle w:appName="MSWord" w:lang="es-ES" w:vendorID="64" w:dllVersion="4096" w:nlCheck="1" w:checkStyle="0"/>
  <w:activeWritingStyle w:appName="MSWord" w:lang="en-US" w:vendorID="64" w:dllVersion="4096" w:nlCheck="1" w:checkStyle="0"/>
  <w:activeWritingStyle w:appName="MSWord" w:lang="es-CO" w:vendorID="64" w:dllVersion="0" w:nlCheck="1" w:checkStyle="0"/>
  <w:activeWritingStyle w:appName="MSWord" w:lang="es-ES" w:vendorID="64" w:dllVersion="0" w:nlCheck="1" w:checkStyle="0"/>
  <w:activeWritingStyle w:appName="MSWord" w:lang="en-US"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evenAndOddHeaders/>
  <w:displayHorizontalDrawingGridEvery w:val="0"/>
  <w:displayVerticalDrawingGridEvery w:val="0"/>
  <w:doNotUseMarginsForDrawingGridOrigin/>
  <w:noPunctuationKerning/>
  <w:characterSpacingControl w:val="doNotCompress"/>
  <w:hdrShapeDefaults>
    <o:shapedefaults v:ext="edit" spidmax="1843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47A4"/>
    <w:rsid w:val="00012060"/>
    <w:rsid w:val="00014FDD"/>
    <w:rsid w:val="00017C1C"/>
    <w:rsid w:val="0002070A"/>
    <w:rsid w:val="000326F2"/>
    <w:rsid w:val="0003370A"/>
    <w:rsid w:val="00035953"/>
    <w:rsid w:val="00041134"/>
    <w:rsid w:val="000434F5"/>
    <w:rsid w:val="0004435B"/>
    <w:rsid w:val="000458F3"/>
    <w:rsid w:val="00054722"/>
    <w:rsid w:val="000551E7"/>
    <w:rsid w:val="00060275"/>
    <w:rsid w:val="000610A3"/>
    <w:rsid w:val="0006119E"/>
    <w:rsid w:val="00071090"/>
    <w:rsid w:val="000728D4"/>
    <w:rsid w:val="0007350B"/>
    <w:rsid w:val="000803B1"/>
    <w:rsid w:val="00082219"/>
    <w:rsid w:val="000969A0"/>
    <w:rsid w:val="00097C2E"/>
    <w:rsid w:val="000A14B5"/>
    <w:rsid w:val="000A14CC"/>
    <w:rsid w:val="000A4E9D"/>
    <w:rsid w:val="000B1F81"/>
    <w:rsid w:val="000B5341"/>
    <w:rsid w:val="000B757F"/>
    <w:rsid w:val="000C3DAD"/>
    <w:rsid w:val="000C4FED"/>
    <w:rsid w:val="000C7136"/>
    <w:rsid w:val="000D2631"/>
    <w:rsid w:val="000D35E4"/>
    <w:rsid w:val="000F3419"/>
    <w:rsid w:val="000F7757"/>
    <w:rsid w:val="001013F5"/>
    <w:rsid w:val="00106C3D"/>
    <w:rsid w:val="00106E31"/>
    <w:rsid w:val="0011163B"/>
    <w:rsid w:val="0011532A"/>
    <w:rsid w:val="00132B66"/>
    <w:rsid w:val="001400B4"/>
    <w:rsid w:val="001412A9"/>
    <w:rsid w:val="00144146"/>
    <w:rsid w:val="00146A16"/>
    <w:rsid w:val="00170288"/>
    <w:rsid w:val="0017163B"/>
    <w:rsid w:val="00171BD7"/>
    <w:rsid w:val="00172DF8"/>
    <w:rsid w:val="00182C33"/>
    <w:rsid w:val="00186458"/>
    <w:rsid w:val="00190A06"/>
    <w:rsid w:val="00191625"/>
    <w:rsid w:val="00193227"/>
    <w:rsid w:val="00197DFE"/>
    <w:rsid w:val="001D31B2"/>
    <w:rsid w:val="001E4040"/>
    <w:rsid w:val="001E53A1"/>
    <w:rsid w:val="001F211B"/>
    <w:rsid w:val="001F58BA"/>
    <w:rsid w:val="001F6B17"/>
    <w:rsid w:val="001F707C"/>
    <w:rsid w:val="00203538"/>
    <w:rsid w:val="00212253"/>
    <w:rsid w:val="00212C9A"/>
    <w:rsid w:val="0021366A"/>
    <w:rsid w:val="00213778"/>
    <w:rsid w:val="0022277C"/>
    <w:rsid w:val="00224BED"/>
    <w:rsid w:val="00227B8D"/>
    <w:rsid w:val="00231C0A"/>
    <w:rsid w:val="00232767"/>
    <w:rsid w:val="0023549D"/>
    <w:rsid w:val="002365BC"/>
    <w:rsid w:val="00241431"/>
    <w:rsid w:val="00244241"/>
    <w:rsid w:val="002447A4"/>
    <w:rsid w:val="002528B1"/>
    <w:rsid w:val="002535CE"/>
    <w:rsid w:val="0025366B"/>
    <w:rsid w:val="00262172"/>
    <w:rsid w:val="00263A4C"/>
    <w:rsid w:val="00264A97"/>
    <w:rsid w:val="00266127"/>
    <w:rsid w:val="0027058E"/>
    <w:rsid w:val="00281016"/>
    <w:rsid w:val="002874B3"/>
    <w:rsid w:val="002A2D65"/>
    <w:rsid w:val="002A493B"/>
    <w:rsid w:val="002A4E16"/>
    <w:rsid w:val="002A675C"/>
    <w:rsid w:val="002B2526"/>
    <w:rsid w:val="002B31BE"/>
    <w:rsid w:val="002B5D5C"/>
    <w:rsid w:val="002C2773"/>
    <w:rsid w:val="002D038A"/>
    <w:rsid w:val="002D1786"/>
    <w:rsid w:val="002D59D9"/>
    <w:rsid w:val="002D64E7"/>
    <w:rsid w:val="002D779F"/>
    <w:rsid w:val="002E2F2C"/>
    <w:rsid w:val="002E4620"/>
    <w:rsid w:val="002E53FE"/>
    <w:rsid w:val="002E58BE"/>
    <w:rsid w:val="002E7685"/>
    <w:rsid w:val="002F020D"/>
    <w:rsid w:val="002F4C62"/>
    <w:rsid w:val="003014B3"/>
    <w:rsid w:val="0030207F"/>
    <w:rsid w:val="003041D3"/>
    <w:rsid w:val="003051F1"/>
    <w:rsid w:val="00307DD0"/>
    <w:rsid w:val="00311535"/>
    <w:rsid w:val="00317FEE"/>
    <w:rsid w:val="00324E9F"/>
    <w:rsid w:val="003250BE"/>
    <w:rsid w:val="003305E3"/>
    <w:rsid w:val="0033427F"/>
    <w:rsid w:val="00335092"/>
    <w:rsid w:val="0033777C"/>
    <w:rsid w:val="0034365F"/>
    <w:rsid w:val="00347407"/>
    <w:rsid w:val="00347DB3"/>
    <w:rsid w:val="00357127"/>
    <w:rsid w:val="003713A7"/>
    <w:rsid w:val="0037230D"/>
    <w:rsid w:val="00377411"/>
    <w:rsid w:val="00380D4D"/>
    <w:rsid w:val="00386D58"/>
    <w:rsid w:val="003A18AB"/>
    <w:rsid w:val="003A1E94"/>
    <w:rsid w:val="003A2D75"/>
    <w:rsid w:val="003A3708"/>
    <w:rsid w:val="003B2E60"/>
    <w:rsid w:val="003B391C"/>
    <w:rsid w:val="003B4F83"/>
    <w:rsid w:val="003C342B"/>
    <w:rsid w:val="003C6B12"/>
    <w:rsid w:val="003D1893"/>
    <w:rsid w:val="003D20E3"/>
    <w:rsid w:val="003D3903"/>
    <w:rsid w:val="003E6B38"/>
    <w:rsid w:val="003F26FF"/>
    <w:rsid w:val="003F6EC7"/>
    <w:rsid w:val="00404696"/>
    <w:rsid w:val="00405378"/>
    <w:rsid w:val="004071DA"/>
    <w:rsid w:val="0040736F"/>
    <w:rsid w:val="00407EE6"/>
    <w:rsid w:val="00415532"/>
    <w:rsid w:val="0041584B"/>
    <w:rsid w:val="00421207"/>
    <w:rsid w:val="0042168C"/>
    <w:rsid w:val="004253D4"/>
    <w:rsid w:val="004313CC"/>
    <w:rsid w:val="00431E26"/>
    <w:rsid w:val="0043412B"/>
    <w:rsid w:val="0043474E"/>
    <w:rsid w:val="00441EF2"/>
    <w:rsid w:val="0044207D"/>
    <w:rsid w:val="00442BA4"/>
    <w:rsid w:val="00442C64"/>
    <w:rsid w:val="00444D0B"/>
    <w:rsid w:val="0044628C"/>
    <w:rsid w:val="004565B3"/>
    <w:rsid w:val="00457E66"/>
    <w:rsid w:val="00460184"/>
    <w:rsid w:val="00460D66"/>
    <w:rsid w:val="004615B6"/>
    <w:rsid w:val="00465080"/>
    <w:rsid w:val="0047315F"/>
    <w:rsid w:val="004744CC"/>
    <w:rsid w:val="004760DF"/>
    <w:rsid w:val="00483A42"/>
    <w:rsid w:val="00493ADD"/>
    <w:rsid w:val="004966FB"/>
    <w:rsid w:val="004976CE"/>
    <w:rsid w:val="004A0AAE"/>
    <w:rsid w:val="004A46E0"/>
    <w:rsid w:val="004A7B24"/>
    <w:rsid w:val="004B1762"/>
    <w:rsid w:val="004B5B50"/>
    <w:rsid w:val="004C086B"/>
    <w:rsid w:val="004C0936"/>
    <w:rsid w:val="004C1116"/>
    <w:rsid w:val="004C1B32"/>
    <w:rsid w:val="004D3C1A"/>
    <w:rsid w:val="004D751E"/>
    <w:rsid w:val="004E0566"/>
    <w:rsid w:val="004E3AB2"/>
    <w:rsid w:val="004F1A55"/>
    <w:rsid w:val="004F27E4"/>
    <w:rsid w:val="004F7779"/>
    <w:rsid w:val="00502A88"/>
    <w:rsid w:val="005031C0"/>
    <w:rsid w:val="005056EA"/>
    <w:rsid w:val="005122C6"/>
    <w:rsid w:val="00513164"/>
    <w:rsid w:val="0052647B"/>
    <w:rsid w:val="0052799A"/>
    <w:rsid w:val="00531104"/>
    <w:rsid w:val="0053482D"/>
    <w:rsid w:val="005463DE"/>
    <w:rsid w:val="00552CFC"/>
    <w:rsid w:val="00556D77"/>
    <w:rsid w:val="0055729E"/>
    <w:rsid w:val="0056046E"/>
    <w:rsid w:val="0056238B"/>
    <w:rsid w:val="0056610F"/>
    <w:rsid w:val="00583E8D"/>
    <w:rsid w:val="00584BA2"/>
    <w:rsid w:val="005861C0"/>
    <w:rsid w:val="005900FB"/>
    <w:rsid w:val="005A470C"/>
    <w:rsid w:val="005A68D1"/>
    <w:rsid w:val="005B01D0"/>
    <w:rsid w:val="005B27FD"/>
    <w:rsid w:val="005B6536"/>
    <w:rsid w:val="005C3655"/>
    <w:rsid w:val="005C432F"/>
    <w:rsid w:val="005D041F"/>
    <w:rsid w:val="005D657D"/>
    <w:rsid w:val="005E5040"/>
    <w:rsid w:val="005E7CBE"/>
    <w:rsid w:val="005F3E29"/>
    <w:rsid w:val="005F6AF5"/>
    <w:rsid w:val="005F719E"/>
    <w:rsid w:val="00605CD8"/>
    <w:rsid w:val="006117FB"/>
    <w:rsid w:val="006120E5"/>
    <w:rsid w:val="00613AFE"/>
    <w:rsid w:val="0061528F"/>
    <w:rsid w:val="00625E8D"/>
    <w:rsid w:val="006374A3"/>
    <w:rsid w:val="00642966"/>
    <w:rsid w:val="006478F9"/>
    <w:rsid w:val="00650B5A"/>
    <w:rsid w:val="00652A30"/>
    <w:rsid w:val="006561FC"/>
    <w:rsid w:val="00660A18"/>
    <w:rsid w:val="00667FA4"/>
    <w:rsid w:val="00682AA0"/>
    <w:rsid w:val="0069049F"/>
    <w:rsid w:val="00695C37"/>
    <w:rsid w:val="006A7175"/>
    <w:rsid w:val="006B0B57"/>
    <w:rsid w:val="006B37F6"/>
    <w:rsid w:val="006B4D75"/>
    <w:rsid w:val="006C4C51"/>
    <w:rsid w:val="006D0201"/>
    <w:rsid w:val="006D6350"/>
    <w:rsid w:val="006D6447"/>
    <w:rsid w:val="006E159F"/>
    <w:rsid w:val="006E3A9D"/>
    <w:rsid w:val="006E4E1E"/>
    <w:rsid w:val="006F1D0B"/>
    <w:rsid w:val="006F5EC8"/>
    <w:rsid w:val="006F62F0"/>
    <w:rsid w:val="006F7ECC"/>
    <w:rsid w:val="00704D79"/>
    <w:rsid w:val="007164A7"/>
    <w:rsid w:val="007219ED"/>
    <w:rsid w:val="00721BFB"/>
    <w:rsid w:val="00722C55"/>
    <w:rsid w:val="007256AB"/>
    <w:rsid w:val="00726E1D"/>
    <w:rsid w:val="00735F8C"/>
    <w:rsid w:val="007401B6"/>
    <w:rsid w:val="00741D16"/>
    <w:rsid w:val="00743EFA"/>
    <w:rsid w:val="0074747E"/>
    <w:rsid w:val="00760418"/>
    <w:rsid w:val="00763D41"/>
    <w:rsid w:val="007653D6"/>
    <w:rsid w:val="007718F7"/>
    <w:rsid w:val="007738BA"/>
    <w:rsid w:val="007748A0"/>
    <w:rsid w:val="00777FD3"/>
    <w:rsid w:val="0078452E"/>
    <w:rsid w:val="00785D83"/>
    <w:rsid w:val="007874F3"/>
    <w:rsid w:val="007A0FE4"/>
    <w:rsid w:val="007A587A"/>
    <w:rsid w:val="007B1A75"/>
    <w:rsid w:val="007D3B4C"/>
    <w:rsid w:val="007E2FB1"/>
    <w:rsid w:val="007F45E5"/>
    <w:rsid w:val="00803479"/>
    <w:rsid w:val="00810619"/>
    <w:rsid w:val="00812999"/>
    <w:rsid w:val="00816A37"/>
    <w:rsid w:val="00821DB2"/>
    <w:rsid w:val="00825299"/>
    <w:rsid w:val="00825FC1"/>
    <w:rsid w:val="008357A7"/>
    <w:rsid w:val="00837E22"/>
    <w:rsid w:val="00841927"/>
    <w:rsid w:val="0084230E"/>
    <w:rsid w:val="00847A16"/>
    <w:rsid w:val="00863106"/>
    <w:rsid w:val="0086590F"/>
    <w:rsid w:val="008703C7"/>
    <w:rsid w:val="00872A89"/>
    <w:rsid w:val="00872ADB"/>
    <w:rsid w:val="008806AA"/>
    <w:rsid w:val="00883F9D"/>
    <w:rsid w:val="008844C1"/>
    <w:rsid w:val="00885B33"/>
    <w:rsid w:val="00897BDB"/>
    <w:rsid w:val="008A481F"/>
    <w:rsid w:val="008A73DC"/>
    <w:rsid w:val="008B27F7"/>
    <w:rsid w:val="008C310C"/>
    <w:rsid w:val="008C57B3"/>
    <w:rsid w:val="008D73D7"/>
    <w:rsid w:val="008F5D4D"/>
    <w:rsid w:val="00900ACB"/>
    <w:rsid w:val="00901C10"/>
    <w:rsid w:val="00913974"/>
    <w:rsid w:val="00921B3C"/>
    <w:rsid w:val="00933E46"/>
    <w:rsid w:val="00933EE8"/>
    <w:rsid w:val="00951ABD"/>
    <w:rsid w:val="0095429F"/>
    <w:rsid w:val="00967F51"/>
    <w:rsid w:val="0097262A"/>
    <w:rsid w:val="00975A56"/>
    <w:rsid w:val="00980136"/>
    <w:rsid w:val="009814BC"/>
    <w:rsid w:val="009A1B3A"/>
    <w:rsid w:val="009A6A2D"/>
    <w:rsid w:val="009C1ED8"/>
    <w:rsid w:val="009C2C4B"/>
    <w:rsid w:val="009C7EAD"/>
    <w:rsid w:val="009D57F8"/>
    <w:rsid w:val="009D7B61"/>
    <w:rsid w:val="009E56E7"/>
    <w:rsid w:val="009E59D4"/>
    <w:rsid w:val="009E6BF0"/>
    <w:rsid w:val="009F0ACE"/>
    <w:rsid w:val="009F45A1"/>
    <w:rsid w:val="009F7A08"/>
    <w:rsid w:val="00A0129E"/>
    <w:rsid w:val="00A02F99"/>
    <w:rsid w:val="00A04CB1"/>
    <w:rsid w:val="00A07B64"/>
    <w:rsid w:val="00A07DED"/>
    <w:rsid w:val="00A11AB9"/>
    <w:rsid w:val="00A15554"/>
    <w:rsid w:val="00A231B7"/>
    <w:rsid w:val="00A41B5C"/>
    <w:rsid w:val="00A4247D"/>
    <w:rsid w:val="00A453A8"/>
    <w:rsid w:val="00A506AE"/>
    <w:rsid w:val="00A55B44"/>
    <w:rsid w:val="00A568BD"/>
    <w:rsid w:val="00A61A5C"/>
    <w:rsid w:val="00A63542"/>
    <w:rsid w:val="00A762E6"/>
    <w:rsid w:val="00A8243A"/>
    <w:rsid w:val="00A91593"/>
    <w:rsid w:val="00A9618D"/>
    <w:rsid w:val="00AA7768"/>
    <w:rsid w:val="00AB11FB"/>
    <w:rsid w:val="00AB2525"/>
    <w:rsid w:val="00AB4D33"/>
    <w:rsid w:val="00AB5B28"/>
    <w:rsid w:val="00AC12B3"/>
    <w:rsid w:val="00AC23C4"/>
    <w:rsid w:val="00AC351F"/>
    <w:rsid w:val="00AD07D7"/>
    <w:rsid w:val="00AD6DBA"/>
    <w:rsid w:val="00AD7A97"/>
    <w:rsid w:val="00AE6E6B"/>
    <w:rsid w:val="00AF08AC"/>
    <w:rsid w:val="00B01102"/>
    <w:rsid w:val="00B03364"/>
    <w:rsid w:val="00B068BE"/>
    <w:rsid w:val="00B1298F"/>
    <w:rsid w:val="00B134E6"/>
    <w:rsid w:val="00B169BF"/>
    <w:rsid w:val="00B2742A"/>
    <w:rsid w:val="00B32318"/>
    <w:rsid w:val="00B424A2"/>
    <w:rsid w:val="00B45937"/>
    <w:rsid w:val="00B47DEE"/>
    <w:rsid w:val="00B54B52"/>
    <w:rsid w:val="00B57677"/>
    <w:rsid w:val="00B64A70"/>
    <w:rsid w:val="00B73BBE"/>
    <w:rsid w:val="00B87263"/>
    <w:rsid w:val="00B94E44"/>
    <w:rsid w:val="00B95A8D"/>
    <w:rsid w:val="00BB3BB5"/>
    <w:rsid w:val="00BB6229"/>
    <w:rsid w:val="00BB7D31"/>
    <w:rsid w:val="00BC2148"/>
    <w:rsid w:val="00BD1E68"/>
    <w:rsid w:val="00BD2549"/>
    <w:rsid w:val="00BF2200"/>
    <w:rsid w:val="00BF369B"/>
    <w:rsid w:val="00BF4F16"/>
    <w:rsid w:val="00C05072"/>
    <w:rsid w:val="00C059FF"/>
    <w:rsid w:val="00C05D9F"/>
    <w:rsid w:val="00C115E6"/>
    <w:rsid w:val="00C20428"/>
    <w:rsid w:val="00C22A0D"/>
    <w:rsid w:val="00C263DD"/>
    <w:rsid w:val="00C313BD"/>
    <w:rsid w:val="00C32B7F"/>
    <w:rsid w:val="00C37EC3"/>
    <w:rsid w:val="00C456E8"/>
    <w:rsid w:val="00C50DEF"/>
    <w:rsid w:val="00C52F4E"/>
    <w:rsid w:val="00C5617F"/>
    <w:rsid w:val="00C60F4E"/>
    <w:rsid w:val="00C61C75"/>
    <w:rsid w:val="00C634E3"/>
    <w:rsid w:val="00C704C1"/>
    <w:rsid w:val="00C76977"/>
    <w:rsid w:val="00C81133"/>
    <w:rsid w:val="00C853A8"/>
    <w:rsid w:val="00C868F0"/>
    <w:rsid w:val="00C91649"/>
    <w:rsid w:val="00C9213A"/>
    <w:rsid w:val="00C964C4"/>
    <w:rsid w:val="00C97178"/>
    <w:rsid w:val="00CA07F5"/>
    <w:rsid w:val="00CA5347"/>
    <w:rsid w:val="00CB0FD0"/>
    <w:rsid w:val="00CD448C"/>
    <w:rsid w:val="00CE3589"/>
    <w:rsid w:val="00CE7F25"/>
    <w:rsid w:val="00CF1961"/>
    <w:rsid w:val="00D049BD"/>
    <w:rsid w:val="00D04C53"/>
    <w:rsid w:val="00D061CC"/>
    <w:rsid w:val="00D12701"/>
    <w:rsid w:val="00D13EAC"/>
    <w:rsid w:val="00D16545"/>
    <w:rsid w:val="00D258AE"/>
    <w:rsid w:val="00D46DA5"/>
    <w:rsid w:val="00D509A7"/>
    <w:rsid w:val="00D50A8A"/>
    <w:rsid w:val="00D510D5"/>
    <w:rsid w:val="00D57A4E"/>
    <w:rsid w:val="00D63F04"/>
    <w:rsid w:val="00D6649E"/>
    <w:rsid w:val="00D66E87"/>
    <w:rsid w:val="00D71DC2"/>
    <w:rsid w:val="00D73683"/>
    <w:rsid w:val="00D77404"/>
    <w:rsid w:val="00D77EBD"/>
    <w:rsid w:val="00D91484"/>
    <w:rsid w:val="00D96497"/>
    <w:rsid w:val="00D96A36"/>
    <w:rsid w:val="00DA3FC7"/>
    <w:rsid w:val="00DA694F"/>
    <w:rsid w:val="00DB2EC3"/>
    <w:rsid w:val="00DB77E2"/>
    <w:rsid w:val="00DD0E43"/>
    <w:rsid w:val="00DD2333"/>
    <w:rsid w:val="00DD2C29"/>
    <w:rsid w:val="00DE1151"/>
    <w:rsid w:val="00DE4CF9"/>
    <w:rsid w:val="00DE5F81"/>
    <w:rsid w:val="00DE6B85"/>
    <w:rsid w:val="00DE6F44"/>
    <w:rsid w:val="00DF27D3"/>
    <w:rsid w:val="00DF3D9B"/>
    <w:rsid w:val="00DF79EA"/>
    <w:rsid w:val="00DF7EAC"/>
    <w:rsid w:val="00E01066"/>
    <w:rsid w:val="00E027A6"/>
    <w:rsid w:val="00E06100"/>
    <w:rsid w:val="00E12275"/>
    <w:rsid w:val="00E1252C"/>
    <w:rsid w:val="00E1743B"/>
    <w:rsid w:val="00E17EE3"/>
    <w:rsid w:val="00E22D59"/>
    <w:rsid w:val="00E237CD"/>
    <w:rsid w:val="00E45DE6"/>
    <w:rsid w:val="00E51F4F"/>
    <w:rsid w:val="00E53175"/>
    <w:rsid w:val="00E53447"/>
    <w:rsid w:val="00E53CDF"/>
    <w:rsid w:val="00E65409"/>
    <w:rsid w:val="00E65BA0"/>
    <w:rsid w:val="00E70874"/>
    <w:rsid w:val="00E7765B"/>
    <w:rsid w:val="00E96334"/>
    <w:rsid w:val="00E97365"/>
    <w:rsid w:val="00EA4049"/>
    <w:rsid w:val="00EA76D8"/>
    <w:rsid w:val="00EB4A5B"/>
    <w:rsid w:val="00EB70F9"/>
    <w:rsid w:val="00EB7210"/>
    <w:rsid w:val="00EC0030"/>
    <w:rsid w:val="00EC2C25"/>
    <w:rsid w:val="00ED1729"/>
    <w:rsid w:val="00ED1B09"/>
    <w:rsid w:val="00ED40C4"/>
    <w:rsid w:val="00ED5A32"/>
    <w:rsid w:val="00ED7450"/>
    <w:rsid w:val="00EE0CA1"/>
    <w:rsid w:val="00EE22A7"/>
    <w:rsid w:val="00EE2E87"/>
    <w:rsid w:val="00EE482D"/>
    <w:rsid w:val="00EE57D3"/>
    <w:rsid w:val="00F016C1"/>
    <w:rsid w:val="00F07B4C"/>
    <w:rsid w:val="00F123EE"/>
    <w:rsid w:val="00F14BCB"/>
    <w:rsid w:val="00F20817"/>
    <w:rsid w:val="00F20A08"/>
    <w:rsid w:val="00F2327D"/>
    <w:rsid w:val="00F26883"/>
    <w:rsid w:val="00F32AD9"/>
    <w:rsid w:val="00F340B1"/>
    <w:rsid w:val="00F4070F"/>
    <w:rsid w:val="00F40BFC"/>
    <w:rsid w:val="00F4149A"/>
    <w:rsid w:val="00F425ED"/>
    <w:rsid w:val="00F44915"/>
    <w:rsid w:val="00F47495"/>
    <w:rsid w:val="00F51842"/>
    <w:rsid w:val="00F5204A"/>
    <w:rsid w:val="00F53FB6"/>
    <w:rsid w:val="00F540C5"/>
    <w:rsid w:val="00F54302"/>
    <w:rsid w:val="00F653C3"/>
    <w:rsid w:val="00F6685E"/>
    <w:rsid w:val="00F71171"/>
    <w:rsid w:val="00F750C7"/>
    <w:rsid w:val="00F75D53"/>
    <w:rsid w:val="00F91F56"/>
    <w:rsid w:val="00F96046"/>
    <w:rsid w:val="00FA2023"/>
    <w:rsid w:val="00FA61BA"/>
    <w:rsid w:val="00FB21A3"/>
    <w:rsid w:val="00FB301E"/>
    <w:rsid w:val="00FB3DD4"/>
    <w:rsid w:val="00FB6D6E"/>
    <w:rsid w:val="00FC065D"/>
    <w:rsid w:val="00FC541E"/>
    <w:rsid w:val="00FE2860"/>
    <w:rsid w:val="00FE5DD1"/>
    <w:rsid w:val="00FF2A8B"/>
    <w:rsid w:val="00FF2E36"/>
    <w:rsid w:val="02C87413"/>
    <w:rsid w:val="0A8B2294"/>
    <w:rsid w:val="36AC5B96"/>
    <w:rsid w:val="43802147"/>
  </w:rsids>
  <m:mathPr>
    <m:mathFont m:val="Cambria Math"/>
    <m:brkBin m:val="before"/>
    <m:brkBinSub m:val="--"/>
    <m:smallFrac m:val="0"/>
    <m:dispDef m:val="0"/>
    <m:lMargin m:val="0"/>
    <m:rMargin m:val="0"/>
    <m:defJc m:val="centerGroup"/>
    <m:wrapRight/>
    <m:intLim m:val="subSup"/>
    <m:naryLim m:val="subSup"/>
  </m:mathPr>
  <w:themeFontLang w:val="es-CO"/>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8433"/>
    <o:shapelayout v:ext="edit">
      <o:idmap v:ext="edit" data="1"/>
    </o:shapelayout>
  </w:shapeDefaults>
  <w:doNotEmbedSmartTags/>
  <w:decimalSymbol w:val="."/>
  <w:listSeparator w:val=";"/>
  <w14:docId w14:val="52ED1AAB"/>
  <w14:defaultImageDpi w14:val="300"/>
  <w15:chartTrackingRefBased/>
  <w15:docId w15:val="{E96D4F03-F4AD-4911-AB2D-669EC9EEDB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Default Paragraph Font" w:uiPriority="1"/>
    <w:lsdException w:name="Subtitle" w:qFormat="1"/>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uiPriority="34"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autoRedefine/>
    <w:qFormat/>
    <w:rsid w:val="00F4070F"/>
    <w:pPr>
      <w:jc w:val="both"/>
    </w:pPr>
    <w:rPr>
      <w:sz w:val="18"/>
      <w:szCs w:val="24"/>
      <w:lang w:val="es-ES" w:eastAsia="en-US"/>
    </w:rPr>
  </w:style>
  <w:style w:type="paragraph" w:styleId="Ttulo1">
    <w:name w:val="heading 1"/>
    <w:basedOn w:val="Normal"/>
    <w:next w:val="Normal"/>
    <w:autoRedefine/>
    <w:qFormat/>
    <w:rsid w:val="005472E2"/>
    <w:pPr>
      <w:keepNext/>
      <w:tabs>
        <w:tab w:val="left" w:pos="284"/>
      </w:tabs>
      <w:spacing w:before="240" w:after="80" w:line="200" w:lineRule="exact"/>
      <w:outlineLvl w:val="0"/>
    </w:pPr>
    <w:rPr>
      <w:rFonts w:ascii="Helvetica" w:hAnsi="Helvetica"/>
      <w:b/>
      <w:smallCaps/>
      <w:spacing w:val="13"/>
      <w:kern w:val="32"/>
    </w:rPr>
  </w:style>
  <w:style w:type="paragraph" w:styleId="Ttulo2">
    <w:name w:val="heading 2"/>
    <w:basedOn w:val="Normal"/>
    <w:next w:val="Normal"/>
    <w:autoRedefine/>
    <w:qFormat/>
    <w:rsid w:val="00232767"/>
    <w:pPr>
      <w:keepNext/>
      <w:spacing w:before="180" w:after="60" w:line="200" w:lineRule="exact"/>
      <w:ind w:left="576" w:hanging="576"/>
      <w:outlineLvl w:val="1"/>
    </w:pPr>
    <w:rPr>
      <w:rFonts w:ascii="Helvetica" w:hAnsi="Helvetica"/>
      <w:b/>
    </w:rPr>
  </w:style>
  <w:style w:type="paragraph" w:styleId="Ttulo3">
    <w:name w:val="heading 3"/>
    <w:basedOn w:val="Normal"/>
    <w:next w:val="Normal"/>
    <w:autoRedefine/>
    <w:qFormat/>
    <w:rsid w:val="00CE7F25"/>
    <w:pPr>
      <w:keepNext/>
      <w:tabs>
        <w:tab w:val="num" w:pos="720"/>
      </w:tabs>
      <w:spacing w:before="140" w:after="60" w:line="200" w:lineRule="exact"/>
      <w:ind w:left="720" w:hanging="720"/>
      <w:outlineLvl w:val="2"/>
    </w:pPr>
    <w:rPr>
      <w:rFonts w:ascii="Helvetica" w:hAnsi="Helvetica"/>
    </w:rPr>
  </w:style>
  <w:style w:type="paragraph" w:styleId="Ttulo4">
    <w:name w:val="heading 4"/>
    <w:basedOn w:val="Normal"/>
    <w:next w:val="Normal"/>
    <w:autoRedefine/>
    <w:qFormat/>
    <w:rsid w:val="005472E2"/>
    <w:pPr>
      <w:keepNext/>
      <w:numPr>
        <w:ilvl w:val="3"/>
        <w:numId w:val="4"/>
      </w:numPr>
      <w:spacing w:before="240" w:after="60" w:line="200" w:lineRule="exact"/>
      <w:outlineLvl w:val="3"/>
    </w:pPr>
    <w:rPr>
      <w:rFonts w:ascii="Helvetica" w:hAnsi="Helvetica"/>
      <w:b/>
    </w:rPr>
  </w:style>
  <w:style w:type="paragraph" w:styleId="Ttulo5">
    <w:name w:val="heading 5"/>
    <w:basedOn w:val="Normal"/>
    <w:next w:val="Normal"/>
    <w:autoRedefine/>
    <w:qFormat/>
    <w:rsid w:val="005472E2"/>
    <w:pPr>
      <w:numPr>
        <w:ilvl w:val="4"/>
        <w:numId w:val="4"/>
      </w:numPr>
      <w:spacing w:before="240" w:after="60" w:line="200" w:lineRule="exact"/>
      <w:outlineLvl w:val="4"/>
    </w:pPr>
    <w:rPr>
      <w:rFonts w:ascii="Helvetica" w:hAnsi="Helvetica"/>
      <w:b/>
      <w:i/>
    </w:rPr>
  </w:style>
  <w:style w:type="paragraph" w:styleId="Ttulo6">
    <w:name w:val="heading 6"/>
    <w:basedOn w:val="Normal"/>
    <w:next w:val="Normal"/>
    <w:autoRedefine/>
    <w:qFormat/>
    <w:rsid w:val="005472E2"/>
    <w:pPr>
      <w:numPr>
        <w:ilvl w:val="5"/>
        <w:numId w:val="4"/>
      </w:numPr>
      <w:spacing w:before="240" w:after="60" w:line="200" w:lineRule="exact"/>
      <w:outlineLvl w:val="5"/>
    </w:pPr>
    <w:rPr>
      <w:rFonts w:ascii="Helvetica" w:hAnsi="Helvetica"/>
      <w:b/>
    </w:rPr>
  </w:style>
  <w:style w:type="paragraph" w:styleId="Ttulo7">
    <w:name w:val="heading 7"/>
    <w:basedOn w:val="Normal"/>
    <w:next w:val="Normal"/>
    <w:autoRedefine/>
    <w:qFormat/>
    <w:rsid w:val="005472E2"/>
    <w:pPr>
      <w:numPr>
        <w:ilvl w:val="6"/>
        <w:numId w:val="4"/>
      </w:numPr>
      <w:spacing w:before="240" w:after="60" w:line="200" w:lineRule="exact"/>
      <w:outlineLvl w:val="6"/>
    </w:pPr>
    <w:rPr>
      <w:rFonts w:ascii="Helvetica" w:hAnsi="Helvetica"/>
    </w:rPr>
  </w:style>
  <w:style w:type="paragraph" w:styleId="Ttulo8">
    <w:name w:val="heading 8"/>
    <w:basedOn w:val="Normal"/>
    <w:next w:val="Normal"/>
    <w:autoRedefine/>
    <w:qFormat/>
    <w:rsid w:val="005472E2"/>
    <w:pPr>
      <w:numPr>
        <w:ilvl w:val="7"/>
        <w:numId w:val="4"/>
      </w:numPr>
      <w:spacing w:before="240" w:after="60" w:line="200" w:lineRule="exact"/>
      <w:outlineLvl w:val="7"/>
    </w:pPr>
    <w:rPr>
      <w:rFonts w:ascii="Helvetica" w:hAnsi="Helvetica"/>
      <w:i/>
    </w:rPr>
  </w:style>
  <w:style w:type="paragraph" w:styleId="Ttulo9">
    <w:name w:val="heading 9"/>
    <w:basedOn w:val="Normal"/>
    <w:next w:val="Normal"/>
    <w:autoRedefine/>
    <w:qFormat/>
    <w:rsid w:val="005472E2"/>
    <w:pPr>
      <w:numPr>
        <w:ilvl w:val="8"/>
        <w:numId w:val="4"/>
      </w:numPr>
      <w:spacing w:before="240" w:after="60" w:line="200" w:lineRule="exact"/>
      <w:outlineLvl w:val="8"/>
    </w:pPr>
    <w:rPr>
      <w:rFonts w:ascii="Helvetica" w:hAnsi="Helvetica"/>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bstract">
    <w:name w:val="Abstract"/>
    <w:next w:val="Normal"/>
    <w:autoRedefine/>
    <w:rsid w:val="005472E2"/>
    <w:pPr>
      <w:widowControl w:val="0"/>
      <w:suppressAutoHyphens/>
      <w:spacing w:after="80" w:line="195" w:lineRule="exact"/>
      <w:ind w:left="476" w:right="284"/>
      <w:jc w:val="both"/>
    </w:pPr>
    <w:rPr>
      <w:rFonts w:ascii="Helvetica" w:hAnsi="Helvetica"/>
      <w:noProof/>
      <w:kern w:val="16"/>
      <w:sz w:val="16"/>
      <w:szCs w:val="24"/>
      <w:lang w:val="en-GB" w:eastAsia="en-US"/>
    </w:rPr>
  </w:style>
  <w:style w:type="paragraph" w:customStyle="1" w:styleId="ReferenceTitle">
    <w:name w:val="Reference Title"/>
    <w:basedOn w:val="Ttulo1"/>
    <w:autoRedefine/>
    <w:rsid w:val="005472E2"/>
  </w:style>
  <w:style w:type="paragraph" w:customStyle="1" w:styleId="AcknowledgementTitle">
    <w:name w:val="Acknowledgement Title"/>
    <w:basedOn w:val="ReferenceTitle"/>
    <w:autoRedefine/>
    <w:rsid w:val="005472E2"/>
  </w:style>
  <w:style w:type="paragraph" w:customStyle="1" w:styleId="Body">
    <w:name w:val="Body"/>
    <w:basedOn w:val="Normal"/>
    <w:autoRedefine/>
    <w:rsid w:val="000434F5"/>
    <w:pPr>
      <w:autoSpaceDE w:val="0"/>
      <w:autoSpaceDN w:val="0"/>
      <w:adjustRightInd w:val="0"/>
      <w:spacing w:line="200" w:lineRule="exact"/>
    </w:pPr>
    <w:rPr>
      <w:rFonts w:ascii="Times" w:hAnsi="Times" w:cs="Times"/>
      <w:szCs w:val="20"/>
      <w:lang w:val="en-US"/>
    </w:rPr>
  </w:style>
  <w:style w:type="paragraph" w:customStyle="1" w:styleId="BodyNoIndent">
    <w:name w:val="Body (No Indent)"/>
    <w:basedOn w:val="Body"/>
    <w:next w:val="Body"/>
    <w:autoRedefine/>
    <w:rsid w:val="00A02F99"/>
    <w:rPr>
      <w:i/>
    </w:rPr>
  </w:style>
  <w:style w:type="paragraph" w:customStyle="1" w:styleId="Acknowledgements">
    <w:name w:val="Acknowledgements"/>
    <w:basedOn w:val="BodyNoIndent"/>
    <w:next w:val="ReferenceTitle"/>
    <w:autoRedefine/>
    <w:rsid w:val="005472E2"/>
  </w:style>
  <w:style w:type="paragraph" w:customStyle="1" w:styleId="Affiliation">
    <w:name w:val="Affiliation"/>
    <w:basedOn w:val="Normal"/>
    <w:autoRedefine/>
    <w:rsid w:val="005472E2"/>
    <w:pPr>
      <w:framePr w:w="5040" w:vSpace="200" w:wrap="auto" w:hAnchor="text" w:yAlign="bottom"/>
      <w:widowControl w:val="0"/>
      <w:spacing w:line="180" w:lineRule="exact"/>
    </w:pPr>
    <w:rPr>
      <w:i/>
      <w:kern w:val="16"/>
      <w:sz w:val="14"/>
    </w:rPr>
  </w:style>
  <w:style w:type="paragraph" w:customStyle="1" w:styleId="AuthorAffiliation">
    <w:name w:val="Author Affiliation"/>
    <w:basedOn w:val="Normal"/>
    <w:autoRedefine/>
    <w:rsid w:val="005472E2"/>
    <w:pPr>
      <w:framePr w:w="5040" w:wrap="around" w:hAnchor="text" w:yAlign="bottom"/>
      <w:widowControl w:val="0"/>
      <w:numPr>
        <w:numId w:val="2"/>
      </w:numPr>
      <w:spacing w:before="20" w:line="195" w:lineRule="exact"/>
    </w:pPr>
    <w:rPr>
      <w:i/>
      <w:kern w:val="16"/>
      <w:sz w:val="16"/>
      <w:szCs w:val="20"/>
    </w:rPr>
  </w:style>
  <w:style w:type="paragraph" w:customStyle="1" w:styleId="AuthorInformation">
    <w:name w:val="Author Information"/>
    <w:basedOn w:val="Normal"/>
    <w:next w:val="Normal"/>
    <w:autoRedefine/>
    <w:rsid w:val="005472E2"/>
    <w:pPr>
      <w:widowControl w:val="0"/>
      <w:suppressAutoHyphens/>
      <w:spacing w:after="140" w:line="280" w:lineRule="exact"/>
      <w:jc w:val="center"/>
    </w:pPr>
    <w:rPr>
      <w:rFonts w:ascii="Helvetica" w:hAnsi="Helvetica"/>
    </w:rPr>
  </w:style>
  <w:style w:type="paragraph" w:styleId="Descripcin">
    <w:name w:val="caption"/>
    <w:basedOn w:val="Normal"/>
    <w:next w:val="Normal"/>
    <w:autoRedefine/>
    <w:qFormat/>
    <w:rsid w:val="005472E2"/>
    <w:pPr>
      <w:spacing w:before="120" w:after="120"/>
    </w:pPr>
    <w:rPr>
      <w:b/>
    </w:rPr>
  </w:style>
  <w:style w:type="paragraph" w:customStyle="1" w:styleId="CCCLINE">
    <w:name w:val="CCC LINE"/>
    <w:basedOn w:val="Normal"/>
    <w:autoRedefine/>
    <w:rsid w:val="005472E2"/>
    <w:pPr>
      <w:framePr w:vSpace="240" w:wrap="notBeside" w:vAnchor="page" w:hAnchor="margin" w:xAlign="center" w:y="15121"/>
      <w:widowControl w:val="0"/>
      <w:spacing w:line="160" w:lineRule="exact"/>
      <w:jc w:val="center"/>
    </w:pPr>
    <w:rPr>
      <w:rFonts w:ascii="Helvetica" w:hAnsi="Helvetica"/>
      <w:spacing w:val="6"/>
      <w:kern w:val="16"/>
      <w:sz w:val="12"/>
    </w:rPr>
  </w:style>
  <w:style w:type="paragraph" w:customStyle="1" w:styleId="DiamondRule">
    <w:name w:val="Diamond Rule"/>
    <w:basedOn w:val="Normal"/>
    <w:autoRedefine/>
    <w:rsid w:val="005472E2"/>
    <w:pPr>
      <w:autoSpaceDE w:val="0"/>
      <w:autoSpaceDN w:val="0"/>
      <w:adjustRightInd w:val="0"/>
      <w:spacing w:line="288" w:lineRule="auto"/>
      <w:textAlignment w:val="center"/>
    </w:pPr>
    <w:rPr>
      <w:rFonts w:cs="Times"/>
      <w:color w:val="000000"/>
    </w:rPr>
  </w:style>
  <w:style w:type="paragraph" w:styleId="Mapadeldocumento">
    <w:name w:val="Document Map"/>
    <w:basedOn w:val="Normal"/>
    <w:autoRedefine/>
    <w:rsid w:val="005472E2"/>
    <w:pPr>
      <w:shd w:val="clear" w:color="auto" w:fill="000080"/>
    </w:pPr>
    <w:rPr>
      <w:rFonts w:ascii="Helvetica" w:eastAsia="MS Gothic" w:hAnsi="Helvetica"/>
    </w:rPr>
  </w:style>
  <w:style w:type="paragraph" w:customStyle="1" w:styleId="FigureCaption">
    <w:name w:val="Figure Caption"/>
    <w:basedOn w:val="Normal"/>
    <w:autoRedefine/>
    <w:rsid w:val="00A02F99"/>
    <w:pPr>
      <w:spacing w:before="30" w:after="180" w:line="190" w:lineRule="exact"/>
      <w:jc w:val="center"/>
    </w:pPr>
    <w:rPr>
      <w:rFonts w:ascii="Helvetica" w:hAnsi="Helvetica"/>
      <w:sz w:val="16"/>
    </w:rPr>
  </w:style>
  <w:style w:type="character" w:styleId="Hipervnculovisitado">
    <w:name w:val="FollowedHyperlink"/>
    <w:rsid w:val="005472E2"/>
    <w:rPr>
      <w:color w:val="800080"/>
      <w:u w:val="single"/>
    </w:rPr>
  </w:style>
  <w:style w:type="paragraph" w:styleId="Piedepgina">
    <w:name w:val="footer"/>
    <w:basedOn w:val="Normal"/>
    <w:autoRedefine/>
    <w:semiHidden/>
    <w:rsid w:val="005472E2"/>
    <w:pPr>
      <w:tabs>
        <w:tab w:val="center" w:pos="4320"/>
        <w:tab w:val="right" w:pos="8640"/>
      </w:tabs>
    </w:pPr>
  </w:style>
  <w:style w:type="paragraph" w:customStyle="1" w:styleId="Footnote">
    <w:name w:val="Footnote"/>
    <w:basedOn w:val="Normal"/>
    <w:autoRedefine/>
    <w:rsid w:val="005472E2"/>
    <w:pPr>
      <w:framePr w:w="5040" w:vSpace="200" w:wrap="auto" w:hAnchor="text" w:yAlign="bottom"/>
      <w:widowControl w:val="0"/>
      <w:spacing w:line="180" w:lineRule="exact"/>
    </w:pPr>
    <w:rPr>
      <w:i/>
      <w:kern w:val="16"/>
      <w:sz w:val="16"/>
    </w:rPr>
  </w:style>
  <w:style w:type="paragraph" w:styleId="Textonotapie">
    <w:name w:val="footnote text"/>
    <w:basedOn w:val="Normal"/>
    <w:autoRedefine/>
    <w:semiHidden/>
    <w:rsid w:val="005472E2"/>
  </w:style>
  <w:style w:type="paragraph" w:customStyle="1" w:styleId="FOOTNOTE0">
    <w:name w:val="FOOTNOTE"/>
    <w:basedOn w:val="Textonotapie"/>
    <w:autoRedefine/>
    <w:rsid w:val="005472E2"/>
    <w:pPr>
      <w:framePr w:w="5040" w:vSpace="200" w:wrap="notBeside" w:hAnchor="text" w:xAlign="center" w:yAlign="bottom"/>
      <w:widowControl w:val="0"/>
      <w:spacing w:before="5"/>
    </w:pPr>
    <w:rPr>
      <w:kern w:val="16"/>
      <w:sz w:val="16"/>
      <w:szCs w:val="20"/>
    </w:rPr>
  </w:style>
  <w:style w:type="character" w:styleId="Refdenotaalpie">
    <w:name w:val="footnote reference"/>
    <w:semiHidden/>
    <w:rsid w:val="005472E2"/>
    <w:rPr>
      <w:vertAlign w:val="superscript"/>
    </w:rPr>
  </w:style>
  <w:style w:type="character" w:customStyle="1" w:styleId="Footnotereferenceto">
    <w:name w:val="Footnote (reference to)"/>
    <w:rsid w:val="005472E2"/>
    <w:rPr>
      <w:color w:val="008000"/>
      <w:position w:val="-2"/>
      <w:sz w:val="16"/>
      <w:vertAlign w:val="superscript"/>
    </w:rPr>
  </w:style>
  <w:style w:type="paragraph" w:styleId="Encabezado">
    <w:name w:val="header"/>
    <w:basedOn w:val="Normal"/>
    <w:rsid w:val="005472E2"/>
    <w:pPr>
      <w:widowControl w:val="0"/>
      <w:tabs>
        <w:tab w:val="right" w:pos="10200"/>
      </w:tabs>
      <w:spacing w:line="220" w:lineRule="exact"/>
    </w:pPr>
    <w:rPr>
      <w:rFonts w:ascii="Helvetica" w:hAnsi="Helvetica"/>
      <w:caps/>
      <w:kern w:val="16"/>
      <w:sz w:val="14"/>
    </w:rPr>
  </w:style>
  <w:style w:type="character" w:styleId="Hipervnculo">
    <w:name w:val="Hyperlink"/>
    <w:rsid w:val="005472E2"/>
    <w:rPr>
      <w:color w:val="0000FF"/>
      <w:u w:val="single"/>
    </w:rPr>
  </w:style>
  <w:style w:type="paragraph" w:customStyle="1" w:styleId="Keywords">
    <w:name w:val="Keywords"/>
    <w:basedOn w:val="Abstract"/>
    <w:next w:val="Ttulo1"/>
    <w:autoRedefine/>
    <w:rsid w:val="005472E2"/>
  </w:style>
  <w:style w:type="paragraph" w:customStyle="1" w:styleId="LISTTYPE1Bullet">
    <w:name w:val="LIST TYPE 1 (Bullet)"/>
    <w:basedOn w:val="Normal"/>
    <w:autoRedefine/>
    <w:rsid w:val="005472E2"/>
    <w:pPr>
      <w:widowControl w:val="0"/>
      <w:numPr>
        <w:numId w:val="5"/>
      </w:numPr>
      <w:spacing w:line="230" w:lineRule="exact"/>
    </w:pPr>
    <w:rPr>
      <w:kern w:val="16"/>
      <w:sz w:val="19"/>
      <w:szCs w:val="20"/>
    </w:rPr>
  </w:style>
  <w:style w:type="paragraph" w:customStyle="1" w:styleId="LISTTYPE1aBullet">
    <w:name w:val="LIST TYPE 1a (Bullet)"/>
    <w:basedOn w:val="LISTTYPE1Bullet"/>
    <w:next w:val="LISTTYPE1Bullet"/>
    <w:autoRedefine/>
    <w:rsid w:val="005472E2"/>
    <w:pPr>
      <w:numPr>
        <w:numId w:val="0"/>
      </w:numPr>
      <w:spacing w:before="80"/>
    </w:pPr>
  </w:style>
  <w:style w:type="paragraph" w:customStyle="1" w:styleId="MemeberType">
    <w:name w:val="Memeber Type"/>
    <w:basedOn w:val="AuthorInformation"/>
    <w:autoRedefine/>
    <w:rsid w:val="005472E2"/>
    <w:rPr>
      <w:i/>
    </w:rPr>
  </w:style>
  <w:style w:type="paragraph" w:customStyle="1" w:styleId="mybullets">
    <w:name w:val="my bullets"/>
    <w:basedOn w:val="AuthorAffiliation"/>
    <w:autoRedefine/>
    <w:rsid w:val="005472E2"/>
    <w:pPr>
      <w:framePr w:wrap="around"/>
      <w:numPr>
        <w:numId w:val="6"/>
      </w:numPr>
    </w:pPr>
  </w:style>
  <w:style w:type="paragraph" w:customStyle="1" w:styleId="NormalParagraphStyle">
    <w:name w:val="NormalParagraphStyle"/>
    <w:basedOn w:val="Normal"/>
    <w:autoRedefine/>
    <w:rsid w:val="005472E2"/>
    <w:pPr>
      <w:autoSpaceDE w:val="0"/>
      <w:autoSpaceDN w:val="0"/>
      <w:adjustRightInd w:val="0"/>
      <w:spacing w:line="288" w:lineRule="auto"/>
      <w:textAlignment w:val="center"/>
    </w:pPr>
    <w:rPr>
      <w:rFonts w:cs="Times"/>
      <w:color w:val="000000"/>
    </w:rPr>
  </w:style>
  <w:style w:type="paragraph" w:customStyle="1" w:styleId="Reference">
    <w:name w:val="Reference"/>
    <w:basedOn w:val="Body"/>
    <w:autoRedefine/>
    <w:rsid w:val="005472E2"/>
    <w:pPr>
      <w:numPr>
        <w:numId w:val="7"/>
      </w:numPr>
    </w:pPr>
    <w:rPr>
      <w:sz w:val="16"/>
    </w:rPr>
  </w:style>
  <w:style w:type="paragraph" w:customStyle="1" w:styleId="Table">
    <w:name w:val="Table"/>
    <w:basedOn w:val="Normal"/>
    <w:autoRedefine/>
    <w:rsid w:val="005472E2"/>
    <w:pPr>
      <w:jc w:val="center"/>
    </w:pPr>
    <w:rPr>
      <w:sz w:val="16"/>
    </w:rPr>
  </w:style>
  <w:style w:type="paragraph" w:customStyle="1" w:styleId="TableCaption">
    <w:name w:val="Table Caption"/>
    <w:basedOn w:val="FigureCaption"/>
    <w:autoRedefine/>
    <w:rsid w:val="005472E2"/>
    <w:pPr>
      <w:spacing w:before="0"/>
    </w:pPr>
  </w:style>
  <w:style w:type="table" w:styleId="Tablaconcuadrcula">
    <w:name w:val="Table Grid"/>
    <w:basedOn w:val="Tablanormal"/>
    <w:rsid w:val="005472E2"/>
    <w:tblPr/>
    <w:tcPr>
      <w:shd w:val="clear" w:color="auto" w:fill="auto"/>
    </w:tcPr>
  </w:style>
  <w:style w:type="paragraph" w:customStyle="1" w:styleId="Ttulo10">
    <w:name w:val="Título1"/>
    <w:basedOn w:val="Normal"/>
    <w:autoRedefine/>
    <w:rsid w:val="005472E2"/>
    <w:pPr>
      <w:widowControl w:val="0"/>
      <w:suppressAutoHyphens/>
      <w:spacing w:after="200" w:line="560" w:lineRule="exact"/>
      <w:jc w:val="center"/>
    </w:pPr>
    <w:rPr>
      <w:rFonts w:ascii="Helvetica" w:hAnsi="Helvetica"/>
      <w:spacing w:val="-3"/>
      <w:sz w:val="36"/>
    </w:rPr>
  </w:style>
  <w:style w:type="paragraph" w:customStyle="1" w:styleId="Heading1Introduction">
    <w:name w:val="Heading 1 Introduction"/>
    <w:basedOn w:val="Ttulo1"/>
    <w:autoRedefine/>
    <w:qFormat/>
    <w:rsid w:val="005472E2"/>
    <w:pPr>
      <w:spacing w:before="380"/>
    </w:pPr>
  </w:style>
  <w:style w:type="paragraph" w:styleId="Textodeglobo">
    <w:name w:val="Balloon Text"/>
    <w:basedOn w:val="Normal"/>
    <w:link w:val="TextodegloboCar"/>
    <w:rsid w:val="007401B6"/>
    <w:rPr>
      <w:rFonts w:ascii="Lucida Grande" w:hAnsi="Lucida Grande"/>
      <w:szCs w:val="18"/>
    </w:rPr>
  </w:style>
  <w:style w:type="character" w:customStyle="1" w:styleId="TextodegloboCar">
    <w:name w:val="Texto de globo Car"/>
    <w:link w:val="Textodeglobo"/>
    <w:rsid w:val="007401B6"/>
    <w:rPr>
      <w:rFonts w:ascii="Lucida Grande" w:hAnsi="Lucida Grande"/>
      <w:sz w:val="18"/>
      <w:szCs w:val="18"/>
    </w:rPr>
  </w:style>
  <w:style w:type="paragraph" w:styleId="Prrafodelista">
    <w:name w:val="List Paragraph"/>
    <w:basedOn w:val="Normal"/>
    <w:uiPriority w:val="34"/>
    <w:qFormat/>
    <w:rsid w:val="00082219"/>
    <w:pPr>
      <w:ind w:left="720"/>
      <w:contextualSpacing/>
    </w:pPr>
  </w:style>
  <w:style w:type="character" w:customStyle="1" w:styleId="Mencinsinresolver1">
    <w:name w:val="Mención sin resolver1"/>
    <w:basedOn w:val="Fuentedeprrafopredeter"/>
    <w:uiPriority w:val="99"/>
    <w:semiHidden/>
    <w:unhideWhenUsed/>
    <w:rsid w:val="002D59D9"/>
    <w:rPr>
      <w:color w:val="808080"/>
      <w:shd w:val="clear" w:color="auto" w:fill="E6E6E6"/>
    </w:rPr>
  </w:style>
  <w:style w:type="paragraph" w:customStyle="1" w:styleId="p1">
    <w:name w:val="p1"/>
    <w:basedOn w:val="Normal"/>
    <w:rsid w:val="00017C1C"/>
    <w:pPr>
      <w:jc w:val="left"/>
    </w:pPr>
    <w:rPr>
      <w:rFonts w:ascii="Helvetica" w:eastAsiaTheme="minorHAnsi" w:hAnsi="Helvetica"/>
      <w:sz w:val="17"/>
      <w:szCs w:val="17"/>
    </w:rPr>
  </w:style>
  <w:style w:type="character" w:customStyle="1" w:styleId="Mencinsinresolver2">
    <w:name w:val="Mención sin resolver2"/>
    <w:basedOn w:val="Fuentedeprrafopredeter"/>
    <w:rsid w:val="00A61A5C"/>
    <w:rPr>
      <w:color w:val="808080"/>
      <w:shd w:val="clear" w:color="auto" w:fill="E6E6E6"/>
    </w:rPr>
  </w:style>
  <w:style w:type="character" w:customStyle="1" w:styleId="Mencinsinresolver3">
    <w:name w:val="Mención sin resolver3"/>
    <w:basedOn w:val="Fuentedeprrafopredeter"/>
    <w:rsid w:val="00B45937"/>
    <w:rPr>
      <w:color w:val="808080"/>
      <w:shd w:val="clear" w:color="auto" w:fill="E6E6E6"/>
    </w:rPr>
  </w:style>
  <w:style w:type="character" w:styleId="Mencinsinresolver">
    <w:name w:val="Unresolved Mention"/>
    <w:basedOn w:val="Fuentedeprrafopredeter"/>
    <w:rsid w:val="00224BE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2242632">
      <w:bodyDiv w:val="1"/>
      <w:marLeft w:val="0"/>
      <w:marRight w:val="0"/>
      <w:marTop w:val="0"/>
      <w:marBottom w:val="0"/>
      <w:divBdr>
        <w:top w:val="none" w:sz="0" w:space="0" w:color="auto"/>
        <w:left w:val="none" w:sz="0" w:space="0" w:color="auto"/>
        <w:bottom w:val="none" w:sz="0" w:space="0" w:color="auto"/>
        <w:right w:val="none" w:sz="0" w:space="0" w:color="auto"/>
      </w:divBdr>
    </w:div>
    <w:div w:id="1624270471">
      <w:bodyDiv w:val="1"/>
      <w:marLeft w:val="0"/>
      <w:marRight w:val="0"/>
      <w:marTop w:val="0"/>
      <w:marBottom w:val="0"/>
      <w:divBdr>
        <w:top w:val="none" w:sz="0" w:space="0" w:color="auto"/>
        <w:left w:val="none" w:sz="0" w:space="0" w:color="auto"/>
        <w:bottom w:val="none" w:sz="0" w:space="0" w:color="auto"/>
        <w:right w:val="none" w:sz="0" w:space="0" w:color="auto"/>
      </w:divBdr>
    </w:div>
    <w:div w:id="1674069012">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datavizcatalogue.com/ES/metodos/grafico_de_coordenadas_paralelas.html" TargetMode="External"/><Relationship Id="rId26" Type="http://schemas.openxmlformats.org/officeDocument/2006/relationships/image" Target="media/image12.jpe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codepen.io/sassquad/post/rough-guide-to-building-uk-election-maps-for-d3-js"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bl.ocks.org/syntagmatic/raw/3150059/" TargetMode="External"/><Relationship Id="rId20" Type="http://schemas.openxmlformats.org/officeDocument/2006/relationships/image" Target="media/image6.png"/><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hyperlink" Target="http://combo2600.com/" TargetMode="External"/><Relationship Id="rId5" Type="http://schemas.openxmlformats.org/officeDocument/2006/relationships/webSettings" Target="webSettings.xml"/><Relationship Id="rId15" Type="http://schemas.openxmlformats.org/officeDocument/2006/relationships/hyperlink" Target="https://www.archives.gov/federal-register/electoral-college/map/historic.html" TargetMode="External"/><Relationship Id="rId23" Type="http://schemas.openxmlformats.org/officeDocument/2006/relationships/image" Target="media/image9.png"/><Relationship Id="rId28" Type="http://schemas.openxmlformats.org/officeDocument/2006/relationships/image" Target="media/image14.jpeg"/><Relationship Id="rId10" Type="http://schemas.openxmlformats.org/officeDocument/2006/relationships/hyperlink" Target="https://www.nytimes.com/interactive/2014/11/04/upshot/senate-maps.html" TargetMode="External"/><Relationship Id="rId19" Type="http://schemas.openxmlformats.org/officeDocument/2006/relationships/hyperlink" Target="http://guypursey.com/blog/201706282000-slopegraph-uk-general-elections-2015-2017" TargetMode="External"/><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png"/><Relationship Id="rId8" Type="http://schemas.openxmlformats.org/officeDocument/2006/relationships/hyperlink" Target="https://medium.com/@rcnabho/election-data-visualization-ee041858e7df"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ivian\Google%20Drive\Visual%20Analytics\Proyectos\vgtc_journal_word\vgtc_journal_word\template_journal_word_no_teaser.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060096-1D05-4B65-B8CE-70658AE968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template_journal_word_no_teaser.dot</Template>
  <TotalTime>3421</TotalTime>
  <Pages>8</Pages>
  <Words>5160</Words>
  <Characters>27875</Characters>
  <Application>Microsoft Office Word</Application>
  <DocSecurity>0</DocSecurity>
  <Lines>232</Lines>
  <Paragraphs>65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Sample Paper Title</vt:lpstr>
      <vt:lpstr>Sample Paper Title</vt:lpstr>
    </vt:vector>
  </TitlesOfParts>
  <Company>RN</Company>
  <LinksUpToDate>false</LinksUpToDate>
  <CharactersWithSpaces>32970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Paper Title</dc:title>
  <dc:subject/>
  <dc:creator>Vivian</dc:creator>
  <cp:keywords/>
  <cp:lastModifiedBy>Vivian Aranda</cp:lastModifiedBy>
  <cp:revision>316</cp:revision>
  <cp:lastPrinted>2017-12-06T01:22:00Z</cp:lastPrinted>
  <dcterms:created xsi:type="dcterms:W3CDTF">2017-10-31T15:40:00Z</dcterms:created>
  <dcterms:modified xsi:type="dcterms:W3CDTF">2017-12-06T01:22:00Z</dcterms:modified>
</cp:coreProperties>
</file>